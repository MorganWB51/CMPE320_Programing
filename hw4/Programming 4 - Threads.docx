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BFB9" w14:textId="5B1B2A11" w:rsidR="00BD3A2E" w:rsidRDefault="00042F18" w:rsidP="00042F18">
      <w:pPr>
        <w:pStyle w:val="Heading1"/>
      </w:pPr>
      <w:r>
        <w:t>Programming 4 – Threads</w:t>
      </w:r>
    </w:p>
    <w:p w14:paraId="417AEBB3" w14:textId="28484E19" w:rsidR="00042F18" w:rsidRDefault="00042F18" w:rsidP="00042F18">
      <w:pPr>
        <w:pStyle w:val="Heading3"/>
      </w:pPr>
      <w:r>
        <w:t>Part 1 – The Thread</w:t>
      </w:r>
    </w:p>
    <w:p w14:paraId="78E8EEB1" w14:textId="0EEF5FC5" w:rsidR="00042F18" w:rsidRDefault="00042F18" w:rsidP="00042F18">
      <w:r>
        <w:t xml:space="preserve">Write a program that creates a thread using </w:t>
      </w:r>
      <w:r>
        <w:rPr>
          <w:i/>
          <w:iCs/>
        </w:rPr>
        <w:t>default attributes</w:t>
      </w:r>
      <w:r>
        <w:t xml:space="preserve">.  Your thread function will take a single integer argument, </w:t>
      </w:r>
      <w:r>
        <w:rPr>
          <w:i/>
          <w:iCs/>
        </w:rPr>
        <w:t>n</w:t>
      </w:r>
      <w:r>
        <w:t xml:space="preserve"> the number of seconds to sleep.  After sleeping for </w:t>
      </w:r>
      <w:r>
        <w:rPr>
          <w:i/>
          <w:iCs/>
        </w:rPr>
        <w:t>n</w:t>
      </w:r>
      <w:r>
        <w:t xml:space="preserve"> seconds, the thread will print “Hello from </w:t>
      </w:r>
      <w:r>
        <w:rPr>
          <w:i/>
          <w:iCs/>
        </w:rPr>
        <w:t>n</w:t>
      </w:r>
      <w:r>
        <w:t xml:space="preserve"> seconds in the past”.  You will create three threads corresponding to 1, 2, and 3 seconds.  Finally, the main thread will wait for each of the threads to finish and display the total elapsed time (in </w:t>
      </w:r>
      <w:r w:rsidR="00A53EFD">
        <w:t>micro</w:t>
      </w:r>
      <w:r>
        <w:t>seconds</w:t>
      </w:r>
      <w:r w:rsidR="00A53EFD">
        <w:t xml:space="preserve"> </w:t>
      </w:r>
      <m:oMath>
        <m:r>
          <w:rPr>
            <w:rFonts w:ascii="Cambria Math" w:hAnsi="Cambria Math"/>
          </w:rPr>
          <m:t>μs</m:t>
        </m:r>
      </m:oMath>
      <w:r>
        <w:t>) that it took the threads to finish.</w:t>
      </w:r>
      <w:r w:rsidR="00A53EFD">
        <w:t xml:space="preserve"> </w:t>
      </w:r>
    </w:p>
    <w:p w14:paraId="3B762DA3" w14:textId="2768589E" w:rsidR="00042F18" w:rsidRDefault="00042F18" w:rsidP="00042F18"/>
    <w:p w14:paraId="691C6084" w14:textId="72997477" w:rsidR="00A53EFD" w:rsidRPr="00A53EFD" w:rsidRDefault="00A53EFD" w:rsidP="00042F18">
      <w:r>
        <w:t xml:space="preserve">You cannot use </w:t>
      </w:r>
      <w:r>
        <w:rPr>
          <w:i/>
          <w:iCs/>
        </w:rPr>
        <w:t>global variables</w:t>
      </w:r>
      <w:r>
        <w:t xml:space="preserve"> for this program, you will get a zero.</w:t>
      </w:r>
    </w:p>
    <w:p w14:paraId="69E1E598" w14:textId="77777777" w:rsidR="00A53EFD" w:rsidRDefault="00A53EFD" w:rsidP="00042F18"/>
    <w:p w14:paraId="02E981F8" w14:textId="09407D6F" w:rsidR="00042F18" w:rsidRDefault="00A53EFD" w:rsidP="00042F18">
      <w:r>
        <w:t>For full credit you need to use proper functional decomposition – this implies the following functions:</w:t>
      </w:r>
    </w:p>
    <w:p w14:paraId="0A18C59F" w14:textId="23216846" w:rsidR="00A53EFD" w:rsidRDefault="00A53EFD" w:rsidP="00A53EFD">
      <w:pPr>
        <w:pStyle w:val="ListParagraph"/>
        <w:numPr>
          <w:ilvl w:val="0"/>
          <w:numId w:val="23"/>
        </w:numPr>
      </w:pPr>
      <w:r>
        <w:t xml:space="preserve">The thread </w:t>
      </w:r>
      <w:proofErr w:type="gramStart"/>
      <w:r>
        <w:t>function</w:t>
      </w:r>
      <w:proofErr w:type="gramEnd"/>
    </w:p>
    <w:p w14:paraId="41395DFE" w14:textId="46FCBF4D" w:rsidR="00A53EFD" w:rsidRDefault="00A53EFD" w:rsidP="00A53EFD">
      <w:pPr>
        <w:pStyle w:val="ListParagraph"/>
        <w:numPr>
          <w:ilvl w:val="0"/>
          <w:numId w:val="23"/>
        </w:numPr>
      </w:pPr>
      <w:r>
        <w:t>A function to launch the threads</w:t>
      </w:r>
    </w:p>
    <w:p w14:paraId="6943D0C6" w14:textId="7E4F9F7C" w:rsidR="00A53EFD" w:rsidRDefault="00A53EFD" w:rsidP="00A53EFD">
      <w:pPr>
        <w:pStyle w:val="ListParagraph"/>
        <w:numPr>
          <w:ilvl w:val="0"/>
          <w:numId w:val="23"/>
        </w:numPr>
      </w:pPr>
      <w:r>
        <w:t>A function to wait for the threads to finish</w:t>
      </w:r>
    </w:p>
    <w:p w14:paraId="7D31262F" w14:textId="018ADCF5" w:rsidR="00A53EFD" w:rsidRDefault="00A53EFD" w:rsidP="00A53EFD">
      <w:pPr>
        <w:pStyle w:val="ListParagraph"/>
        <w:numPr>
          <w:ilvl w:val="0"/>
          <w:numId w:val="23"/>
        </w:numPr>
      </w:pPr>
      <w:r>
        <w:t>A function to get the micro-seconds elapsed between a start/stop interval</w:t>
      </w:r>
    </w:p>
    <w:p w14:paraId="474B5F65" w14:textId="4BAE2FE5" w:rsidR="00A53EFD" w:rsidRDefault="00A53EFD" w:rsidP="00A53EFD">
      <w:pPr>
        <w:pStyle w:val="ListParagraph"/>
        <w:numPr>
          <w:ilvl w:val="0"/>
          <w:numId w:val="23"/>
        </w:numPr>
      </w:pPr>
      <w:r>
        <w:t xml:space="preserve">A function to “click” the </w:t>
      </w:r>
      <w:proofErr w:type="gramStart"/>
      <w:r>
        <w:t>stop-watch</w:t>
      </w:r>
      <w:proofErr w:type="gramEnd"/>
    </w:p>
    <w:p w14:paraId="747039E8" w14:textId="77777777" w:rsidR="00A53EFD" w:rsidRDefault="00A53EFD" w:rsidP="00A53EFD"/>
    <w:p w14:paraId="3359BC9A" w14:textId="162DCCA7" w:rsidR="00042F18" w:rsidRDefault="00A53EFD" w:rsidP="00042F18">
      <w:r>
        <w:rPr>
          <w:noProof/>
        </w:rPr>
        <mc:AlternateContent>
          <mc:Choice Requires="wps">
            <w:drawing>
              <wp:anchor distT="45720" distB="45720" distL="114300" distR="114300" simplePos="0" relativeHeight="251659264" behindDoc="0" locked="0" layoutInCell="1" allowOverlap="1" wp14:anchorId="7610D2C5" wp14:editId="620288EE">
                <wp:simplePos x="0" y="0"/>
                <wp:positionH relativeFrom="column">
                  <wp:posOffset>1179195</wp:posOffset>
                </wp:positionH>
                <wp:positionV relativeFrom="paragraph">
                  <wp:posOffset>181610</wp:posOffset>
                </wp:positionV>
                <wp:extent cx="3279140" cy="1404620"/>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1404620"/>
                        </a:xfrm>
                        <a:prstGeom prst="rect">
                          <a:avLst/>
                        </a:prstGeom>
                        <a:solidFill>
                          <a:srgbClr val="FFFFFF"/>
                        </a:solidFill>
                        <a:ln w="9525">
                          <a:solidFill>
                            <a:srgbClr val="000000"/>
                          </a:solidFill>
                          <a:miter lim="800000"/>
                          <a:headEnd/>
                          <a:tailEnd/>
                        </a:ln>
                      </wps:spPr>
                      <wps:txbx>
                        <w:txbxContent>
                          <w:p w14:paraId="0B2CEA7D" w14:textId="0FD9FA59" w:rsidR="008F5A45" w:rsidRPr="00A53EFD" w:rsidRDefault="008F5A45" w:rsidP="00A53EFD">
                            <w:pPr>
                              <w:rPr>
                                <w:rFonts w:ascii="Cascadia Code Light" w:hAnsi="Cascadia Code Light"/>
                              </w:rPr>
                            </w:pPr>
                            <w:proofErr w:type="gramStart"/>
                            <w:r w:rsidRPr="00A53EFD">
                              <w:rPr>
                                <w:rFonts w:ascii="Cascadia Code Light" w:hAnsi="Cascadia Code Light"/>
                              </w:rPr>
                              <w:t>$ .</w:t>
                            </w:r>
                            <w:proofErr w:type="gramEnd"/>
                            <w:r w:rsidRPr="00A53EFD">
                              <w:rPr>
                                <w:rFonts w:ascii="Cascadia Code Light" w:hAnsi="Cascadia Code Light"/>
                              </w:rPr>
                              <w:t>/part1</w:t>
                            </w:r>
                          </w:p>
                          <w:p w14:paraId="552C7E5F" w14:textId="77777777" w:rsidR="008F5A45" w:rsidRPr="00A53EFD" w:rsidRDefault="008F5A45" w:rsidP="00A53EFD">
                            <w:pPr>
                              <w:rPr>
                                <w:rFonts w:ascii="Cascadia Code Light" w:hAnsi="Cascadia Code Light"/>
                              </w:rPr>
                            </w:pPr>
                            <w:r w:rsidRPr="00A53EFD">
                              <w:rPr>
                                <w:rFonts w:ascii="Cascadia Code Light" w:hAnsi="Cascadia Code Light"/>
                              </w:rPr>
                              <w:t>Hello from 1 seconds in the past</w:t>
                            </w:r>
                          </w:p>
                          <w:p w14:paraId="26F8EEDC" w14:textId="77777777" w:rsidR="008F5A45" w:rsidRPr="00A53EFD" w:rsidRDefault="008F5A45" w:rsidP="00A53EFD">
                            <w:pPr>
                              <w:rPr>
                                <w:rFonts w:ascii="Cascadia Code Light" w:hAnsi="Cascadia Code Light"/>
                              </w:rPr>
                            </w:pPr>
                            <w:r w:rsidRPr="00A53EFD">
                              <w:rPr>
                                <w:rFonts w:ascii="Cascadia Code Light" w:hAnsi="Cascadia Code Light"/>
                              </w:rPr>
                              <w:t>Hello from 2 seconds in the past</w:t>
                            </w:r>
                          </w:p>
                          <w:p w14:paraId="36F03A6D" w14:textId="77777777" w:rsidR="008F5A45" w:rsidRPr="00A53EFD" w:rsidRDefault="008F5A45" w:rsidP="00A53EFD">
                            <w:pPr>
                              <w:rPr>
                                <w:rFonts w:ascii="Cascadia Code Light" w:hAnsi="Cascadia Code Light"/>
                              </w:rPr>
                            </w:pPr>
                            <w:r w:rsidRPr="00A53EFD">
                              <w:rPr>
                                <w:rFonts w:ascii="Cascadia Code Light" w:hAnsi="Cascadia Code Light"/>
                              </w:rPr>
                              <w:t>Hello from 3 seconds in the past</w:t>
                            </w:r>
                          </w:p>
                          <w:p w14:paraId="6CB28474" w14:textId="56E7A60C" w:rsidR="008F5A45" w:rsidRPr="00A53EFD" w:rsidRDefault="008F5A45" w:rsidP="00A53EFD">
                            <w:pPr>
                              <w:rPr>
                                <w:rFonts w:ascii="Cascadia Code Light" w:hAnsi="Cascadia Code Light"/>
                              </w:rPr>
                            </w:pPr>
                            <w:r w:rsidRPr="00A53EFD">
                              <w:rPr>
                                <w:rFonts w:ascii="Cascadia Code Light" w:hAnsi="Cascadia Code Light"/>
                              </w:rPr>
                              <w:t xml:space="preserve">It took 3000283 </w:t>
                            </w:r>
                            <w:proofErr w:type="spellStart"/>
                            <w:r w:rsidRPr="00A53EFD">
                              <w:rPr>
                                <w:rFonts w:ascii="Cascadia Code Light" w:hAnsi="Cascadia Code Light"/>
                              </w:rPr>
                              <w:t>usecs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10D2C5" id="_x0000_t202" coordsize="21600,21600" o:spt="202" path="m,l,21600r21600,l21600,xe">
                <v:stroke joinstyle="miter"/>
                <v:path gradientshapeok="t" o:connecttype="rect"/>
              </v:shapetype>
              <v:shape id="Text Box 2" o:spid="_x0000_s1026" type="#_x0000_t202" style="position:absolute;margin-left:92.85pt;margin-top:14.3pt;width:258.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">
                <v:textbox style="mso-fit-shape-to-text:t">
                  <w:txbxContent>
                    <w:p w14:paraId="0B2CEA7D" w14:textId="0FD9FA59" w:rsidR="008F5A45" w:rsidRPr="00A53EFD" w:rsidRDefault="008F5A45" w:rsidP="00A53EFD">
                      <w:pPr>
                        <w:rPr>
                          <w:rFonts w:ascii="Cascadia Code Light" w:hAnsi="Cascadia Code Light"/>
                        </w:rPr>
                      </w:pPr>
                      <w:proofErr w:type="gramStart"/>
                      <w:r w:rsidRPr="00A53EFD">
                        <w:rPr>
                          <w:rFonts w:ascii="Cascadia Code Light" w:hAnsi="Cascadia Code Light"/>
                        </w:rPr>
                        <w:t>$ .</w:t>
                      </w:r>
                      <w:proofErr w:type="gramEnd"/>
                      <w:r w:rsidRPr="00A53EFD">
                        <w:rPr>
                          <w:rFonts w:ascii="Cascadia Code Light" w:hAnsi="Cascadia Code Light"/>
                        </w:rPr>
                        <w:t>/part1</w:t>
                      </w:r>
                    </w:p>
                    <w:p w14:paraId="552C7E5F" w14:textId="77777777" w:rsidR="008F5A45" w:rsidRPr="00A53EFD" w:rsidRDefault="008F5A45" w:rsidP="00A53EFD">
                      <w:pPr>
                        <w:rPr>
                          <w:rFonts w:ascii="Cascadia Code Light" w:hAnsi="Cascadia Code Light"/>
                        </w:rPr>
                      </w:pPr>
                      <w:r w:rsidRPr="00A53EFD">
                        <w:rPr>
                          <w:rFonts w:ascii="Cascadia Code Light" w:hAnsi="Cascadia Code Light"/>
                        </w:rPr>
                        <w:t>Hello from 1 seconds in the past</w:t>
                      </w:r>
                    </w:p>
                    <w:p w14:paraId="26F8EEDC" w14:textId="77777777" w:rsidR="008F5A45" w:rsidRPr="00A53EFD" w:rsidRDefault="008F5A45" w:rsidP="00A53EFD">
                      <w:pPr>
                        <w:rPr>
                          <w:rFonts w:ascii="Cascadia Code Light" w:hAnsi="Cascadia Code Light"/>
                        </w:rPr>
                      </w:pPr>
                      <w:r w:rsidRPr="00A53EFD">
                        <w:rPr>
                          <w:rFonts w:ascii="Cascadia Code Light" w:hAnsi="Cascadia Code Light"/>
                        </w:rPr>
                        <w:t>Hello from 2 seconds in the past</w:t>
                      </w:r>
                    </w:p>
                    <w:p w14:paraId="36F03A6D" w14:textId="77777777" w:rsidR="008F5A45" w:rsidRPr="00A53EFD" w:rsidRDefault="008F5A45" w:rsidP="00A53EFD">
                      <w:pPr>
                        <w:rPr>
                          <w:rFonts w:ascii="Cascadia Code Light" w:hAnsi="Cascadia Code Light"/>
                        </w:rPr>
                      </w:pPr>
                      <w:r w:rsidRPr="00A53EFD">
                        <w:rPr>
                          <w:rFonts w:ascii="Cascadia Code Light" w:hAnsi="Cascadia Code Light"/>
                        </w:rPr>
                        <w:t>Hello from 3 seconds in the past</w:t>
                      </w:r>
                    </w:p>
                    <w:p w14:paraId="6CB28474" w14:textId="56E7A60C" w:rsidR="008F5A45" w:rsidRPr="00A53EFD" w:rsidRDefault="008F5A45" w:rsidP="00A53EFD">
                      <w:pPr>
                        <w:rPr>
                          <w:rFonts w:ascii="Cascadia Code Light" w:hAnsi="Cascadia Code Light"/>
                        </w:rPr>
                      </w:pPr>
                      <w:r w:rsidRPr="00A53EFD">
                        <w:rPr>
                          <w:rFonts w:ascii="Cascadia Code Light" w:hAnsi="Cascadia Code Light"/>
                        </w:rPr>
                        <w:t xml:space="preserve">It took 3000283 </w:t>
                      </w:r>
                      <w:proofErr w:type="spellStart"/>
                      <w:r w:rsidRPr="00A53EFD">
                        <w:rPr>
                          <w:rFonts w:ascii="Cascadia Code Light" w:hAnsi="Cascadia Code Light"/>
                        </w:rPr>
                        <w:t>usecs</w:t>
                      </w:r>
                      <w:proofErr w:type="spellEnd"/>
                    </w:p>
                  </w:txbxContent>
                </v:textbox>
                <w10:wrap type="square"/>
              </v:shape>
            </w:pict>
          </mc:Fallback>
        </mc:AlternateContent>
      </w:r>
    </w:p>
    <w:p w14:paraId="54209898" w14:textId="77777777" w:rsidR="00A53EFD" w:rsidRDefault="00A53EFD" w:rsidP="00042F18"/>
    <w:p w14:paraId="1FACBC74" w14:textId="164BF751" w:rsidR="00042F18" w:rsidRDefault="00042F18" w:rsidP="00042F18"/>
    <w:p w14:paraId="7B5BA4A1" w14:textId="05C7BC43" w:rsidR="00A53EFD" w:rsidRDefault="00A53EFD" w:rsidP="00042F18"/>
    <w:p w14:paraId="5A8E0EE9" w14:textId="16DEDFCE" w:rsidR="00A53EFD" w:rsidRDefault="00A53EFD" w:rsidP="00042F18"/>
    <w:p w14:paraId="7F3CAF88" w14:textId="56270278" w:rsidR="00A53EFD" w:rsidRDefault="00A53EFD" w:rsidP="00042F18"/>
    <w:p w14:paraId="6B0032FD" w14:textId="01B0F1F3" w:rsidR="00A53EFD" w:rsidRDefault="00A53EFD" w:rsidP="00042F18"/>
    <w:p w14:paraId="7C3EA940" w14:textId="42C91B8E" w:rsidR="00A53EFD" w:rsidRPr="000F0716" w:rsidRDefault="00A53EFD" w:rsidP="00042F18">
      <w:r>
        <w:t xml:space="preserve">Helpful tip:  It is appropriate to use functions, watch out for </w:t>
      </w:r>
      <w:r>
        <w:rPr>
          <w:i/>
          <w:iCs/>
        </w:rPr>
        <w:t>race conditions</w:t>
      </w:r>
      <w:r>
        <w:t xml:space="preserve">!  </w:t>
      </w:r>
      <w:r w:rsidR="000F0716">
        <w:t xml:space="preserve">So, when you pass arguments to the sleeper function you’ll need to remember what the </w:t>
      </w:r>
      <w:r w:rsidR="000F0716">
        <w:rPr>
          <w:i/>
          <w:iCs/>
        </w:rPr>
        <w:t>lifetime</w:t>
      </w:r>
      <w:r w:rsidR="000F0716">
        <w:t xml:space="preserve"> of a variable is – you have to pass a pointer, but if the function that “owns” the original value goes out of scope, the value of that pointer can change!  The trick?  Keep the variable that owns the pointer somewhere that has lifetime longer than the threads do.  </w:t>
      </w:r>
    </w:p>
    <w:p w14:paraId="7AE5E369" w14:textId="60521A78" w:rsidR="00A53EFD" w:rsidRDefault="00A53EFD">
      <w:r>
        <w:br w:type="page"/>
      </w:r>
    </w:p>
    <w:p w14:paraId="48CE5A04" w14:textId="1A8C4BBF" w:rsidR="00A53EFD" w:rsidRDefault="00A53EFD" w:rsidP="00A53EFD">
      <w:pPr>
        <w:pStyle w:val="Heading2"/>
      </w:pPr>
      <w:r>
        <w:lastRenderedPageBreak/>
        <w:t>Part 2 – Thread Attributes</w:t>
      </w:r>
    </w:p>
    <w:p w14:paraId="1342A100" w14:textId="06967A69" w:rsidR="00A53EFD" w:rsidRDefault="00A53EFD" w:rsidP="00042F18"/>
    <w:p w14:paraId="51AAE35E" w14:textId="277AFF58" w:rsidR="00860898" w:rsidRDefault="00A53EFD" w:rsidP="00042F18">
      <w:r>
        <w:t xml:space="preserve">Thread attributes are </w:t>
      </w:r>
      <w:r w:rsidR="000F0716">
        <w:t xml:space="preserve">used to configure the thread’s properties.  Read the </w:t>
      </w:r>
      <w:proofErr w:type="spellStart"/>
      <w:r w:rsidR="000F0716" w:rsidRPr="000F0716">
        <w:rPr>
          <w:rFonts w:ascii="Cascadia Code Light" w:hAnsi="Cascadia Code Light"/>
        </w:rPr>
        <w:t>pthread_attr_init</w:t>
      </w:r>
      <w:proofErr w:type="spellEnd"/>
      <w:r w:rsidR="000F0716">
        <w:t xml:space="preserve"> man page and use it </w:t>
      </w:r>
      <w:r w:rsidR="00860898">
        <w:t>for inspiration.   Your job is to create a thread function that will display its stack size</w:t>
      </w:r>
      <w:r w:rsidR="00893BBA">
        <w:t xml:space="preserve">.  </w:t>
      </w:r>
      <w:r w:rsidR="00860898">
        <w:t>The thread function should use the GNU extension described in the manual page to get its own attributes.  Everything you need to know for this in the man page.</w:t>
      </w:r>
      <w:r w:rsidR="00A04C17">
        <w:t xml:space="preserve">  Pay attention to the man page for this function too – it needs a </w:t>
      </w:r>
      <w:r w:rsidR="00A04C17" w:rsidRPr="00A04C17">
        <w:rPr>
          <w:rFonts w:ascii="Cascadia Code Light" w:hAnsi="Cascadia Code Light"/>
        </w:rPr>
        <w:t>#define</w:t>
      </w:r>
      <w:r w:rsidR="00A04C17">
        <w:t xml:space="preserve"> before the </w:t>
      </w:r>
      <w:r w:rsidR="00A04C17" w:rsidRPr="00A04C17">
        <w:rPr>
          <w:rFonts w:ascii="Cascadia Code Light" w:hAnsi="Cascadia Code Light"/>
        </w:rPr>
        <w:t>#include</w:t>
      </w:r>
      <w:r w:rsidR="00A04C17">
        <w:t xml:space="preserve"> to “turn on” this extract function.</w:t>
      </w:r>
    </w:p>
    <w:p w14:paraId="5428E531" w14:textId="458C8FA7" w:rsidR="000F0716" w:rsidRDefault="00860898" w:rsidP="00860898">
      <w:pPr>
        <w:jc w:val="center"/>
      </w:pPr>
      <w:r>
        <w:br/>
      </w:r>
      <w:r>
        <w:rPr>
          <w:noProof/>
        </w:rPr>
        <w:drawing>
          <wp:inline distT="0" distB="0" distL="0" distR="0" wp14:anchorId="21A040AD" wp14:editId="2297ECAA">
            <wp:extent cx="3290262" cy="888203"/>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244" cy="923022"/>
                    </a:xfrm>
                    <a:prstGeom prst="rect">
                      <a:avLst/>
                    </a:prstGeom>
                  </pic:spPr>
                </pic:pic>
              </a:graphicData>
            </a:graphic>
          </wp:inline>
        </w:drawing>
      </w:r>
    </w:p>
    <w:p w14:paraId="3C6FD5D5" w14:textId="296B0FE4" w:rsidR="00860898" w:rsidRDefault="00860898" w:rsidP="00860898">
      <w:pPr>
        <w:jc w:val="center"/>
      </w:pPr>
    </w:p>
    <w:p w14:paraId="0B4D6A8F" w14:textId="3EF0ACE5" w:rsidR="00860898" w:rsidRDefault="00860898" w:rsidP="00860898">
      <w:r>
        <w:t xml:space="preserve">Next, create a thread invoking your </w:t>
      </w:r>
      <w:r w:rsidR="00A04C17">
        <w:t xml:space="preserve">thread function </w:t>
      </w:r>
      <w:r>
        <w:t>using default arguments, wait for it to finish.</w:t>
      </w:r>
      <w:r w:rsidR="00A04C17">
        <w:t xml:space="preserve">  Then, create a user-level thread with a 128KB stack and call your thread function, and wait for it to finish.  You can let the thread library find its own memory.</w:t>
      </w:r>
    </w:p>
    <w:p w14:paraId="322594D3" w14:textId="66CB2F01" w:rsidR="00A04C17" w:rsidRDefault="00A04C17" w:rsidP="00860898"/>
    <w:p w14:paraId="1BD716BA" w14:textId="56CAD347" w:rsidR="00A04C17" w:rsidRDefault="00A04C17" w:rsidP="00860898">
      <w:r>
        <w:t>Use your stop-watch function in the previous step to time the difference between creating a user and kernel thread.</w:t>
      </w:r>
    </w:p>
    <w:p w14:paraId="3E183C76" w14:textId="42D44366" w:rsidR="00A04C17" w:rsidRDefault="00A04C17" w:rsidP="00860898"/>
    <w:p w14:paraId="642A734C" w14:textId="0BBFF33C" w:rsidR="00A04C17" w:rsidRDefault="00A04C17" w:rsidP="00860898">
      <w:r>
        <w:rPr>
          <w:noProof/>
        </w:rPr>
        <mc:AlternateContent>
          <mc:Choice Requires="wps">
            <w:drawing>
              <wp:anchor distT="45720" distB="45720" distL="114300" distR="114300" simplePos="0" relativeHeight="251661312" behindDoc="0" locked="0" layoutInCell="1" allowOverlap="1" wp14:anchorId="5DE2ED2F" wp14:editId="364C52EF">
                <wp:simplePos x="0" y="0"/>
                <wp:positionH relativeFrom="column">
                  <wp:posOffset>1048385</wp:posOffset>
                </wp:positionH>
                <wp:positionV relativeFrom="paragraph">
                  <wp:posOffset>180340</wp:posOffset>
                </wp:positionV>
                <wp:extent cx="3688715" cy="1404620"/>
                <wp:effectExtent l="0" t="0" r="2603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1404620"/>
                        </a:xfrm>
                        <a:prstGeom prst="rect">
                          <a:avLst/>
                        </a:prstGeom>
                        <a:solidFill>
                          <a:srgbClr val="FFFFFF"/>
                        </a:solidFill>
                        <a:ln w="9525">
                          <a:solidFill>
                            <a:srgbClr val="000000"/>
                          </a:solidFill>
                          <a:miter lim="800000"/>
                          <a:headEnd/>
                          <a:tailEnd/>
                        </a:ln>
                      </wps:spPr>
                      <wps:txbx>
                        <w:txbxContent>
                          <w:p w14:paraId="005D3D6B" w14:textId="56DEECC3" w:rsidR="008F5A45" w:rsidRPr="00A04C17" w:rsidRDefault="008F5A45" w:rsidP="00A04C17">
                            <w:pPr>
                              <w:rPr>
                                <w:rFonts w:ascii="Cascadia Code Light" w:hAnsi="Cascadia Code Light"/>
                              </w:rPr>
                            </w:pPr>
                            <w:proofErr w:type="gramStart"/>
                            <w:r w:rsidRPr="00A04C17">
                              <w:rPr>
                                <w:rFonts w:ascii="Cascadia Code Light" w:hAnsi="Cascadia Code Light"/>
                              </w:rPr>
                              <w:t>$ .</w:t>
                            </w:r>
                            <w:proofErr w:type="gramEnd"/>
                            <w:r w:rsidRPr="00A04C17">
                              <w:rPr>
                                <w:rFonts w:ascii="Cascadia Code Light" w:hAnsi="Cascadia Code Light"/>
                              </w:rPr>
                              <w:t>/part2</w:t>
                            </w:r>
                          </w:p>
                          <w:p w14:paraId="1409D89D" w14:textId="13A70C74" w:rsidR="008F5A45" w:rsidRPr="00A04C17" w:rsidRDefault="008F5A45" w:rsidP="00A04C17">
                            <w:pPr>
                              <w:rPr>
                                <w:rFonts w:ascii="Cascadia Code Light" w:hAnsi="Cascadia Code Light"/>
                              </w:rPr>
                            </w:pPr>
                            <w:r w:rsidRPr="00A04C17">
                              <w:rPr>
                                <w:rFonts w:ascii="Cascadia Code Light" w:hAnsi="Cascadia Code Light"/>
                              </w:rPr>
                              <w:t xml:space="preserve">My stack is </w:t>
                            </w:r>
                            <w:r>
                              <w:rPr>
                                <w:rFonts w:ascii="Cascadia Code Light" w:hAnsi="Cascadia Code Light"/>
                              </w:rPr>
                              <w:t>XXXXXXX</w:t>
                            </w:r>
                          </w:p>
                          <w:p w14:paraId="7F9111B4" w14:textId="4475765D" w:rsidR="008F5A45" w:rsidRPr="00A04C17" w:rsidRDefault="008F5A45" w:rsidP="00A04C17">
                            <w:pPr>
                              <w:rPr>
                                <w:rFonts w:ascii="Cascadia Code Light" w:hAnsi="Cascadia Code Light"/>
                              </w:rPr>
                            </w:pPr>
                            <w:r>
                              <w:rPr>
                                <w:rFonts w:ascii="Cascadia Code Light" w:hAnsi="Cascadia Code Light"/>
                              </w:rPr>
                              <w:t>Default</w:t>
                            </w:r>
                            <w:r w:rsidRPr="00A04C17">
                              <w:rPr>
                                <w:rFonts w:ascii="Cascadia Code Light" w:hAnsi="Cascadia Code Light"/>
                              </w:rPr>
                              <w:t xml:space="preserve"> thread </w:t>
                            </w:r>
                            <w:r>
                              <w:rPr>
                                <w:rFonts w:ascii="Cascadia Code Light" w:hAnsi="Cascadia Code Light"/>
                              </w:rPr>
                              <w:t>XXXX</w:t>
                            </w:r>
                            <w:r w:rsidRPr="00A04C17">
                              <w:rPr>
                                <w:rFonts w:ascii="Cascadia Code Light" w:hAnsi="Cascadia Code Light"/>
                              </w:rPr>
                              <w:t xml:space="preserve"> </w:t>
                            </w:r>
                            <w:proofErr w:type="spellStart"/>
                            <w:r w:rsidRPr="00A04C17">
                              <w:rPr>
                                <w:rFonts w:ascii="Cascadia Code Light" w:hAnsi="Cascadia Code Light"/>
                              </w:rPr>
                              <w:t>usecs</w:t>
                            </w:r>
                            <w:proofErr w:type="spellEnd"/>
                            <w:r w:rsidRPr="00A04C17">
                              <w:rPr>
                                <w:rFonts w:ascii="Cascadia Code Light" w:hAnsi="Cascadia Code Light"/>
                              </w:rPr>
                              <w:t xml:space="preserve"> </w:t>
                            </w:r>
                          </w:p>
                          <w:p w14:paraId="7B612B16" w14:textId="0E615764" w:rsidR="008F5A45" w:rsidRPr="00A04C17" w:rsidRDefault="008F5A45" w:rsidP="00A04C17">
                            <w:pPr>
                              <w:rPr>
                                <w:rFonts w:ascii="Cascadia Code Light" w:hAnsi="Cascadia Code Light"/>
                              </w:rPr>
                            </w:pPr>
                            <w:r w:rsidRPr="00A04C17">
                              <w:rPr>
                                <w:rFonts w:ascii="Cascadia Code Light" w:hAnsi="Cascadia Code Light"/>
                              </w:rPr>
                              <w:t xml:space="preserve">My stack is </w:t>
                            </w:r>
                            <w:r>
                              <w:rPr>
                                <w:rFonts w:ascii="Cascadia Code Light" w:hAnsi="Cascadia Code Light"/>
                              </w:rPr>
                              <w:t>XXXXXX</w:t>
                            </w:r>
                          </w:p>
                          <w:p w14:paraId="4B96233E" w14:textId="1C54155F" w:rsidR="008F5A45" w:rsidRPr="00A04C17" w:rsidRDefault="008F5A45" w:rsidP="00A04C17">
                            <w:pPr>
                              <w:rPr>
                                <w:rFonts w:ascii="Cascadia Code Light" w:hAnsi="Cascadia Code Light"/>
                              </w:rPr>
                            </w:pPr>
                            <w:r>
                              <w:rPr>
                                <w:rFonts w:ascii="Cascadia Code Light" w:hAnsi="Cascadia Code Light"/>
                              </w:rPr>
                              <w:t>Small stack</w:t>
                            </w:r>
                            <w:r w:rsidRPr="00A04C17">
                              <w:rPr>
                                <w:rFonts w:ascii="Cascadia Code Light" w:hAnsi="Cascadia Code Light"/>
                              </w:rPr>
                              <w:t xml:space="preserve"> thread </w:t>
                            </w:r>
                            <w:r>
                              <w:rPr>
                                <w:rFonts w:ascii="Cascadia Code Light" w:hAnsi="Cascadia Code Light"/>
                              </w:rPr>
                              <w:t>XXXXX</w:t>
                            </w:r>
                            <w:r w:rsidRPr="00A04C17">
                              <w:rPr>
                                <w:rFonts w:ascii="Cascadia Code Light" w:hAnsi="Cascadia Code Light"/>
                              </w:rPr>
                              <w:t xml:space="preserve"> </w:t>
                            </w:r>
                            <w:proofErr w:type="spellStart"/>
                            <w:r w:rsidRPr="00A04C17">
                              <w:rPr>
                                <w:rFonts w:ascii="Cascadia Code Light" w:hAnsi="Cascadia Code Light"/>
                              </w:rPr>
                              <w:t>usecs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2ED2F" id="_x0000_s1027" type="#_x0000_t202" style="position:absolute;margin-left:82.55pt;margin-top:14.2pt;width:290.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BeJw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">
                <v:textbox style="mso-fit-shape-to-text:t">
                  <w:txbxContent>
                    <w:p w14:paraId="005D3D6B" w14:textId="56DEECC3" w:rsidR="008F5A45" w:rsidRPr="00A04C17" w:rsidRDefault="008F5A45" w:rsidP="00A04C17">
                      <w:pPr>
                        <w:rPr>
                          <w:rFonts w:ascii="Cascadia Code Light" w:hAnsi="Cascadia Code Light"/>
                        </w:rPr>
                      </w:pPr>
                      <w:proofErr w:type="gramStart"/>
                      <w:r w:rsidRPr="00A04C17">
                        <w:rPr>
                          <w:rFonts w:ascii="Cascadia Code Light" w:hAnsi="Cascadia Code Light"/>
                        </w:rPr>
                        <w:t>$ .</w:t>
                      </w:r>
                      <w:proofErr w:type="gramEnd"/>
                      <w:r w:rsidRPr="00A04C17">
                        <w:rPr>
                          <w:rFonts w:ascii="Cascadia Code Light" w:hAnsi="Cascadia Code Light"/>
                        </w:rPr>
                        <w:t>/part2</w:t>
                      </w:r>
                    </w:p>
                    <w:p w14:paraId="1409D89D" w14:textId="13A70C74" w:rsidR="008F5A45" w:rsidRPr="00A04C17" w:rsidRDefault="008F5A45" w:rsidP="00A04C17">
                      <w:pPr>
                        <w:rPr>
                          <w:rFonts w:ascii="Cascadia Code Light" w:hAnsi="Cascadia Code Light"/>
                        </w:rPr>
                      </w:pPr>
                      <w:r w:rsidRPr="00A04C17">
                        <w:rPr>
                          <w:rFonts w:ascii="Cascadia Code Light" w:hAnsi="Cascadia Code Light"/>
                        </w:rPr>
                        <w:t xml:space="preserve">My stack is </w:t>
                      </w:r>
                      <w:r>
                        <w:rPr>
                          <w:rFonts w:ascii="Cascadia Code Light" w:hAnsi="Cascadia Code Light"/>
                        </w:rPr>
                        <w:t>XXXXXXX</w:t>
                      </w:r>
                    </w:p>
                    <w:p w14:paraId="7F9111B4" w14:textId="4475765D" w:rsidR="008F5A45" w:rsidRPr="00A04C17" w:rsidRDefault="008F5A45" w:rsidP="00A04C17">
                      <w:pPr>
                        <w:rPr>
                          <w:rFonts w:ascii="Cascadia Code Light" w:hAnsi="Cascadia Code Light"/>
                        </w:rPr>
                      </w:pPr>
                      <w:r>
                        <w:rPr>
                          <w:rFonts w:ascii="Cascadia Code Light" w:hAnsi="Cascadia Code Light"/>
                        </w:rPr>
                        <w:t>Default</w:t>
                      </w:r>
                      <w:r w:rsidRPr="00A04C17">
                        <w:rPr>
                          <w:rFonts w:ascii="Cascadia Code Light" w:hAnsi="Cascadia Code Light"/>
                        </w:rPr>
                        <w:t xml:space="preserve"> thread </w:t>
                      </w:r>
                      <w:r>
                        <w:rPr>
                          <w:rFonts w:ascii="Cascadia Code Light" w:hAnsi="Cascadia Code Light"/>
                        </w:rPr>
                        <w:t>XXXX</w:t>
                      </w:r>
                      <w:r w:rsidRPr="00A04C17">
                        <w:rPr>
                          <w:rFonts w:ascii="Cascadia Code Light" w:hAnsi="Cascadia Code Light"/>
                        </w:rPr>
                        <w:t xml:space="preserve"> </w:t>
                      </w:r>
                      <w:proofErr w:type="spellStart"/>
                      <w:r w:rsidRPr="00A04C17">
                        <w:rPr>
                          <w:rFonts w:ascii="Cascadia Code Light" w:hAnsi="Cascadia Code Light"/>
                        </w:rPr>
                        <w:t>usecs</w:t>
                      </w:r>
                      <w:proofErr w:type="spellEnd"/>
                      <w:r w:rsidRPr="00A04C17">
                        <w:rPr>
                          <w:rFonts w:ascii="Cascadia Code Light" w:hAnsi="Cascadia Code Light"/>
                        </w:rPr>
                        <w:t xml:space="preserve"> </w:t>
                      </w:r>
                    </w:p>
                    <w:p w14:paraId="7B612B16" w14:textId="0E615764" w:rsidR="008F5A45" w:rsidRPr="00A04C17" w:rsidRDefault="008F5A45" w:rsidP="00A04C17">
                      <w:pPr>
                        <w:rPr>
                          <w:rFonts w:ascii="Cascadia Code Light" w:hAnsi="Cascadia Code Light"/>
                        </w:rPr>
                      </w:pPr>
                      <w:r w:rsidRPr="00A04C17">
                        <w:rPr>
                          <w:rFonts w:ascii="Cascadia Code Light" w:hAnsi="Cascadia Code Light"/>
                        </w:rPr>
                        <w:t xml:space="preserve">My stack is </w:t>
                      </w:r>
                      <w:r>
                        <w:rPr>
                          <w:rFonts w:ascii="Cascadia Code Light" w:hAnsi="Cascadia Code Light"/>
                        </w:rPr>
                        <w:t>XXXXXX</w:t>
                      </w:r>
                    </w:p>
                    <w:p w14:paraId="4B96233E" w14:textId="1C54155F" w:rsidR="008F5A45" w:rsidRPr="00A04C17" w:rsidRDefault="008F5A45" w:rsidP="00A04C17">
                      <w:pPr>
                        <w:rPr>
                          <w:rFonts w:ascii="Cascadia Code Light" w:hAnsi="Cascadia Code Light"/>
                        </w:rPr>
                      </w:pPr>
                      <w:r>
                        <w:rPr>
                          <w:rFonts w:ascii="Cascadia Code Light" w:hAnsi="Cascadia Code Light"/>
                        </w:rPr>
                        <w:t>Small stack</w:t>
                      </w:r>
                      <w:r w:rsidRPr="00A04C17">
                        <w:rPr>
                          <w:rFonts w:ascii="Cascadia Code Light" w:hAnsi="Cascadia Code Light"/>
                        </w:rPr>
                        <w:t xml:space="preserve"> thread </w:t>
                      </w:r>
                      <w:r>
                        <w:rPr>
                          <w:rFonts w:ascii="Cascadia Code Light" w:hAnsi="Cascadia Code Light"/>
                        </w:rPr>
                        <w:t>XXXXX</w:t>
                      </w:r>
                      <w:r w:rsidRPr="00A04C17">
                        <w:rPr>
                          <w:rFonts w:ascii="Cascadia Code Light" w:hAnsi="Cascadia Code Light"/>
                        </w:rPr>
                        <w:t xml:space="preserve"> </w:t>
                      </w:r>
                      <w:proofErr w:type="spellStart"/>
                      <w:r w:rsidRPr="00A04C17">
                        <w:rPr>
                          <w:rFonts w:ascii="Cascadia Code Light" w:hAnsi="Cascadia Code Light"/>
                        </w:rPr>
                        <w:t>usecs</w:t>
                      </w:r>
                      <w:proofErr w:type="spellEnd"/>
                    </w:p>
                  </w:txbxContent>
                </v:textbox>
                <w10:wrap type="square"/>
              </v:shape>
            </w:pict>
          </mc:Fallback>
        </mc:AlternateContent>
      </w:r>
    </w:p>
    <w:p w14:paraId="2B0160BA" w14:textId="6EE87EE2" w:rsidR="00A04C17" w:rsidRDefault="00A04C17" w:rsidP="00860898"/>
    <w:p w14:paraId="68589098" w14:textId="7432A0FD" w:rsidR="00A04C17" w:rsidRDefault="00A04C17" w:rsidP="00860898"/>
    <w:p w14:paraId="555700AC" w14:textId="05C19C95" w:rsidR="00A04C17" w:rsidRDefault="00A04C17" w:rsidP="00860898"/>
    <w:p w14:paraId="6FA0A84A" w14:textId="01650683" w:rsidR="00A04C17" w:rsidRDefault="00A04C17" w:rsidP="00860898"/>
    <w:p w14:paraId="1BB78B29" w14:textId="6B6266E1" w:rsidR="00A04C17" w:rsidRDefault="00A04C17" w:rsidP="00860898"/>
    <w:p w14:paraId="3911B9EA" w14:textId="78162517" w:rsidR="00A04C17" w:rsidRDefault="00A04C17" w:rsidP="00860898"/>
    <w:p w14:paraId="0499D074" w14:textId="1BDEB79A" w:rsidR="00A04C17" w:rsidRDefault="00A04C17" w:rsidP="00860898"/>
    <w:p w14:paraId="4A365108" w14:textId="01F5CFE1" w:rsidR="00176581" w:rsidRDefault="00176581">
      <w:r>
        <w:br w:type="page"/>
      </w:r>
    </w:p>
    <w:p w14:paraId="18631650" w14:textId="57411CA4" w:rsidR="00176581" w:rsidRDefault="00176581" w:rsidP="00176581">
      <w:pPr>
        <w:pStyle w:val="Heading2"/>
      </w:pPr>
      <w:r>
        <w:lastRenderedPageBreak/>
        <w:t xml:space="preserve">Part 3 – Threads </w:t>
      </w:r>
      <w:r w:rsidR="00470CFD">
        <w:t xml:space="preserve">Working Together </w:t>
      </w:r>
    </w:p>
    <w:p w14:paraId="2AB7E4CD" w14:textId="707CC12F" w:rsidR="00470CFD" w:rsidRDefault="00470CFD" w:rsidP="00860898">
      <w:r>
        <w:t>This exercise will explore using threads to accelerate computations, in this case, points in Euclidean 3D space.  You will use threads to accelerate the process.  Ultimately, you will need to create an “answer” struct that contains:</w:t>
      </w:r>
    </w:p>
    <w:p w14:paraId="7D0C08A7" w14:textId="5A934B05" w:rsidR="00470CFD" w:rsidRDefault="00470CFD" w:rsidP="00860898">
      <w:r>
        <w:rPr>
          <w:noProof/>
        </w:rPr>
        <mc:AlternateContent>
          <mc:Choice Requires="wps">
            <w:drawing>
              <wp:anchor distT="45720" distB="45720" distL="114300" distR="114300" simplePos="0" relativeHeight="251663360" behindDoc="0" locked="0" layoutInCell="1" allowOverlap="1" wp14:anchorId="3178D9B6" wp14:editId="7BE9A121">
                <wp:simplePos x="0" y="0"/>
                <wp:positionH relativeFrom="margin">
                  <wp:align>center</wp:align>
                </wp:positionH>
                <wp:positionV relativeFrom="paragraph">
                  <wp:posOffset>159439</wp:posOffset>
                </wp:positionV>
                <wp:extent cx="4890135" cy="1404620"/>
                <wp:effectExtent l="0" t="0" r="2476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404620"/>
                        </a:xfrm>
                        <a:prstGeom prst="rect">
                          <a:avLst/>
                        </a:prstGeom>
                        <a:solidFill>
                          <a:srgbClr val="FFFFFF"/>
                        </a:solidFill>
                        <a:ln w="9525">
                          <a:solidFill>
                            <a:srgbClr val="000000"/>
                          </a:solidFill>
                          <a:miter lim="800000"/>
                          <a:headEnd/>
                          <a:tailEnd/>
                        </a:ln>
                      </wps:spPr>
                      <wps:txbx>
                        <w:txbxContent>
                          <w:p w14:paraId="52A68738" w14:textId="778687F8"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typedef struct {</w:t>
                            </w:r>
                          </w:p>
                          <w:p w14:paraId="599E4CA1"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int </w:t>
                            </w:r>
                            <w:proofErr w:type="spellStart"/>
                            <w:r w:rsidRPr="00470CFD">
                              <w:rPr>
                                <w:rFonts w:ascii="Cascadia Code Light" w:hAnsi="Cascadia Code Light"/>
                                <w:sz w:val="16"/>
                                <w:szCs w:val="16"/>
                              </w:rPr>
                              <w:t>num_</w:t>
                            </w:r>
                            <w:proofErr w:type="gramStart"/>
                            <w:r w:rsidRPr="00470CFD">
                              <w:rPr>
                                <w:rFonts w:ascii="Cascadia Code Light" w:hAnsi="Cascadia Code Light"/>
                                <w:sz w:val="16"/>
                                <w:szCs w:val="16"/>
                              </w:rPr>
                              <w:t>points</w:t>
                            </w:r>
                            <w:proofErr w:type="spellEnd"/>
                            <w:r w:rsidRPr="00470CFD">
                              <w:rPr>
                                <w:rFonts w:ascii="Cascadia Code Light" w:hAnsi="Cascadia Code Light"/>
                                <w:sz w:val="16"/>
                                <w:szCs w:val="16"/>
                              </w:rPr>
                              <w:t xml:space="preserve">;   </w:t>
                            </w:r>
                            <w:proofErr w:type="gramEnd"/>
                            <w:r w:rsidRPr="00470CFD">
                              <w:rPr>
                                <w:rFonts w:ascii="Cascadia Code Light" w:hAnsi="Cascadia Code Light"/>
                                <w:sz w:val="16"/>
                                <w:szCs w:val="16"/>
                              </w:rPr>
                              <w:t xml:space="preserve">  // number of points</w:t>
                            </w:r>
                          </w:p>
                          <w:p w14:paraId="28EEAA2F"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w:t>
                            </w:r>
                            <w:proofErr w:type="spellStart"/>
                            <w:r w:rsidRPr="00470CFD">
                              <w:rPr>
                                <w:rFonts w:ascii="Cascadia Code Light" w:hAnsi="Cascadia Code Light"/>
                                <w:sz w:val="16"/>
                                <w:szCs w:val="16"/>
                              </w:rPr>
                              <w:t>point_t</w:t>
                            </w:r>
                            <w:proofErr w:type="spellEnd"/>
                            <w:r w:rsidRPr="00470CFD">
                              <w:rPr>
                                <w:rFonts w:ascii="Cascadia Code Light" w:hAnsi="Cascadia Code Light"/>
                                <w:sz w:val="16"/>
                                <w:szCs w:val="16"/>
                              </w:rPr>
                              <w:t xml:space="preserve"> *</w:t>
                            </w:r>
                            <w:proofErr w:type="gramStart"/>
                            <w:r w:rsidRPr="00470CFD">
                              <w:rPr>
                                <w:rFonts w:ascii="Cascadia Code Light" w:hAnsi="Cascadia Code Light"/>
                                <w:sz w:val="16"/>
                                <w:szCs w:val="16"/>
                              </w:rPr>
                              <w:t xml:space="preserve">points;   </w:t>
                            </w:r>
                            <w:proofErr w:type="gramEnd"/>
                            <w:r w:rsidRPr="00470CFD">
                              <w:rPr>
                                <w:rFonts w:ascii="Cascadia Code Light" w:hAnsi="Cascadia Code Light"/>
                                <w:sz w:val="16"/>
                                <w:szCs w:val="16"/>
                              </w:rPr>
                              <w:t xml:space="preserve"> // an array of points in 3-space (</w:t>
                            </w:r>
                            <w:proofErr w:type="spellStart"/>
                            <w:r w:rsidRPr="00470CFD">
                              <w:rPr>
                                <w:rFonts w:ascii="Cascadia Code Light" w:hAnsi="Cascadia Code Light"/>
                                <w:sz w:val="16"/>
                                <w:szCs w:val="16"/>
                              </w:rPr>
                              <w:t>x,y,z</w:t>
                            </w:r>
                            <w:proofErr w:type="spellEnd"/>
                            <w:r w:rsidRPr="00470CFD">
                              <w:rPr>
                                <w:rFonts w:ascii="Cascadia Code Light" w:hAnsi="Cascadia Code Light"/>
                                <w:sz w:val="16"/>
                                <w:szCs w:val="16"/>
                              </w:rPr>
                              <w:t>)</w:t>
                            </w:r>
                          </w:p>
                          <w:p w14:paraId="6703A3EA"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double *</w:t>
                            </w:r>
                            <w:proofErr w:type="gramStart"/>
                            <w:r w:rsidRPr="00470CFD">
                              <w:rPr>
                                <w:rFonts w:ascii="Cascadia Code Light" w:hAnsi="Cascadia Code Light"/>
                                <w:sz w:val="16"/>
                                <w:szCs w:val="16"/>
                              </w:rPr>
                              <w:t>distances;  /</w:t>
                            </w:r>
                            <w:proofErr w:type="gramEnd"/>
                            <w:r w:rsidRPr="00470CFD">
                              <w:rPr>
                                <w:rFonts w:ascii="Cascadia Code Light" w:hAnsi="Cascadia Code Light"/>
                                <w:sz w:val="16"/>
                                <w:szCs w:val="16"/>
                              </w:rPr>
                              <w:t>/ a num_points^2 array of the distances between points</w:t>
                            </w:r>
                          </w:p>
                          <w:p w14:paraId="11B435DB"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double </w:t>
                            </w:r>
                            <w:proofErr w:type="spellStart"/>
                            <w:r w:rsidRPr="00470CFD">
                              <w:rPr>
                                <w:rFonts w:ascii="Cascadia Code Light" w:hAnsi="Cascadia Code Light"/>
                                <w:sz w:val="16"/>
                                <w:szCs w:val="16"/>
                              </w:rPr>
                              <w:t>average_</w:t>
                            </w:r>
                            <w:proofErr w:type="gramStart"/>
                            <w:r w:rsidRPr="00470CFD">
                              <w:rPr>
                                <w:rFonts w:ascii="Cascadia Code Light" w:hAnsi="Cascadia Code Light"/>
                                <w:sz w:val="16"/>
                                <w:szCs w:val="16"/>
                              </w:rPr>
                              <w:t>distance</w:t>
                            </w:r>
                            <w:proofErr w:type="spellEnd"/>
                            <w:r w:rsidRPr="00470CFD">
                              <w:rPr>
                                <w:rFonts w:ascii="Cascadia Code Light" w:hAnsi="Cascadia Code Light"/>
                                <w:sz w:val="16"/>
                                <w:szCs w:val="16"/>
                              </w:rPr>
                              <w:t xml:space="preserve">;   </w:t>
                            </w:r>
                            <w:proofErr w:type="gramEnd"/>
                            <w:r w:rsidRPr="00470CFD">
                              <w:rPr>
                                <w:rFonts w:ascii="Cascadia Code Light" w:hAnsi="Cascadia Code Light"/>
                                <w:sz w:val="16"/>
                                <w:szCs w:val="16"/>
                              </w:rPr>
                              <w:t xml:space="preserve"> // the average distance between all points</w:t>
                            </w:r>
                          </w:p>
                          <w:p w14:paraId="4982D0F9"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w:t>
                            </w:r>
                            <w:proofErr w:type="spellStart"/>
                            <w:r w:rsidRPr="00470CFD">
                              <w:rPr>
                                <w:rFonts w:ascii="Cascadia Code Light" w:hAnsi="Cascadia Code Light"/>
                                <w:sz w:val="16"/>
                                <w:szCs w:val="16"/>
                              </w:rPr>
                              <w:t>point_t</w:t>
                            </w:r>
                            <w:proofErr w:type="spellEnd"/>
                            <w:r w:rsidRPr="00470CFD">
                              <w:rPr>
                                <w:rFonts w:ascii="Cascadia Code Light" w:hAnsi="Cascadia Code Light"/>
                                <w:sz w:val="16"/>
                                <w:szCs w:val="16"/>
                              </w:rPr>
                              <w:t xml:space="preserve"> *</w:t>
                            </w:r>
                            <w:proofErr w:type="gramStart"/>
                            <w:r w:rsidRPr="00470CFD">
                              <w:rPr>
                                <w:rFonts w:ascii="Cascadia Code Light" w:hAnsi="Cascadia Code Light"/>
                                <w:sz w:val="16"/>
                                <w:szCs w:val="16"/>
                              </w:rPr>
                              <w:t xml:space="preserve">centroid;   </w:t>
                            </w:r>
                            <w:proofErr w:type="gramEnd"/>
                            <w:r w:rsidRPr="00470CFD">
                              <w:rPr>
                                <w:rFonts w:ascii="Cascadia Code Light" w:hAnsi="Cascadia Code Light"/>
                                <w:sz w:val="16"/>
                                <w:szCs w:val="16"/>
                              </w:rPr>
                              <w:t xml:space="preserve">       // the center of all the points</w:t>
                            </w:r>
                          </w:p>
                          <w:p w14:paraId="63E84B4D" w14:textId="437195A4"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w:t>
                            </w:r>
                            <w:proofErr w:type="spellStart"/>
                            <w:r w:rsidRPr="00470CFD">
                              <w:rPr>
                                <w:rFonts w:ascii="Cascadia Code Light" w:hAnsi="Cascadia Code Light"/>
                                <w:sz w:val="16"/>
                                <w:szCs w:val="16"/>
                              </w:rPr>
                              <w:t>answers_</w:t>
                            </w:r>
                            <w:proofErr w:type="gramStart"/>
                            <w:r w:rsidRPr="00470CFD">
                              <w:rPr>
                                <w:rFonts w:ascii="Cascadia Code Light" w:hAnsi="Cascadia Code Light"/>
                                <w:sz w:val="16"/>
                                <w:szCs w:val="16"/>
                              </w:rPr>
                              <w:t>t</w:t>
                            </w:r>
                            <w:proofErr w:type="spellEnd"/>
                            <w:r w:rsidRPr="00470CFD">
                              <w:rPr>
                                <w:rFonts w:ascii="Cascadia Code Light" w:hAnsi="Cascadia Code Light"/>
                                <w:sz w:val="16"/>
                                <w:szCs w:val="16"/>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8D9B6" id="_x0000_s1028" type="#_x0000_t202" style="position:absolute;margin-left:0;margin-top:12.55pt;width:385.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">
                <v:textbox style="mso-fit-shape-to-text:t">
                  <w:txbxContent>
                    <w:p w14:paraId="52A68738" w14:textId="778687F8"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typedef struct {</w:t>
                      </w:r>
                    </w:p>
                    <w:p w14:paraId="599E4CA1"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int </w:t>
                      </w:r>
                      <w:proofErr w:type="spellStart"/>
                      <w:r w:rsidRPr="00470CFD">
                        <w:rPr>
                          <w:rFonts w:ascii="Cascadia Code Light" w:hAnsi="Cascadia Code Light"/>
                          <w:sz w:val="16"/>
                          <w:szCs w:val="16"/>
                        </w:rPr>
                        <w:t>num_</w:t>
                      </w:r>
                      <w:proofErr w:type="gramStart"/>
                      <w:r w:rsidRPr="00470CFD">
                        <w:rPr>
                          <w:rFonts w:ascii="Cascadia Code Light" w:hAnsi="Cascadia Code Light"/>
                          <w:sz w:val="16"/>
                          <w:szCs w:val="16"/>
                        </w:rPr>
                        <w:t>points</w:t>
                      </w:r>
                      <w:proofErr w:type="spellEnd"/>
                      <w:r w:rsidRPr="00470CFD">
                        <w:rPr>
                          <w:rFonts w:ascii="Cascadia Code Light" w:hAnsi="Cascadia Code Light"/>
                          <w:sz w:val="16"/>
                          <w:szCs w:val="16"/>
                        </w:rPr>
                        <w:t xml:space="preserve">;   </w:t>
                      </w:r>
                      <w:proofErr w:type="gramEnd"/>
                      <w:r w:rsidRPr="00470CFD">
                        <w:rPr>
                          <w:rFonts w:ascii="Cascadia Code Light" w:hAnsi="Cascadia Code Light"/>
                          <w:sz w:val="16"/>
                          <w:szCs w:val="16"/>
                        </w:rPr>
                        <w:t xml:space="preserve">  // number of points</w:t>
                      </w:r>
                    </w:p>
                    <w:p w14:paraId="28EEAA2F"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w:t>
                      </w:r>
                      <w:proofErr w:type="spellStart"/>
                      <w:r w:rsidRPr="00470CFD">
                        <w:rPr>
                          <w:rFonts w:ascii="Cascadia Code Light" w:hAnsi="Cascadia Code Light"/>
                          <w:sz w:val="16"/>
                          <w:szCs w:val="16"/>
                        </w:rPr>
                        <w:t>point_t</w:t>
                      </w:r>
                      <w:proofErr w:type="spellEnd"/>
                      <w:r w:rsidRPr="00470CFD">
                        <w:rPr>
                          <w:rFonts w:ascii="Cascadia Code Light" w:hAnsi="Cascadia Code Light"/>
                          <w:sz w:val="16"/>
                          <w:szCs w:val="16"/>
                        </w:rPr>
                        <w:t xml:space="preserve"> *</w:t>
                      </w:r>
                      <w:proofErr w:type="gramStart"/>
                      <w:r w:rsidRPr="00470CFD">
                        <w:rPr>
                          <w:rFonts w:ascii="Cascadia Code Light" w:hAnsi="Cascadia Code Light"/>
                          <w:sz w:val="16"/>
                          <w:szCs w:val="16"/>
                        </w:rPr>
                        <w:t xml:space="preserve">points;   </w:t>
                      </w:r>
                      <w:proofErr w:type="gramEnd"/>
                      <w:r w:rsidRPr="00470CFD">
                        <w:rPr>
                          <w:rFonts w:ascii="Cascadia Code Light" w:hAnsi="Cascadia Code Light"/>
                          <w:sz w:val="16"/>
                          <w:szCs w:val="16"/>
                        </w:rPr>
                        <w:t xml:space="preserve"> // an array of points in 3-space (</w:t>
                      </w:r>
                      <w:proofErr w:type="spellStart"/>
                      <w:r w:rsidRPr="00470CFD">
                        <w:rPr>
                          <w:rFonts w:ascii="Cascadia Code Light" w:hAnsi="Cascadia Code Light"/>
                          <w:sz w:val="16"/>
                          <w:szCs w:val="16"/>
                        </w:rPr>
                        <w:t>x,y,z</w:t>
                      </w:r>
                      <w:proofErr w:type="spellEnd"/>
                      <w:r w:rsidRPr="00470CFD">
                        <w:rPr>
                          <w:rFonts w:ascii="Cascadia Code Light" w:hAnsi="Cascadia Code Light"/>
                          <w:sz w:val="16"/>
                          <w:szCs w:val="16"/>
                        </w:rPr>
                        <w:t>)</w:t>
                      </w:r>
                    </w:p>
                    <w:p w14:paraId="6703A3EA"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double *</w:t>
                      </w:r>
                      <w:proofErr w:type="gramStart"/>
                      <w:r w:rsidRPr="00470CFD">
                        <w:rPr>
                          <w:rFonts w:ascii="Cascadia Code Light" w:hAnsi="Cascadia Code Light"/>
                          <w:sz w:val="16"/>
                          <w:szCs w:val="16"/>
                        </w:rPr>
                        <w:t>distances;  /</w:t>
                      </w:r>
                      <w:proofErr w:type="gramEnd"/>
                      <w:r w:rsidRPr="00470CFD">
                        <w:rPr>
                          <w:rFonts w:ascii="Cascadia Code Light" w:hAnsi="Cascadia Code Light"/>
                          <w:sz w:val="16"/>
                          <w:szCs w:val="16"/>
                        </w:rPr>
                        <w:t>/ a num_points^2 array of the distances between points</w:t>
                      </w:r>
                    </w:p>
                    <w:p w14:paraId="11B435DB"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double </w:t>
                      </w:r>
                      <w:proofErr w:type="spellStart"/>
                      <w:r w:rsidRPr="00470CFD">
                        <w:rPr>
                          <w:rFonts w:ascii="Cascadia Code Light" w:hAnsi="Cascadia Code Light"/>
                          <w:sz w:val="16"/>
                          <w:szCs w:val="16"/>
                        </w:rPr>
                        <w:t>average_</w:t>
                      </w:r>
                      <w:proofErr w:type="gramStart"/>
                      <w:r w:rsidRPr="00470CFD">
                        <w:rPr>
                          <w:rFonts w:ascii="Cascadia Code Light" w:hAnsi="Cascadia Code Light"/>
                          <w:sz w:val="16"/>
                          <w:szCs w:val="16"/>
                        </w:rPr>
                        <w:t>distance</w:t>
                      </w:r>
                      <w:proofErr w:type="spellEnd"/>
                      <w:r w:rsidRPr="00470CFD">
                        <w:rPr>
                          <w:rFonts w:ascii="Cascadia Code Light" w:hAnsi="Cascadia Code Light"/>
                          <w:sz w:val="16"/>
                          <w:szCs w:val="16"/>
                        </w:rPr>
                        <w:t xml:space="preserve">;   </w:t>
                      </w:r>
                      <w:proofErr w:type="gramEnd"/>
                      <w:r w:rsidRPr="00470CFD">
                        <w:rPr>
                          <w:rFonts w:ascii="Cascadia Code Light" w:hAnsi="Cascadia Code Light"/>
                          <w:sz w:val="16"/>
                          <w:szCs w:val="16"/>
                        </w:rPr>
                        <w:t xml:space="preserve"> // the average distance between all points</w:t>
                      </w:r>
                    </w:p>
                    <w:p w14:paraId="4982D0F9" w14:textId="77777777"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w:t>
                      </w:r>
                      <w:proofErr w:type="spellStart"/>
                      <w:r w:rsidRPr="00470CFD">
                        <w:rPr>
                          <w:rFonts w:ascii="Cascadia Code Light" w:hAnsi="Cascadia Code Light"/>
                          <w:sz w:val="16"/>
                          <w:szCs w:val="16"/>
                        </w:rPr>
                        <w:t>point_t</w:t>
                      </w:r>
                      <w:proofErr w:type="spellEnd"/>
                      <w:r w:rsidRPr="00470CFD">
                        <w:rPr>
                          <w:rFonts w:ascii="Cascadia Code Light" w:hAnsi="Cascadia Code Light"/>
                          <w:sz w:val="16"/>
                          <w:szCs w:val="16"/>
                        </w:rPr>
                        <w:t xml:space="preserve"> *</w:t>
                      </w:r>
                      <w:proofErr w:type="gramStart"/>
                      <w:r w:rsidRPr="00470CFD">
                        <w:rPr>
                          <w:rFonts w:ascii="Cascadia Code Light" w:hAnsi="Cascadia Code Light"/>
                          <w:sz w:val="16"/>
                          <w:szCs w:val="16"/>
                        </w:rPr>
                        <w:t xml:space="preserve">centroid;   </w:t>
                      </w:r>
                      <w:proofErr w:type="gramEnd"/>
                      <w:r w:rsidRPr="00470CFD">
                        <w:rPr>
                          <w:rFonts w:ascii="Cascadia Code Light" w:hAnsi="Cascadia Code Light"/>
                          <w:sz w:val="16"/>
                          <w:szCs w:val="16"/>
                        </w:rPr>
                        <w:t xml:space="preserve">       // the center of all the points</w:t>
                      </w:r>
                    </w:p>
                    <w:p w14:paraId="63E84B4D" w14:textId="437195A4" w:rsidR="008F5A45" w:rsidRPr="00470CFD" w:rsidRDefault="008F5A45" w:rsidP="00470CFD">
                      <w:pPr>
                        <w:rPr>
                          <w:rFonts w:ascii="Cascadia Code Light" w:hAnsi="Cascadia Code Light"/>
                          <w:sz w:val="16"/>
                          <w:szCs w:val="16"/>
                        </w:rPr>
                      </w:pPr>
                      <w:r w:rsidRPr="00470CFD">
                        <w:rPr>
                          <w:rFonts w:ascii="Cascadia Code Light" w:hAnsi="Cascadia Code Light"/>
                          <w:sz w:val="16"/>
                          <w:szCs w:val="16"/>
                        </w:rPr>
                        <w:t xml:space="preserve">} </w:t>
                      </w:r>
                      <w:proofErr w:type="spellStart"/>
                      <w:r w:rsidRPr="00470CFD">
                        <w:rPr>
                          <w:rFonts w:ascii="Cascadia Code Light" w:hAnsi="Cascadia Code Light"/>
                          <w:sz w:val="16"/>
                          <w:szCs w:val="16"/>
                        </w:rPr>
                        <w:t>answers_</w:t>
                      </w:r>
                      <w:proofErr w:type="gramStart"/>
                      <w:r w:rsidRPr="00470CFD">
                        <w:rPr>
                          <w:rFonts w:ascii="Cascadia Code Light" w:hAnsi="Cascadia Code Light"/>
                          <w:sz w:val="16"/>
                          <w:szCs w:val="16"/>
                        </w:rPr>
                        <w:t>t</w:t>
                      </w:r>
                      <w:proofErr w:type="spellEnd"/>
                      <w:r w:rsidRPr="00470CFD">
                        <w:rPr>
                          <w:rFonts w:ascii="Cascadia Code Light" w:hAnsi="Cascadia Code Light"/>
                          <w:sz w:val="16"/>
                          <w:szCs w:val="16"/>
                        </w:rPr>
                        <w:t>;</w:t>
                      </w:r>
                      <w:proofErr w:type="gramEnd"/>
                    </w:p>
                  </w:txbxContent>
                </v:textbox>
                <w10:wrap type="square" anchorx="margin"/>
              </v:shape>
            </w:pict>
          </mc:Fallback>
        </mc:AlternateContent>
      </w:r>
      <w:r>
        <w:tab/>
      </w:r>
    </w:p>
    <w:p w14:paraId="5A02DBAC" w14:textId="46D7A9A0" w:rsidR="00470CFD" w:rsidRPr="00470CFD" w:rsidRDefault="00470CFD" w:rsidP="00860898"/>
    <w:p w14:paraId="22B43FAA" w14:textId="77777777" w:rsidR="00176581" w:rsidRPr="00176581" w:rsidRDefault="00176581" w:rsidP="00860898"/>
    <w:p w14:paraId="53AF1859" w14:textId="7F45FF3F" w:rsidR="00A04C17" w:rsidRDefault="00A04C17" w:rsidP="00860898"/>
    <w:p w14:paraId="3B5E09D3" w14:textId="21ABB9E6" w:rsidR="00A04C17" w:rsidRDefault="00A04C17" w:rsidP="00860898"/>
    <w:p w14:paraId="540762A7" w14:textId="4CD76FB7" w:rsidR="00A04C17" w:rsidRDefault="00A04C17" w:rsidP="00860898"/>
    <w:p w14:paraId="7FE59BB7" w14:textId="2693AC53" w:rsidR="00470CFD" w:rsidRDefault="00470CFD" w:rsidP="00860898"/>
    <w:p w14:paraId="0A46B4E9" w14:textId="6481BB22" w:rsidR="00470CFD" w:rsidRDefault="00470CFD" w:rsidP="00470CFD">
      <w:pPr>
        <w:pStyle w:val="Heading3"/>
      </w:pPr>
      <w:r>
        <w:t>Instructions</w:t>
      </w:r>
    </w:p>
    <w:p w14:paraId="5FF4FBC0" w14:textId="737FAA9A" w:rsidR="00470CFD" w:rsidRDefault="00470CFD" w:rsidP="00470CFD">
      <w:r w:rsidRPr="00470CFD">
        <w:rPr>
          <w:color w:val="FF0000"/>
        </w:rPr>
        <w:t xml:space="preserve">Start with a non-threaded version of the program.  </w:t>
      </w:r>
      <w:r>
        <w:t>Follow these basic steps:</w:t>
      </w:r>
    </w:p>
    <w:p w14:paraId="03C0C632" w14:textId="1580141B" w:rsidR="00470CFD" w:rsidRDefault="00470CFD" w:rsidP="00470CFD"/>
    <w:p w14:paraId="204EAD28" w14:textId="0357A52A" w:rsidR="00470CFD" w:rsidRDefault="00470CFD" w:rsidP="00470CFD">
      <w:pPr>
        <w:pStyle w:val="ListParagraph"/>
        <w:numPr>
          <w:ilvl w:val="0"/>
          <w:numId w:val="25"/>
        </w:numPr>
      </w:pPr>
      <w:r>
        <w:t xml:space="preserve">Get the number of points from the command line:  </w:t>
      </w:r>
      <w:proofErr w:type="spellStart"/>
      <w:r w:rsidRPr="00470CFD">
        <w:rPr>
          <w:rFonts w:ascii="Cascadia Code Light" w:hAnsi="Cascadia Code Light"/>
        </w:rPr>
        <w:t>strtod</w:t>
      </w:r>
      <w:proofErr w:type="spellEnd"/>
      <w:r w:rsidRPr="00470CFD">
        <w:rPr>
          <w:rFonts w:ascii="Cascadia Code Light" w:hAnsi="Cascadia Code Light"/>
        </w:rPr>
        <w:t>(</w:t>
      </w:r>
      <w:proofErr w:type="spellStart"/>
      <w:proofErr w:type="gramStart"/>
      <w:r w:rsidRPr="00470CFD">
        <w:rPr>
          <w:rFonts w:ascii="Cascadia Code Light" w:hAnsi="Cascadia Code Light"/>
        </w:rPr>
        <w:t>argv</w:t>
      </w:r>
      <w:proofErr w:type="spellEnd"/>
      <w:r w:rsidRPr="00470CFD">
        <w:rPr>
          <w:rFonts w:ascii="Cascadia Code Light" w:hAnsi="Cascadia Code Light"/>
        </w:rPr>
        <w:t>[</w:t>
      </w:r>
      <w:proofErr w:type="gramEnd"/>
      <w:r w:rsidRPr="00470CFD">
        <w:rPr>
          <w:rFonts w:ascii="Cascadia Code Light" w:hAnsi="Cascadia Code Light"/>
        </w:rPr>
        <w:t>1],0)</w:t>
      </w:r>
      <w:r>
        <w:t>, print an error and exit if the command line does n</w:t>
      </w:r>
      <w:r w:rsidR="00D5300E">
        <w:t>ot contain the right number of arguments.</w:t>
      </w:r>
    </w:p>
    <w:p w14:paraId="5467E6F7" w14:textId="194F1C6C" w:rsidR="00D5300E" w:rsidRDefault="00D5300E" w:rsidP="00470CFD">
      <w:pPr>
        <w:pStyle w:val="ListParagraph"/>
        <w:numPr>
          <w:ilvl w:val="0"/>
          <w:numId w:val="25"/>
        </w:numPr>
      </w:pPr>
      <w:r>
        <w:t xml:space="preserve">Create a “compute” function that accepts the number of points and will return an </w:t>
      </w:r>
      <w:proofErr w:type="gramStart"/>
      <w:r>
        <w:t>answers</w:t>
      </w:r>
      <w:proofErr w:type="gramEnd"/>
      <w:r>
        <w:t xml:space="preserve"> struct.</w:t>
      </w:r>
    </w:p>
    <w:p w14:paraId="6D8FFC2A" w14:textId="5D0B948C" w:rsidR="00470CFD" w:rsidRDefault="00470CFD" w:rsidP="00470CFD">
      <w:pPr>
        <w:pStyle w:val="ListParagraph"/>
        <w:numPr>
          <w:ilvl w:val="0"/>
          <w:numId w:val="25"/>
        </w:numPr>
      </w:pPr>
      <w:r>
        <w:t xml:space="preserve">Create the array of points using </w:t>
      </w:r>
      <w:r>
        <w:rPr>
          <w:i/>
          <w:iCs/>
        </w:rPr>
        <w:t>malloc</w:t>
      </w:r>
      <w:r>
        <w:t xml:space="preserve"> or </w:t>
      </w:r>
      <w:proofErr w:type="spellStart"/>
      <w:r>
        <w:rPr>
          <w:i/>
          <w:iCs/>
        </w:rPr>
        <w:t>calloc</w:t>
      </w:r>
      <w:proofErr w:type="spellEnd"/>
    </w:p>
    <w:p w14:paraId="4BDB9750" w14:textId="7A6D2345" w:rsidR="00470CFD" w:rsidRDefault="00470CFD" w:rsidP="00470CFD">
      <w:pPr>
        <w:pStyle w:val="ListParagraph"/>
        <w:numPr>
          <w:ilvl w:val="0"/>
          <w:numId w:val="25"/>
        </w:numPr>
      </w:pPr>
      <w:r>
        <w:t>Initialize</w:t>
      </w:r>
      <w:r w:rsidR="00D5300E">
        <w:t xml:space="preserve"> the random number generator</w:t>
      </w:r>
      <w:r>
        <w:t xml:space="preserve">.  This is important:  before generating your first random number call the function </w:t>
      </w:r>
      <w:r w:rsidRPr="00470CFD">
        <w:rPr>
          <w:rFonts w:ascii="Cascadia Code Light" w:hAnsi="Cascadia Code Light"/>
        </w:rPr>
        <w:t>srand48(0)</w:t>
      </w:r>
      <w:r>
        <w:t xml:space="preserve"> to seed the random number generator.  This will intentionally bork the random process – it will always generate the same sequence of numbers.  If you run your program 100 times, you’ll get the same answers every time!  </w:t>
      </w:r>
    </w:p>
    <w:p w14:paraId="6CC4A1E8" w14:textId="4BA45D77" w:rsidR="00D5300E" w:rsidRDefault="00D5300E" w:rsidP="00470CFD">
      <w:pPr>
        <w:pStyle w:val="ListParagraph"/>
        <w:numPr>
          <w:ilvl w:val="0"/>
          <w:numId w:val="25"/>
        </w:numPr>
      </w:pPr>
      <w:r>
        <w:t xml:space="preserve">Fill the points array with random numbers from </w:t>
      </w:r>
      <w:r w:rsidRPr="00D5300E">
        <w:rPr>
          <w:rFonts w:ascii="Cascadia Code Light" w:hAnsi="Cascadia Code Light"/>
        </w:rPr>
        <w:t>drand48();</w:t>
      </w:r>
      <w:r>
        <w:t xml:space="preserve"> which will give </w:t>
      </w:r>
      <w:r>
        <w:rPr>
          <w:i/>
          <w:iCs/>
        </w:rPr>
        <w:t>double</w:t>
      </w:r>
      <w:r>
        <w:t xml:space="preserve"> values in the range [0..1).;  again, because we borked the seed, these won’t truly be random, but it is helpful for debugging.</w:t>
      </w:r>
    </w:p>
    <w:p w14:paraId="7BA26DF3" w14:textId="4A8B3B35" w:rsidR="00D5300E" w:rsidRPr="00D5300E" w:rsidRDefault="00D5300E" w:rsidP="00470CFD">
      <w:pPr>
        <w:pStyle w:val="ListParagraph"/>
        <w:numPr>
          <w:ilvl w:val="0"/>
          <w:numId w:val="25"/>
        </w:numPr>
      </w:pPr>
      <w:r>
        <w:t xml:space="preserve">Create the </w:t>
      </w:r>
      <w:r>
        <w:rPr>
          <w:i/>
          <w:iCs/>
        </w:rPr>
        <w:t>distances</w:t>
      </w:r>
      <w:r>
        <w:rPr>
          <w:iCs/>
        </w:rPr>
        <w:t xml:space="preserve"> array using </w:t>
      </w:r>
      <w:r w:rsidRPr="00D5300E">
        <w:rPr>
          <w:i/>
        </w:rPr>
        <w:t>malloc</w:t>
      </w:r>
      <w:r>
        <w:rPr>
          <w:iCs/>
        </w:rPr>
        <w:t xml:space="preserve"> or </w:t>
      </w:r>
      <w:proofErr w:type="spellStart"/>
      <w:r w:rsidRPr="00D5300E">
        <w:rPr>
          <w:i/>
        </w:rPr>
        <w:t>calloc</w:t>
      </w:r>
      <w:proofErr w:type="spellEnd"/>
      <w:r>
        <w:rPr>
          <w:iCs/>
        </w:rPr>
        <w:t xml:space="preserve">.  If there are </w:t>
      </w:r>
      <w:r>
        <w:rPr>
          <w:i/>
        </w:rPr>
        <w:t>n</w:t>
      </w:r>
      <w:r>
        <w:rPr>
          <w:iCs/>
        </w:rPr>
        <w:t xml:space="preserve"> points, there will be </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 xml:space="preserve"> distances.  This </w:t>
      </w:r>
      <w:proofErr w:type="gramStart"/>
      <w:r>
        <w:rPr>
          <w:iCs/>
        </w:rPr>
        <w:t>actually represents</w:t>
      </w:r>
      <w:proofErr w:type="gramEnd"/>
      <w:r>
        <w:rPr>
          <w:iCs/>
        </w:rPr>
        <w:t xml:space="preserve"> a 2D array, so that array coordinates </w:t>
      </w:r>
      <m:oMath>
        <m:d>
          <m:dPr>
            <m:ctrlPr>
              <w:rPr>
                <w:rFonts w:ascii="Cambria Math" w:hAnsi="Cambria Math"/>
                <w:i/>
                <w:iCs/>
              </w:rPr>
            </m:ctrlPr>
          </m:dPr>
          <m:e>
            <m:r>
              <w:rPr>
                <w:rFonts w:ascii="Cambria Math" w:hAnsi="Cambria Math"/>
              </w:rPr>
              <m:t>row,col</m:t>
            </m:r>
          </m:e>
        </m:d>
      </m:oMath>
      <w:r>
        <w:rPr>
          <w:iCs/>
        </w:rPr>
        <w:t xml:space="preserve"> will be found at </w:t>
      </w:r>
      <m:oMath>
        <m:r>
          <w:rPr>
            <w:rFonts w:ascii="Cambria Math" w:hAnsi="Cambria Math"/>
          </w:rPr>
          <m:t>(row*n+col)</m:t>
        </m:r>
      </m:oMath>
      <w:r>
        <w:rPr>
          <w:iCs/>
        </w:rPr>
        <w:t>.</w:t>
      </w:r>
    </w:p>
    <w:p w14:paraId="6E849840" w14:textId="5A6B34B2" w:rsidR="00D5300E" w:rsidRDefault="00D5300E" w:rsidP="00470CFD">
      <w:pPr>
        <w:pStyle w:val="ListParagraph"/>
        <w:numPr>
          <w:ilvl w:val="0"/>
          <w:numId w:val="25"/>
        </w:numPr>
      </w:pPr>
      <w:r>
        <w:t xml:space="preserve">Fill the </w:t>
      </w:r>
      <w:r>
        <w:rPr>
          <w:i/>
          <w:iCs/>
        </w:rPr>
        <w:t>distances</w:t>
      </w:r>
      <w:r>
        <w:t xml:space="preserve"> array with the distance between each point.  </w:t>
      </w:r>
    </w:p>
    <w:p w14:paraId="5DD185B3" w14:textId="01C1C240" w:rsidR="00D5300E" w:rsidRDefault="00D5300E" w:rsidP="00470CFD">
      <w:pPr>
        <w:pStyle w:val="ListParagraph"/>
        <w:numPr>
          <w:ilvl w:val="0"/>
          <w:numId w:val="25"/>
        </w:numPr>
      </w:pPr>
      <w:r>
        <w:t xml:space="preserve">Next, compute the </w:t>
      </w:r>
      <w:r>
        <w:rPr>
          <w:i/>
          <w:iCs/>
        </w:rPr>
        <w:t>average distance</w:t>
      </w:r>
      <w:r>
        <w:t xml:space="preserve"> using </w:t>
      </w:r>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rc</m:t>
                    </m:r>
                  </m:sub>
                </m:sSub>
              </m:e>
            </m:nary>
          </m:e>
        </m:nary>
      </m:oMath>
    </w:p>
    <w:p w14:paraId="14F7162C" w14:textId="582A4C48" w:rsidR="00D5300E" w:rsidRDefault="00D5300E" w:rsidP="00470CFD">
      <w:pPr>
        <w:pStyle w:val="ListParagraph"/>
        <w:numPr>
          <w:ilvl w:val="0"/>
          <w:numId w:val="25"/>
        </w:numPr>
      </w:pPr>
      <w:r>
        <w:t xml:space="preserve">Next, compute the </w:t>
      </w:r>
      <w:r>
        <w:rPr>
          <w:i/>
          <w:iCs/>
        </w:rPr>
        <w:t>centroid</w:t>
      </w:r>
      <w: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e>
        </m:d>
      </m:oMath>
      <w:r>
        <w:t xml:space="preserve"> where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i</m:t>
                </m:r>
              </m:sub>
            </m:sSub>
          </m:e>
        </m:nary>
      </m:oMath>
    </w:p>
    <w:p w14:paraId="69BD3894" w14:textId="0C18A1EB" w:rsidR="00D5300E" w:rsidRDefault="00D5300E" w:rsidP="00470CFD">
      <w:pPr>
        <w:pStyle w:val="ListParagraph"/>
        <w:numPr>
          <w:ilvl w:val="0"/>
          <w:numId w:val="25"/>
        </w:numPr>
      </w:pPr>
      <w:r>
        <w:t xml:space="preserve">Fill the </w:t>
      </w:r>
      <w:r>
        <w:rPr>
          <w:i/>
          <w:iCs/>
        </w:rPr>
        <w:t>answers</w:t>
      </w:r>
      <w:r>
        <w:t xml:space="preserve"> struct </w:t>
      </w:r>
      <w:proofErr w:type="gramStart"/>
      <w:r>
        <w:t>above, and</w:t>
      </w:r>
      <w:proofErr w:type="gramEnd"/>
      <w:r>
        <w:t xml:space="preserve"> return that value.</w:t>
      </w:r>
    </w:p>
    <w:p w14:paraId="28086227" w14:textId="45169B48" w:rsidR="00D5300E" w:rsidRDefault="00D5300E" w:rsidP="00470CFD">
      <w:pPr>
        <w:pStyle w:val="ListParagraph"/>
        <w:numPr>
          <w:ilvl w:val="0"/>
          <w:numId w:val="25"/>
        </w:numPr>
      </w:pPr>
      <w:r>
        <w:t>Add your stop-watch functions from parts 1 / 2.</w:t>
      </w:r>
    </w:p>
    <w:p w14:paraId="47F03873" w14:textId="77777777" w:rsidR="00FD0706" w:rsidRDefault="00FD0706">
      <w:r>
        <w:br w:type="page"/>
      </w:r>
    </w:p>
    <w:p w14:paraId="0F5005E1" w14:textId="581A50CE" w:rsidR="00D5300E" w:rsidRDefault="00FD0706" w:rsidP="00470CFD">
      <w:pPr>
        <w:pStyle w:val="ListParagraph"/>
        <w:numPr>
          <w:ilvl w:val="0"/>
          <w:numId w:val="25"/>
        </w:numPr>
      </w:pPr>
      <w:r>
        <w:lastRenderedPageBreak/>
        <w:t>Display the results:</w:t>
      </w:r>
    </w:p>
    <w:p w14:paraId="35E5F057" w14:textId="41FBF955" w:rsidR="00FD0706" w:rsidRDefault="00FD0706" w:rsidP="00FD0706">
      <w:r>
        <w:rPr>
          <w:noProof/>
        </w:rPr>
        <mc:AlternateContent>
          <mc:Choice Requires="wps">
            <w:drawing>
              <wp:anchor distT="45720" distB="45720" distL="114300" distR="114300" simplePos="0" relativeHeight="251665408" behindDoc="0" locked="0" layoutInCell="1" allowOverlap="1" wp14:anchorId="7AA5DC76" wp14:editId="1ACD2BDA">
                <wp:simplePos x="0" y="0"/>
                <wp:positionH relativeFrom="column">
                  <wp:posOffset>719074</wp:posOffset>
                </wp:positionH>
                <wp:positionV relativeFrom="paragraph">
                  <wp:posOffset>171522</wp:posOffset>
                </wp:positionV>
                <wp:extent cx="4324350" cy="1404620"/>
                <wp:effectExtent l="0" t="0" r="19050"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14:paraId="300BAC30" w14:textId="0A24B8A0" w:rsidR="008F5A45" w:rsidRPr="00FD0706" w:rsidRDefault="008F5A45" w:rsidP="00FD0706">
                            <w:pPr>
                              <w:rPr>
                                <w:rFonts w:ascii="Cascadia Code Light" w:hAnsi="Cascadia Code Light"/>
                              </w:rPr>
                            </w:pPr>
                            <w:proofErr w:type="gramStart"/>
                            <w:r w:rsidRPr="00FD0706">
                              <w:rPr>
                                <w:rFonts w:ascii="Cascadia Code Light" w:hAnsi="Cascadia Code Light"/>
                              </w:rPr>
                              <w:t>./</w:t>
                            </w:r>
                            <w:proofErr w:type="gramEnd"/>
                            <w:r w:rsidRPr="00FD0706">
                              <w:rPr>
                                <w:rFonts w:ascii="Cascadia Code Light" w:hAnsi="Cascadia Code Light"/>
                              </w:rPr>
                              <w:t>part3 5500</w:t>
                            </w:r>
                          </w:p>
                          <w:p w14:paraId="4AD97345" w14:textId="77777777" w:rsidR="008F5A45" w:rsidRPr="00FD0706" w:rsidRDefault="008F5A45" w:rsidP="00FD0706">
                            <w:pPr>
                              <w:rPr>
                                <w:rFonts w:ascii="Cascadia Code Light" w:hAnsi="Cascadia Code Light"/>
                              </w:rPr>
                            </w:pPr>
                            <w:r w:rsidRPr="00FD0706">
                              <w:rPr>
                                <w:rFonts w:ascii="Cascadia Code Light" w:hAnsi="Cascadia Code Light"/>
                              </w:rPr>
                              <w:t>Centroid: (0.504,0.498,0.499), Average: (0.661)</w:t>
                            </w:r>
                          </w:p>
                          <w:p w14:paraId="132802FF" w14:textId="77777777" w:rsidR="008F5A45" w:rsidRPr="00FD0706" w:rsidRDefault="008F5A45" w:rsidP="00FD0706">
                            <w:pPr>
                              <w:rPr>
                                <w:rFonts w:ascii="Cascadia Code Light" w:hAnsi="Cascadia Code Light"/>
                              </w:rPr>
                            </w:pPr>
                            <w:r w:rsidRPr="00FD0706">
                              <w:rPr>
                                <w:rFonts w:ascii="Cascadia Code Light" w:hAnsi="Cascadia Code Light"/>
                              </w:rPr>
                              <w:t xml:space="preserve">It took 1283280 </w:t>
                            </w:r>
                            <w:proofErr w:type="spellStart"/>
                            <w:r w:rsidRPr="00FD0706">
                              <w:rPr>
                                <w:rFonts w:ascii="Cascadia Code Light" w:hAnsi="Cascadia Code Light"/>
                              </w:rPr>
                              <w:t>usecs</w:t>
                            </w:r>
                            <w:proofErr w:type="spellEnd"/>
                          </w:p>
                          <w:p w14:paraId="182CC7CA" w14:textId="3BA027D4" w:rsidR="008F5A45" w:rsidRDefault="008F5A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5DC76" id="_x0000_s1029" type="#_x0000_t202" style="position:absolute;margin-left:56.6pt;margin-top:13.5pt;width:34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fBJgIAAEwEAAAOAAAAZHJzL2Uyb0RvYy54bWysVNtu2zAMfR+wfxD0vthJnK4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">
                <v:textbox style="mso-fit-shape-to-text:t">
                  <w:txbxContent>
                    <w:p w14:paraId="300BAC30" w14:textId="0A24B8A0" w:rsidR="008F5A45" w:rsidRPr="00FD0706" w:rsidRDefault="008F5A45" w:rsidP="00FD0706">
                      <w:pPr>
                        <w:rPr>
                          <w:rFonts w:ascii="Cascadia Code Light" w:hAnsi="Cascadia Code Light"/>
                        </w:rPr>
                      </w:pPr>
                      <w:proofErr w:type="gramStart"/>
                      <w:r w:rsidRPr="00FD0706">
                        <w:rPr>
                          <w:rFonts w:ascii="Cascadia Code Light" w:hAnsi="Cascadia Code Light"/>
                        </w:rPr>
                        <w:t>./</w:t>
                      </w:r>
                      <w:proofErr w:type="gramEnd"/>
                      <w:r w:rsidRPr="00FD0706">
                        <w:rPr>
                          <w:rFonts w:ascii="Cascadia Code Light" w:hAnsi="Cascadia Code Light"/>
                        </w:rPr>
                        <w:t>part3 5500</w:t>
                      </w:r>
                    </w:p>
                    <w:p w14:paraId="4AD97345" w14:textId="77777777" w:rsidR="008F5A45" w:rsidRPr="00FD0706" w:rsidRDefault="008F5A45" w:rsidP="00FD0706">
                      <w:pPr>
                        <w:rPr>
                          <w:rFonts w:ascii="Cascadia Code Light" w:hAnsi="Cascadia Code Light"/>
                        </w:rPr>
                      </w:pPr>
                      <w:r w:rsidRPr="00FD0706">
                        <w:rPr>
                          <w:rFonts w:ascii="Cascadia Code Light" w:hAnsi="Cascadia Code Light"/>
                        </w:rPr>
                        <w:t>Centroid: (0.504,0.498,0.499), Average: (0.661)</w:t>
                      </w:r>
                    </w:p>
                    <w:p w14:paraId="132802FF" w14:textId="77777777" w:rsidR="008F5A45" w:rsidRPr="00FD0706" w:rsidRDefault="008F5A45" w:rsidP="00FD0706">
                      <w:pPr>
                        <w:rPr>
                          <w:rFonts w:ascii="Cascadia Code Light" w:hAnsi="Cascadia Code Light"/>
                        </w:rPr>
                      </w:pPr>
                      <w:r w:rsidRPr="00FD0706">
                        <w:rPr>
                          <w:rFonts w:ascii="Cascadia Code Light" w:hAnsi="Cascadia Code Light"/>
                        </w:rPr>
                        <w:t xml:space="preserve">It took 1283280 </w:t>
                      </w:r>
                      <w:proofErr w:type="spellStart"/>
                      <w:r w:rsidRPr="00FD0706">
                        <w:rPr>
                          <w:rFonts w:ascii="Cascadia Code Light" w:hAnsi="Cascadia Code Light"/>
                        </w:rPr>
                        <w:t>usecs</w:t>
                      </w:r>
                      <w:proofErr w:type="spellEnd"/>
                    </w:p>
                    <w:p w14:paraId="182CC7CA" w14:textId="3BA027D4" w:rsidR="008F5A45" w:rsidRDefault="008F5A45"/>
                  </w:txbxContent>
                </v:textbox>
                <w10:wrap type="square"/>
              </v:shape>
            </w:pict>
          </mc:Fallback>
        </mc:AlternateContent>
      </w:r>
    </w:p>
    <w:p w14:paraId="1047B3A9" w14:textId="430E7C9F" w:rsidR="00FD0706" w:rsidRDefault="00FD0706" w:rsidP="00FD0706"/>
    <w:p w14:paraId="62DBE418" w14:textId="026242AE" w:rsidR="00FD0706" w:rsidRDefault="00FD0706" w:rsidP="00FD0706"/>
    <w:p w14:paraId="752F5487" w14:textId="5F475A94" w:rsidR="00FD0706" w:rsidRDefault="00FD0706" w:rsidP="00FD0706"/>
    <w:p w14:paraId="6111112B" w14:textId="7A9916F4" w:rsidR="00D5300E" w:rsidRDefault="00D5300E" w:rsidP="00D5300E"/>
    <w:p w14:paraId="5E12901D" w14:textId="5CA22250" w:rsidR="00FD0706" w:rsidRDefault="00FD0706" w:rsidP="00D5300E"/>
    <w:p w14:paraId="530B4462" w14:textId="70248B9F" w:rsidR="00FD0706" w:rsidRDefault="00FD0706" w:rsidP="00D5300E">
      <w:r>
        <w:t>For the record, yes, it took 1.2 seconds to compute 5500 points on an overclocked Ryzen 3 5800.  That gets us to the real “meat” of the assignment.</w:t>
      </w:r>
    </w:p>
    <w:p w14:paraId="450D4361" w14:textId="28DEBA61" w:rsidR="00FD0706" w:rsidRDefault="00FD0706" w:rsidP="00D5300E"/>
    <w:p w14:paraId="03A0E26D" w14:textId="028AEE5C" w:rsidR="00FD0706" w:rsidRDefault="00FD0706" w:rsidP="00D5300E">
      <w:r>
        <w:t xml:space="preserve">Before proceeding, it will be </w:t>
      </w:r>
      <w:r>
        <w:rPr>
          <w:u w:val="single"/>
        </w:rPr>
        <w:t xml:space="preserve">really </w:t>
      </w:r>
      <w:proofErr w:type="spellStart"/>
      <w:r>
        <w:rPr>
          <w:u w:val="single"/>
        </w:rPr>
        <w:t>really</w:t>
      </w:r>
      <w:proofErr w:type="spellEnd"/>
      <w:r>
        <w:rPr>
          <w:u w:val="single"/>
        </w:rPr>
        <w:t xml:space="preserve"> </w:t>
      </w:r>
      <w:proofErr w:type="spellStart"/>
      <w:r>
        <w:rPr>
          <w:u w:val="single"/>
        </w:rPr>
        <w:t>really</w:t>
      </w:r>
      <w:proofErr w:type="spellEnd"/>
      <w:r>
        <w:rPr>
          <w:u w:val="single"/>
        </w:rPr>
        <w:t xml:space="preserve"> </w:t>
      </w:r>
      <w:proofErr w:type="spellStart"/>
      <w:r>
        <w:rPr>
          <w:u w:val="single"/>
        </w:rPr>
        <w:t>really</w:t>
      </w:r>
      <w:proofErr w:type="spellEnd"/>
      <w:r>
        <w:t xml:space="preserve"> if you take a moment and use </w:t>
      </w:r>
      <w:r>
        <w:rPr>
          <w:i/>
          <w:iCs/>
        </w:rPr>
        <w:t>functional decomposition</w:t>
      </w:r>
      <w:r>
        <w:t>.  Since this has been a struggle for many of you, I will share the names of the functions in my solution</w:t>
      </w:r>
      <w:r w:rsidR="00E12817">
        <w:t xml:space="preserve"> and the approximate complexity of each function.  You do not have to do it my way – but I am desperately trying to get you to make your coding experience more productive and efficient, and it will pay dividends with the next step.</w:t>
      </w:r>
      <w:r w:rsidR="00E12817">
        <w:br/>
      </w:r>
    </w:p>
    <w:p w14:paraId="161C1ECD" w14:textId="6EB5D62D" w:rsidR="00FD0706" w:rsidRDefault="00FD0706" w:rsidP="00FD0706">
      <w:pPr>
        <w:pStyle w:val="ListParagraph"/>
        <w:numPr>
          <w:ilvl w:val="0"/>
          <w:numId w:val="26"/>
        </w:numPr>
      </w:pPr>
      <w:r>
        <w:rPr>
          <w:i/>
          <w:iCs/>
        </w:rPr>
        <w:t xml:space="preserve">void </w:t>
      </w:r>
      <w:proofErr w:type="spellStart"/>
      <w:r>
        <w:rPr>
          <w:i/>
          <w:iCs/>
        </w:rPr>
        <w:t>init_</w:t>
      </w:r>
      <w:proofErr w:type="gramStart"/>
      <w:r>
        <w:rPr>
          <w:i/>
          <w:iCs/>
        </w:rPr>
        <w:t>point</w:t>
      </w:r>
      <w:proofErr w:type="spellEnd"/>
      <w:r>
        <w:rPr>
          <w:i/>
          <w:iCs/>
        </w:rPr>
        <w:t>(</w:t>
      </w:r>
      <w:proofErr w:type="spellStart"/>
      <w:proofErr w:type="gramEnd"/>
      <w:r>
        <w:rPr>
          <w:i/>
          <w:iCs/>
        </w:rPr>
        <w:t>point_t</w:t>
      </w:r>
      <w:proofErr w:type="spellEnd"/>
      <w:r>
        <w:rPr>
          <w:i/>
          <w:iCs/>
        </w:rPr>
        <w:t xml:space="preserve"> *points)</w:t>
      </w:r>
      <w:r w:rsidR="00E12817">
        <w:rPr>
          <w:i/>
          <w:iCs/>
        </w:rPr>
        <w:t xml:space="preserve"> - </w:t>
      </w:r>
      <w:r>
        <w:t>initialize a single point using drand48(), 3 lines of code.</w:t>
      </w:r>
      <w:r>
        <w:br/>
      </w:r>
    </w:p>
    <w:p w14:paraId="7E54AFD8" w14:textId="372B1F7E" w:rsidR="00FD0706" w:rsidRDefault="00FD0706" w:rsidP="00FD0706">
      <w:pPr>
        <w:pStyle w:val="ListParagraph"/>
        <w:numPr>
          <w:ilvl w:val="0"/>
          <w:numId w:val="26"/>
        </w:numPr>
      </w:pPr>
      <w:r>
        <w:rPr>
          <w:i/>
          <w:iCs/>
        </w:rPr>
        <w:t xml:space="preserve">void </w:t>
      </w:r>
      <w:proofErr w:type="spellStart"/>
      <w:r>
        <w:rPr>
          <w:i/>
          <w:iCs/>
        </w:rPr>
        <w:t>init_all_</w:t>
      </w:r>
      <w:proofErr w:type="gramStart"/>
      <w:r>
        <w:rPr>
          <w:i/>
          <w:iCs/>
        </w:rPr>
        <w:t>points</w:t>
      </w:r>
      <w:proofErr w:type="spellEnd"/>
      <w:r>
        <w:rPr>
          <w:i/>
          <w:iCs/>
        </w:rPr>
        <w:t>(</w:t>
      </w:r>
      <w:proofErr w:type="spellStart"/>
      <w:proofErr w:type="gramEnd"/>
      <w:r>
        <w:rPr>
          <w:i/>
          <w:iCs/>
        </w:rPr>
        <w:t>point_t</w:t>
      </w:r>
      <w:proofErr w:type="spellEnd"/>
      <w:r>
        <w:rPr>
          <w:i/>
          <w:iCs/>
        </w:rPr>
        <w:t xml:space="preserve"> *points, int </w:t>
      </w:r>
      <w:proofErr w:type="spellStart"/>
      <w:r>
        <w:rPr>
          <w:i/>
          <w:iCs/>
        </w:rPr>
        <w:t>num_points</w:t>
      </w:r>
      <w:proofErr w:type="spellEnd"/>
      <w:r>
        <w:rPr>
          <w:i/>
          <w:iCs/>
        </w:rPr>
        <w:t xml:space="preserve">) </w:t>
      </w:r>
      <w:r w:rsidR="00E12817">
        <w:rPr>
          <w:i/>
          <w:iCs/>
        </w:rPr>
        <w:t xml:space="preserve">- </w:t>
      </w:r>
      <w:r>
        <w:t xml:space="preserve">initialize all points, </w:t>
      </w:r>
      <w:r w:rsidR="00E12817">
        <w:t>3</w:t>
      </w:r>
      <w:r>
        <w:t xml:space="preserve"> lines of code.</w:t>
      </w:r>
      <w:r>
        <w:br/>
      </w:r>
    </w:p>
    <w:p w14:paraId="6A978432" w14:textId="5F372445" w:rsidR="00FD0706" w:rsidRDefault="00FD0706" w:rsidP="00FD0706">
      <w:pPr>
        <w:pStyle w:val="ListParagraph"/>
        <w:numPr>
          <w:ilvl w:val="0"/>
          <w:numId w:val="26"/>
        </w:numPr>
      </w:pPr>
      <w:proofErr w:type="spellStart"/>
      <w:r>
        <w:rPr>
          <w:i/>
          <w:iCs/>
        </w:rPr>
        <w:t>point_t</w:t>
      </w:r>
      <w:proofErr w:type="spellEnd"/>
      <w:r>
        <w:rPr>
          <w:i/>
          <w:iCs/>
        </w:rPr>
        <w:t xml:space="preserve"> *</w:t>
      </w:r>
      <w:proofErr w:type="spellStart"/>
      <w:r>
        <w:rPr>
          <w:i/>
          <w:iCs/>
        </w:rPr>
        <w:t>create_</w:t>
      </w:r>
      <w:proofErr w:type="gramStart"/>
      <w:r>
        <w:rPr>
          <w:i/>
          <w:iCs/>
        </w:rPr>
        <w:t>points</w:t>
      </w:r>
      <w:proofErr w:type="spellEnd"/>
      <w:r>
        <w:rPr>
          <w:i/>
          <w:iCs/>
        </w:rPr>
        <w:t>(</w:t>
      </w:r>
      <w:proofErr w:type="gramEnd"/>
      <w:r>
        <w:rPr>
          <w:i/>
          <w:iCs/>
        </w:rPr>
        <w:t xml:space="preserve">int </w:t>
      </w:r>
      <w:proofErr w:type="spellStart"/>
      <w:r>
        <w:rPr>
          <w:i/>
          <w:iCs/>
        </w:rPr>
        <w:t>num_points</w:t>
      </w:r>
      <w:proofErr w:type="spellEnd"/>
      <w:r>
        <w:rPr>
          <w:i/>
          <w:iCs/>
        </w:rPr>
        <w:t>)</w:t>
      </w:r>
      <w:r>
        <w:rPr>
          <w:i/>
          <w:iCs/>
        </w:rPr>
        <w:br/>
      </w:r>
      <w:r>
        <w:t xml:space="preserve">create the points array, seed the random number generator, and initialize all the points, </w:t>
      </w:r>
      <w:r w:rsidR="00E12817">
        <w:t>4 lines of code.</w:t>
      </w:r>
      <w:r w:rsidR="00E12817">
        <w:br/>
      </w:r>
    </w:p>
    <w:p w14:paraId="4046FDFD" w14:textId="7A9EE340" w:rsidR="00FD0706" w:rsidRDefault="00FD0706" w:rsidP="00FD0706">
      <w:pPr>
        <w:pStyle w:val="ListParagraph"/>
        <w:numPr>
          <w:ilvl w:val="0"/>
          <w:numId w:val="26"/>
        </w:numPr>
      </w:pPr>
      <w:r>
        <w:rPr>
          <w:i/>
          <w:iCs/>
        </w:rPr>
        <w:t>double *</w:t>
      </w:r>
      <w:proofErr w:type="spellStart"/>
      <w:r>
        <w:rPr>
          <w:i/>
          <w:iCs/>
        </w:rPr>
        <w:t>create_</w:t>
      </w:r>
      <w:proofErr w:type="gramStart"/>
      <w:r>
        <w:rPr>
          <w:i/>
          <w:iCs/>
        </w:rPr>
        <w:t>distances</w:t>
      </w:r>
      <w:proofErr w:type="spellEnd"/>
      <w:r>
        <w:rPr>
          <w:i/>
          <w:iCs/>
        </w:rPr>
        <w:t>(</w:t>
      </w:r>
      <w:proofErr w:type="gramEnd"/>
      <w:r>
        <w:rPr>
          <w:i/>
          <w:iCs/>
        </w:rPr>
        <w:t xml:space="preserve">int </w:t>
      </w:r>
      <w:proofErr w:type="spellStart"/>
      <w:r>
        <w:rPr>
          <w:i/>
          <w:iCs/>
        </w:rPr>
        <w:t>num_points</w:t>
      </w:r>
      <w:proofErr w:type="spellEnd"/>
      <w:r>
        <w:rPr>
          <w:i/>
          <w:iCs/>
        </w:rPr>
        <w:t>)</w:t>
      </w:r>
      <w:r>
        <w:t xml:space="preserve"> – create the distances array</w:t>
      </w:r>
      <w:r w:rsidR="00E12817">
        <w:t>, 2 lines of code</w:t>
      </w:r>
      <w:r w:rsidR="00E12817">
        <w:br/>
      </w:r>
    </w:p>
    <w:p w14:paraId="2C4D02DF" w14:textId="27EB5F32" w:rsidR="00FD0706" w:rsidRDefault="00FD0706" w:rsidP="00FD0706">
      <w:pPr>
        <w:pStyle w:val="ListParagraph"/>
        <w:numPr>
          <w:ilvl w:val="0"/>
          <w:numId w:val="26"/>
        </w:numPr>
      </w:pPr>
      <w:r>
        <w:rPr>
          <w:i/>
          <w:iCs/>
        </w:rPr>
        <w:t xml:space="preserve">double </w:t>
      </w:r>
      <w:proofErr w:type="gramStart"/>
      <w:r>
        <w:rPr>
          <w:i/>
          <w:iCs/>
        </w:rPr>
        <w:t>distance(</w:t>
      </w:r>
      <w:proofErr w:type="gramEnd"/>
      <w:r>
        <w:rPr>
          <w:i/>
          <w:iCs/>
        </w:rPr>
        <w:t xml:space="preserve">const </w:t>
      </w:r>
      <w:proofErr w:type="spellStart"/>
      <w:r>
        <w:rPr>
          <w:i/>
          <w:iCs/>
        </w:rPr>
        <w:t>point_t</w:t>
      </w:r>
      <w:proofErr w:type="spellEnd"/>
      <w:r>
        <w:rPr>
          <w:i/>
          <w:iCs/>
        </w:rPr>
        <w:t xml:space="preserve"> *a, const </w:t>
      </w:r>
      <w:proofErr w:type="spellStart"/>
      <w:r>
        <w:rPr>
          <w:i/>
          <w:iCs/>
        </w:rPr>
        <w:t>point_t</w:t>
      </w:r>
      <w:proofErr w:type="spellEnd"/>
      <w:r>
        <w:rPr>
          <w:i/>
          <w:iCs/>
        </w:rPr>
        <w:t xml:space="preserve"> *b)</w:t>
      </w:r>
      <w:r>
        <w:t xml:space="preserve"> – return the Euclidean distance between two points</w:t>
      </w:r>
      <w:r w:rsidR="00E12817">
        <w:t>, 5 lines of code.</w:t>
      </w:r>
      <w:r w:rsidR="00E12817">
        <w:br/>
      </w:r>
    </w:p>
    <w:p w14:paraId="48BE3A81" w14:textId="39CDE54F" w:rsidR="00FD0706" w:rsidRDefault="00FD0706" w:rsidP="00FD0706">
      <w:pPr>
        <w:pStyle w:val="ListParagraph"/>
        <w:numPr>
          <w:ilvl w:val="0"/>
          <w:numId w:val="26"/>
        </w:numPr>
      </w:pPr>
      <w:r>
        <w:rPr>
          <w:i/>
          <w:iCs/>
        </w:rPr>
        <w:t>double *</w:t>
      </w:r>
      <w:proofErr w:type="spellStart"/>
      <w:r>
        <w:rPr>
          <w:i/>
          <w:iCs/>
        </w:rPr>
        <w:t>compute_all_</w:t>
      </w:r>
      <w:proofErr w:type="gramStart"/>
      <w:r>
        <w:rPr>
          <w:i/>
          <w:iCs/>
        </w:rPr>
        <w:t>distances</w:t>
      </w:r>
      <w:proofErr w:type="spellEnd"/>
      <w:r>
        <w:rPr>
          <w:i/>
          <w:iCs/>
        </w:rPr>
        <w:t>(</w:t>
      </w:r>
      <w:proofErr w:type="gramEnd"/>
      <w:r>
        <w:rPr>
          <w:i/>
          <w:iCs/>
        </w:rPr>
        <w:t xml:space="preserve">const </w:t>
      </w:r>
      <w:proofErr w:type="spellStart"/>
      <w:r>
        <w:rPr>
          <w:i/>
          <w:iCs/>
        </w:rPr>
        <w:t>point_t</w:t>
      </w:r>
      <w:proofErr w:type="spellEnd"/>
      <w:r>
        <w:rPr>
          <w:i/>
          <w:iCs/>
        </w:rPr>
        <w:t xml:space="preserve"> *points, int </w:t>
      </w:r>
      <w:proofErr w:type="spellStart"/>
      <w:r>
        <w:rPr>
          <w:i/>
          <w:iCs/>
        </w:rPr>
        <w:t>num_points</w:t>
      </w:r>
      <w:proofErr w:type="spellEnd"/>
      <w:r>
        <w:rPr>
          <w:i/>
          <w:iCs/>
        </w:rPr>
        <w:t>)</w:t>
      </w:r>
      <w:r>
        <w:t xml:space="preserve"> – create the distance array, compute all the distances, and return it</w:t>
      </w:r>
      <w:r w:rsidR="00E12817">
        <w:t>, 5 lines of code.</w:t>
      </w:r>
      <w:r w:rsidR="00E12817">
        <w:br/>
      </w:r>
    </w:p>
    <w:p w14:paraId="413D6F1E" w14:textId="52839CE6" w:rsidR="00FD0706" w:rsidRDefault="00FD0706" w:rsidP="00FD0706">
      <w:pPr>
        <w:pStyle w:val="ListParagraph"/>
        <w:numPr>
          <w:ilvl w:val="0"/>
          <w:numId w:val="26"/>
        </w:numPr>
      </w:pPr>
      <w:r>
        <w:rPr>
          <w:i/>
          <w:iCs/>
        </w:rPr>
        <w:t xml:space="preserve">double </w:t>
      </w:r>
      <w:proofErr w:type="spellStart"/>
      <w:r>
        <w:rPr>
          <w:i/>
          <w:iCs/>
        </w:rPr>
        <w:t>compute_</w:t>
      </w:r>
      <w:proofErr w:type="gramStart"/>
      <w:r>
        <w:rPr>
          <w:i/>
          <w:iCs/>
        </w:rPr>
        <w:t>average</w:t>
      </w:r>
      <w:proofErr w:type="spellEnd"/>
      <w:r>
        <w:rPr>
          <w:i/>
          <w:iCs/>
        </w:rPr>
        <w:t>(</w:t>
      </w:r>
      <w:proofErr w:type="gramEnd"/>
      <w:r>
        <w:rPr>
          <w:i/>
          <w:iCs/>
        </w:rPr>
        <w:t>const double *</w:t>
      </w:r>
      <w:proofErr w:type="spellStart"/>
      <w:r>
        <w:rPr>
          <w:i/>
          <w:iCs/>
        </w:rPr>
        <w:t>dists</w:t>
      </w:r>
      <w:proofErr w:type="spellEnd"/>
      <w:r>
        <w:rPr>
          <w:i/>
          <w:iCs/>
        </w:rPr>
        <w:t xml:space="preserve">, int </w:t>
      </w:r>
      <w:proofErr w:type="spellStart"/>
      <w:r>
        <w:rPr>
          <w:i/>
          <w:iCs/>
        </w:rPr>
        <w:t>num_points</w:t>
      </w:r>
      <w:proofErr w:type="spellEnd"/>
      <w:r>
        <w:rPr>
          <w:i/>
          <w:iCs/>
        </w:rPr>
        <w:t>)</w:t>
      </w:r>
      <w:r>
        <w:t xml:space="preserve"> – compute the average of all of the distances in the array</w:t>
      </w:r>
      <w:r w:rsidR="00E12817">
        <w:t>, 4 lines of code.</w:t>
      </w:r>
      <w:r w:rsidR="00E12817">
        <w:br/>
      </w:r>
    </w:p>
    <w:p w14:paraId="5C15FEEB" w14:textId="64E931F9" w:rsidR="00FD0706" w:rsidRDefault="00FD0706" w:rsidP="00FD0706">
      <w:pPr>
        <w:pStyle w:val="ListParagraph"/>
        <w:numPr>
          <w:ilvl w:val="0"/>
          <w:numId w:val="26"/>
        </w:numPr>
      </w:pPr>
      <w:proofErr w:type="spellStart"/>
      <w:r>
        <w:rPr>
          <w:i/>
          <w:iCs/>
        </w:rPr>
        <w:t>point_t</w:t>
      </w:r>
      <w:proofErr w:type="spellEnd"/>
      <w:r>
        <w:rPr>
          <w:i/>
          <w:iCs/>
        </w:rPr>
        <w:t xml:space="preserve"> *</w:t>
      </w:r>
      <w:proofErr w:type="spellStart"/>
      <w:r>
        <w:rPr>
          <w:i/>
          <w:iCs/>
        </w:rPr>
        <w:t>compute_centroid</w:t>
      </w:r>
      <w:proofErr w:type="spellEnd"/>
      <w:r>
        <w:rPr>
          <w:i/>
          <w:iCs/>
        </w:rPr>
        <w:t xml:space="preserve">(const </w:t>
      </w:r>
      <w:proofErr w:type="spellStart"/>
      <w:r>
        <w:rPr>
          <w:i/>
          <w:iCs/>
        </w:rPr>
        <w:t>point_t</w:t>
      </w:r>
      <w:proofErr w:type="spellEnd"/>
      <w:r>
        <w:rPr>
          <w:i/>
          <w:iCs/>
        </w:rPr>
        <w:t xml:space="preserve"> *points, int </w:t>
      </w:r>
      <w:proofErr w:type="spellStart"/>
      <w:r>
        <w:rPr>
          <w:i/>
          <w:iCs/>
        </w:rPr>
        <w:t>num_points</w:t>
      </w:r>
      <w:proofErr w:type="spellEnd"/>
      <w:r>
        <w:t>) – compute the (</w:t>
      </w:r>
      <w:proofErr w:type="spellStart"/>
      <w:r>
        <w:t>x,y,z</w:t>
      </w:r>
      <w:proofErr w:type="spellEnd"/>
      <w:r>
        <w:t xml:space="preserve">) centroid, allocate a point from the heap, and store the </w:t>
      </w:r>
      <w:proofErr w:type="spellStart"/>
      <w:r>
        <w:t>x,y,z</w:t>
      </w:r>
      <w:proofErr w:type="spellEnd"/>
      <w:r>
        <w:t xml:space="preserve"> value in the point and return</w:t>
      </w:r>
      <w:r w:rsidR="00E12817">
        <w:t>, 10 lines of code</w:t>
      </w:r>
      <w:r w:rsidR="00E12817">
        <w:br/>
      </w:r>
    </w:p>
    <w:p w14:paraId="4A63D266" w14:textId="78B94B44" w:rsidR="00FD0706" w:rsidRDefault="00FD0706" w:rsidP="00FD0706">
      <w:pPr>
        <w:pStyle w:val="ListParagraph"/>
        <w:numPr>
          <w:ilvl w:val="0"/>
          <w:numId w:val="26"/>
        </w:numPr>
      </w:pPr>
      <w:proofErr w:type="spellStart"/>
      <w:r>
        <w:rPr>
          <w:i/>
          <w:iCs/>
        </w:rPr>
        <w:t>answers_t</w:t>
      </w:r>
      <w:proofErr w:type="spellEnd"/>
      <w:r>
        <w:rPr>
          <w:i/>
          <w:iCs/>
        </w:rPr>
        <w:t xml:space="preserve"> *</w:t>
      </w:r>
      <w:proofErr w:type="gramStart"/>
      <w:r>
        <w:rPr>
          <w:i/>
          <w:iCs/>
        </w:rPr>
        <w:t>compute(</w:t>
      </w:r>
      <w:proofErr w:type="gramEnd"/>
      <w:r>
        <w:rPr>
          <w:i/>
          <w:iCs/>
        </w:rPr>
        <w:t xml:space="preserve">int </w:t>
      </w:r>
      <w:proofErr w:type="spellStart"/>
      <w:r>
        <w:rPr>
          <w:i/>
          <w:iCs/>
        </w:rPr>
        <w:t>num_points</w:t>
      </w:r>
      <w:proofErr w:type="spellEnd"/>
      <w:r>
        <w:rPr>
          <w:i/>
          <w:iCs/>
        </w:rPr>
        <w:t>)</w:t>
      </w:r>
      <w:r>
        <w:t xml:space="preserve"> – Perform all of the above calculations</w:t>
      </w:r>
      <w:r w:rsidR="00E12817">
        <w:t>, 11 lines of code.</w:t>
      </w:r>
      <w:r w:rsidR="00E12817">
        <w:br/>
      </w:r>
    </w:p>
    <w:p w14:paraId="533753F0" w14:textId="69FF6D2B" w:rsidR="00FD0706" w:rsidRPr="00FD0706" w:rsidRDefault="00FD0706" w:rsidP="00FD0706">
      <w:pPr>
        <w:pStyle w:val="ListParagraph"/>
        <w:numPr>
          <w:ilvl w:val="0"/>
          <w:numId w:val="26"/>
        </w:numPr>
        <w:rPr>
          <w:i/>
          <w:iCs/>
        </w:rPr>
      </w:pPr>
      <w:r w:rsidRPr="00FD0706">
        <w:rPr>
          <w:i/>
          <w:iCs/>
        </w:rPr>
        <w:lastRenderedPageBreak/>
        <w:t xml:space="preserve">void </w:t>
      </w:r>
      <w:proofErr w:type="gramStart"/>
      <w:r w:rsidRPr="00FD0706">
        <w:rPr>
          <w:i/>
          <w:iCs/>
        </w:rPr>
        <w:t>tick</w:t>
      </w:r>
      <w:r>
        <w:rPr>
          <w:i/>
          <w:iCs/>
        </w:rPr>
        <w:t>(</w:t>
      </w:r>
      <w:proofErr w:type="gramEnd"/>
      <w:r>
        <w:rPr>
          <w:i/>
          <w:iCs/>
        </w:rPr>
        <w:t xml:space="preserve">struct </w:t>
      </w:r>
      <w:proofErr w:type="spellStart"/>
      <w:r>
        <w:rPr>
          <w:i/>
          <w:iCs/>
        </w:rPr>
        <w:t>timeval</w:t>
      </w:r>
      <w:proofErr w:type="spellEnd"/>
      <w:r>
        <w:rPr>
          <w:i/>
          <w:iCs/>
        </w:rPr>
        <w:t xml:space="preserve"> *start)</w:t>
      </w:r>
      <w:r>
        <w:t xml:space="preserve"> – save the time of day into start</w:t>
      </w:r>
      <w:r w:rsidR="00E12817">
        <w:t>, 1 line of code.</w:t>
      </w:r>
      <w:r w:rsidR="00E12817">
        <w:br/>
      </w:r>
    </w:p>
    <w:p w14:paraId="00E6547D" w14:textId="3E733CB9" w:rsidR="00FD0706" w:rsidRPr="00FD0706" w:rsidRDefault="00FD0706" w:rsidP="00FD0706">
      <w:pPr>
        <w:pStyle w:val="ListParagraph"/>
        <w:numPr>
          <w:ilvl w:val="0"/>
          <w:numId w:val="26"/>
        </w:numPr>
        <w:rPr>
          <w:i/>
          <w:iCs/>
        </w:rPr>
      </w:pPr>
      <w:r>
        <w:rPr>
          <w:i/>
          <w:iCs/>
        </w:rPr>
        <w:t xml:space="preserve">long </w:t>
      </w:r>
      <w:proofErr w:type="gramStart"/>
      <w:r>
        <w:rPr>
          <w:i/>
          <w:iCs/>
        </w:rPr>
        <w:t>tock(</w:t>
      </w:r>
      <w:proofErr w:type="gramEnd"/>
      <w:r>
        <w:rPr>
          <w:i/>
          <w:iCs/>
        </w:rPr>
        <w:t xml:space="preserve">struct </w:t>
      </w:r>
      <w:proofErr w:type="spellStart"/>
      <w:r>
        <w:rPr>
          <w:i/>
          <w:iCs/>
        </w:rPr>
        <w:t>timeval</w:t>
      </w:r>
      <w:proofErr w:type="spellEnd"/>
      <w:r>
        <w:rPr>
          <w:i/>
          <w:iCs/>
        </w:rPr>
        <w:t xml:space="preserve"> start)</w:t>
      </w:r>
      <w:r>
        <w:t xml:space="preserve"> – get the current time and compute the </w:t>
      </w:r>
      <w:proofErr w:type="spellStart"/>
      <w:r>
        <w:t>usecs</w:t>
      </w:r>
      <w:proofErr w:type="spellEnd"/>
      <w:r>
        <w:t xml:space="preserve"> difference between start and now</w:t>
      </w:r>
      <w:r w:rsidR="00E12817">
        <w:t>, 5 lines of code.</w:t>
      </w:r>
      <w:r w:rsidR="00E12817">
        <w:br/>
      </w:r>
    </w:p>
    <w:p w14:paraId="201C6AD1" w14:textId="5EF61518" w:rsidR="00FD0706" w:rsidRPr="00FD0706" w:rsidRDefault="00FD0706" w:rsidP="00FD0706">
      <w:pPr>
        <w:pStyle w:val="ListParagraph"/>
        <w:numPr>
          <w:ilvl w:val="0"/>
          <w:numId w:val="26"/>
        </w:numPr>
        <w:rPr>
          <w:i/>
          <w:iCs/>
        </w:rPr>
      </w:pPr>
      <w:r>
        <w:rPr>
          <w:i/>
          <w:iCs/>
        </w:rPr>
        <w:t xml:space="preserve">int main(int </w:t>
      </w:r>
      <w:proofErr w:type="spellStart"/>
      <w:r>
        <w:rPr>
          <w:i/>
          <w:iCs/>
        </w:rPr>
        <w:t>argc</w:t>
      </w:r>
      <w:proofErr w:type="spellEnd"/>
      <w:r>
        <w:rPr>
          <w:i/>
          <w:iCs/>
        </w:rPr>
        <w:t>, char **</w:t>
      </w:r>
      <w:proofErr w:type="spellStart"/>
      <w:r>
        <w:rPr>
          <w:i/>
          <w:iCs/>
        </w:rPr>
        <w:t>argv</w:t>
      </w:r>
      <w:proofErr w:type="spellEnd"/>
      <w:r>
        <w:rPr>
          <w:i/>
          <w:iCs/>
        </w:rPr>
        <w:t>)</w:t>
      </w:r>
      <w:r>
        <w:t xml:space="preserve"> – get the command line argument for num points, get the start time, call compute, get the end-time, print the results, free all of the allocated junk</w:t>
      </w:r>
      <w:r w:rsidR="00E12817">
        <w:t>, 15 lines of code.</w:t>
      </w:r>
    </w:p>
    <w:p w14:paraId="7ACA648D" w14:textId="5515D61B" w:rsidR="00FD0706" w:rsidRDefault="00FD0706" w:rsidP="00FD0706">
      <w:pPr>
        <w:rPr>
          <w:i/>
          <w:iCs/>
        </w:rPr>
      </w:pPr>
    </w:p>
    <w:p w14:paraId="41C3A0A7" w14:textId="08F6EE27" w:rsidR="00140A71" w:rsidRDefault="00140A71" w:rsidP="00FD0706">
      <w:pPr>
        <w:rPr>
          <w:i/>
          <w:iCs/>
        </w:rPr>
      </w:pPr>
    </w:p>
    <w:p w14:paraId="041B0C96" w14:textId="1AFDE383" w:rsidR="00140A71" w:rsidRDefault="00140A71" w:rsidP="00140A71">
      <w:pPr>
        <w:pStyle w:val="Heading3"/>
      </w:pPr>
      <w:r>
        <w:t>Threads!</w:t>
      </w:r>
    </w:p>
    <w:p w14:paraId="190DD642" w14:textId="5DCE5C05" w:rsidR="00140A71" w:rsidRDefault="006C4511" w:rsidP="00140A71">
      <w:r>
        <w:t>There are several logical places to start multi-threading this program.   The places I would start are anywhere we have loops:  initializing all points, computing all distances, computing the average, and computing the centroid.</w:t>
      </w:r>
    </w:p>
    <w:p w14:paraId="50AD12B1" w14:textId="1AB2F934" w:rsidR="006C4511" w:rsidRDefault="006C4511" w:rsidP="00140A71"/>
    <w:p w14:paraId="112CB000" w14:textId="3C3F1270" w:rsidR="006C4511" w:rsidRDefault="006C4511" w:rsidP="00140A71">
      <w:r>
        <w:t>The logical place to start is to determine which parts of the program take the longest.  Do you remember when I asked you about “profiling” a program?  Did you wonder why?  Its for today, right here, right now.    I added the “-</w:t>
      </w:r>
      <w:proofErr w:type="spellStart"/>
      <w:r>
        <w:t>pg</w:t>
      </w:r>
      <w:proofErr w:type="spellEnd"/>
      <w:r>
        <w:t xml:space="preserve">” argument to </w:t>
      </w:r>
      <w:proofErr w:type="spellStart"/>
      <w:r>
        <w:t>cflags</w:t>
      </w:r>
      <w:proofErr w:type="spellEnd"/>
      <w:r>
        <w:t>, reran the program, and found:</w:t>
      </w:r>
    </w:p>
    <w:p w14:paraId="5AB31DB0" w14:textId="15CC8AEF" w:rsidR="006C4511" w:rsidRDefault="006C4511" w:rsidP="00140A71"/>
    <w:tbl>
      <w:tblPr>
        <w:tblStyle w:val="TableGrid"/>
        <w:tblW w:w="0" w:type="auto"/>
        <w:jc w:val="center"/>
        <w:tblLook w:val="04A0" w:firstRow="1" w:lastRow="0" w:firstColumn="1" w:lastColumn="0" w:noHBand="0" w:noVBand="1"/>
      </w:tblPr>
      <w:tblGrid>
        <w:gridCol w:w="3356"/>
        <w:gridCol w:w="3357"/>
      </w:tblGrid>
      <w:tr w:rsidR="006C4511" w14:paraId="39953ADF" w14:textId="77777777" w:rsidTr="006C4511">
        <w:trPr>
          <w:jc w:val="center"/>
        </w:trPr>
        <w:tc>
          <w:tcPr>
            <w:tcW w:w="3356" w:type="dxa"/>
          </w:tcPr>
          <w:p w14:paraId="019A2DD4" w14:textId="3F5BF0A4" w:rsidR="006C4511" w:rsidRDefault="006C4511" w:rsidP="00140A71">
            <w:r>
              <w:t>Function</w:t>
            </w:r>
          </w:p>
        </w:tc>
        <w:tc>
          <w:tcPr>
            <w:tcW w:w="3357" w:type="dxa"/>
          </w:tcPr>
          <w:p w14:paraId="3D2117A7" w14:textId="39306F8C" w:rsidR="006C4511" w:rsidRDefault="006C4511" w:rsidP="00140A71">
            <w:r>
              <w:t>% time</w:t>
            </w:r>
          </w:p>
        </w:tc>
      </w:tr>
      <w:tr w:rsidR="006C4511" w14:paraId="18AA3373" w14:textId="77777777" w:rsidTr="006C4511">
        <w:trPr>
          <w:jc w:val="center"/>
        </w:trPr>
        <w:tc>
          <w:tcPr>
            <w:tcW w:w="3356" w:type="dxa"/>
          </w:tcPr>
          <w:p w14:paraId="2D004D09" w14:textId="731453E7" w:rsidR="006C4511" w:rsidRDefault="006C4511" w:rsidP="00140A71">
            <w:r>
              <w:t>Compute All Distances</w:t>
            </w:r>
          </w:p>
        </w:tc>
        <w:tc>
          <w:tcPr>
            <w:tcW w:w="3357" w:type="dxa"/>
          </w:tcPr>
          <w:p w14:paraId="0BD5805D" w14:textId="6FAA4A02" w:rsidR="006C4511" w:rsidRDefault="006C4511" w:rsidP="00140A71">
            <w:r>
              <w:t>76%</w:t>
            </w:r>
          </w:p>
        </w:tc>
      </w:tr>
      <w:tr w:rsidR="006C4511" w14:paraId="2100C51A" w14:textId="77777777" w:rsidTr="006C4511">
        <w:trPr>
          <w:jc w:val="center"/>
        </w:trPr>
        <w:tc>
          <w:tcPr>
            <w:tcW w:w="3356" w:type="dxa"/>
          </w:tcPr>
          <w:p w14:paraId="54847714" w14:textId="37A8C31C" w:rsidR="006C4511" w:rsidRDefault="006C4511" w:rsidP="00140A71">
            <w:r>
              <w:t>Compute Average</w:t>
            </w:r>
          </w:p>
        </w:tc>
        <w:tc>
          <w:tcPr>
            <w:tcW w:w="3357" w:type="dxa"/>
          </w:tcPr>
          <w:p w14:paraId="39A8EFB5" w14:textId="7587DB5A" w:rsidR="006C4511" w:rsidRDefault="006C4511" w:rsidP="00140A71">
            <w:r>
              <w:t>29%</w:t>
            </w:r>
          </w:p>
        </w:tc>
      </w:tr>
      <w:tr w:rsidR="006C4511" w14:paraId="591C6D38" w14:textId="77777777" w:rsidTr="006C4511">
        <w:trPr>
          <w:jc w:val="center"/>
        </w:trPr>
        <w:tc>
          <w:tcPr>
            <w:tcW w:w="3356" w:type="dxa"/>
          </w:tcPr>
          <w:p w14:paraId="7CD5C7FD" w14:textId="21371F39" w:rsidR="006C4511" w:rsidRDefault="006C4511" w:rsidP="00140A71">
            <w:r>
              <w:t>Initialize All Points</w:t>
            </w:r>
          </w:p>
        </w:tc>
        <w:tc>
          <w:tcPr>
            <w:tcW w:w="3357" w:type="dxa"/>
          </w:tcPr>
          <w:p w14:paraId="30662168" w14:textId="006EB6A5" w:rsidR="006C4511" w:rsidRDefault="006C4511" w:rsidP="00140A71">
            <w:r>
              <w:t>0%</w:t>
            </w:r>
          </w:p>
        </w:tc>
      </w:tr>
      <w:tr w:rsidR="006C4511" w14:paraId="3B19C7D8" w14:textId="77777777" w:rsidTr="006C4511">
        <w:trPr>
          <w:jc w:val="center"/>
        </w:trPr>
        <w:tc>
          <w:tcPr>
            <w:tcW w:w="3356" w:type="dxa"/>
          </w:tcPr>
          <w:p w14:paraId="79F0EB6C" w14:textId="69EFE602" w:rsidR="006C4511" w:rsidRDefault="006C4511" w:rsidP="00140A71">
            <w:r>
              <w:t>Computing Centroid</w:t>
            </w:r>
          </w:p>
        </w:tc>
        <w:tc>
          <w:tcPr>
            <w:tcW w:w="3357" w:type="dxa"/>
          </w:tcPr>
          <w:p w14:paraId="2A849375" w14:textId="48A55A1A" w:rsidR="006C4511" w:rsidRDefault="006C4511" w:rsidP="00140A71">
            <w:r>
              <w:t>0%</w:t>
            </w:r>
          </w:p>
        </w:tc>
      </w:tr>
    </w:tbl>
    <w:p w14:paraId="62FAB44F" w14:textId="77777777" w:rsidR="006C4511" w:rsidRDefault="006C4511" w:rsidP="00140A71"/>
    <w:p w14:paraId="3C21154E" w14:textId="019256C0" w:rsidR="006C4511" w:rsidRDefault="006C4511" w:rsidP="00140A71">
      <w:r>
        <w:t xml:space="preserve">So, the only </w:t>
      </w:r>
      <w:r>
        <w:rPr>
          <w:i/>
          <w:iCs/>
        </w:rPr>
        <w:t>speed-up</w:t>
      </w:r>
      <w:r>
        <w:t xml:space="preserve"> I would expect is from the compute all distances and compute average.  So, lets make this happen.    How do we take a </w:t>
      </w:r>
      <w:r>
        <w:rPr>
          <w:i/>
          <w:iCs/>
        </w:rPr>
        <w:t>for loop</w:t>
      </w:r>
      <w:r>
        <w:t xml:space="preserve"> and make it parallel?  It </w:t>
      </w:r>
      <w:r>
        <w:rPr>
          <w:i/>
          <w:iCs/>
        </w:rPr>
        <w:t>depends</w:t>
      </w:r>
      <w:r>
        <w:t xml:space="preserve">.  Sorry, that’s one of the worst bits of droll humor I’ve put into an assignment in years.  We </w:t>
      </w:r>
      <w:proofErr w:type="gramStart"/>
      <w:r>
        <w:t>have to</w:t>
      </w:r>
      <w:proofErr w:type="gramEnd"/>
      <w:r>
        <w:t xml:space="preserve"> look for any </w:t>
      </w:r>
      <w:r>
        <w:rPr>
          <w:i/>
          <w:iCs/>
        </w:rPr>
        <w:t>loop dependencies</w:t>
      </w:r>
      <w:r>
        <w:t xml:space="preserve"> that would prevent one iteration of the loop from happening before another one.  If there are dependences, then we </w:t>
      </w:r>
      <w:proofErr w:type="gramStart"/>
      <w:r>
        <w:t>have to</w:t>
      </w:r>
      <w:proofErr w:type="gramEnd"/>
      <w:r>
        <w:t xml:space="preserve"> wait for synchronization methods in the next chapter.</w:t>
      </w:r>
    </w:p>
    <w:p w14:paraId="6616A2B2" w14:textId="0D6C612F" w:rsidR="002C3074" w:rsidRDefault="002C3074" w:rsidP="00140A71"/>
    <w:p w14:paraId="11D8F0D7" w14:textId="2C13C03D" w:rsidR="002C3074" w:rsidRDefault="002C3074" w:rsidP="00140A71">
      <w:r>
        <w:t xml:space="preserve">In this case, we </w:t>
      </w:r>
      <w:r>
        <w:rPr>
          <w:i/>
          <w:iCs/>
        </w:rPr>
        <w:t>should</w:t>
      </w:r>
      <w:r>
        <w:t xml:space="preserve"> have for loop were every computation is done independently of the rest.  In fact, if we had an infinite number of processors, we could do </w:t>
      </w:r>
      <w:proofErr w:type="gramStart"/>
      <w:r>
        <w:t>all of</w:t>
      </w:r>
      <w:proofErr w:type="gramEnd"/>
      <w:r>
        <w:t xml:space="preserve"> the loop statements at once!  This is </w:t>
      </w:r>
      <w:proofErr w:type="spellStart"/>
      <w:r>
        <w:rPr>
          <w:i/>
          <w:iCs/>
        </w:rPr>
        <w:t>embarrallel</w:t>
      </w:r>
      <w:proofErr w:type="spellEnd"/>
      <w:r>
        <w:t xml:space="preserve">.  </w:t>
      </w:r>
    </w:p>
    <w:p w14:paraId="0CC2A833" w14:textId="22BB5D4F" w:rsidR="002C3074" w:rsidRDefault="002C3074" w:rsidP="00140A71"/>
    <w:p w14:paraId="4C2FB33E" w14:textId="77777777" w:rsidR="006C4511" w:rsidRPr="006C4511" w:rsidRDefault="006C4511" w:rsidP="00140A71"/>
    <w:p w14:paraId="382044CF" w14:textId="2C5216A5" w:rsidR="002C3074" w:rsidRDefault="002C3074">
      <w:r>
        <w:br w:type="page"/>
      </w:r>
    </w:p>
    <w:p w14:paraId="643B72C2" w14:textId="6E4A1674" w:rsidR="006C4511" w:rsidRDefault="002C3074" w:rsidP="00140A71">
      <w:r>
        <w:lastRenderedPageBreak/>
        <w:t>You probably won’t read this far until after you’ve written your code, so I’ll share my function here…</w:t>
      </w:r>
    </w:p>
    <w:p w14:paraId="770E575B" w14:textId="2ECADA76" w:rsidR="002C3074" w:rsidRDefault="002C3074" w:rsidP="00140A71">
      <w:r>
        <w:rPr>
          <w:noProof/>
        </w:rPr>
        <mc:AlternateContent>
          <mc:Choice Requires="wps">
            <w:drawing>
              <wp:anchor distT="45720" distB="45720" distL="114300" distR="114300" simplePos="0" relativeHeight="251667456" behindDoc="0" locked="0" layoutInCell="1" allowOverlap="1" wp14:anchorId="290DF5D0" wp14:editId="120A4377">
                <wp:simplePos x="0" y="0"/>
                <wp:positionH relativeFrom="column">
                  <wp:posOffset>782320</wp:posOffset>
                </wp:positionH>
                <wp:positionV relativeFrom="paragraph">
                  <wp:posOffset>184150</wp:posOffset>
                </wp:positionV>
                <wp:extent cx="5543550" cy="1404620"/>
                <wp:effectExtent l="0" t="0" r="1905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14:paraId="007C128B" w14:textId="4BBE7F99"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double * </w:t>
                            </w:r>
                            <w:proofErr w:type="spellStart"/>
                            <w:r w:rsidRPr="002C3074">
                              <w:rPr>
                                <w:rFonts w:ascii="Cascadia Code Light" w:hAnsi="Cascadia Code Light"/>
                                <w:sz w:val="20"/>
                                <w:szCs w:val="20"/>
                              </w:rPr>
                              <w:t>compute_all_</w:t>
                            </w:r>
                            <w:proofErr w:type="gramStart"/>
                            <w:r w:rsidRPr="002C3074">
                              <w:rPr>
                                <w:rFonts w:ascii="Cascadia Code Light" w:hAnsi="Cascadia Code Light"/>
                                <w:sz w:val="20"/>
                                <w:szCs w:val="20"/>
                              </w:rPr>
                              <w:t>distances</w:t>
                            </w:r>
                            <w:proofErr w:type="spellEnd"/>
                            <w:r w:rsidRPr="002C3074">
                              <w:rPr>
                                <w:rFonts w:ascii="Cascadia Code Light" w:hAnsi="Cascadia Code Light"/>
                                <w:sz w:val="20"/>
                                <w:szCs w:val="20"/>
                              </w:rPr>
                              <w:t>(</w:t>
                            </w:r>
                            <w:proofErr w:type="gramEnd"/>
                            <w:r w:rsidRPr="002C3074">
                              <w:rPr>
                                <w:rFonts w:ascii="Cascadia Code Light" w:hAnsi="Cascadia Code Light"/>
                                <w:sz w:val="20"/>
                                <w:szCs w:val="20"/>
                              </w:rPr>
                              <w:t xml:space="preserve">const </w:t>
                            </w:r>
                            <w:proofErr w:type="spellStart"/>
                            <w:r w:rsidRPr="002C3074">
                              <w:rPr>
                                <w:rFonts w:ascii="Cascadia Code Light" w:hAnsi="Cascadia Code Light"/>
                                <w:sz w:val="20"/>
                                <w:szCs w:val="20"/>
                              </w:rPr>
                              <w:t>point_t</w:t>
                            </w:r>
                            <w:proofErr w:type="spellEnd"/>
                            <w:r w:rsidRPr="002C3074">
                              <w:rPr>
                                <w:rFonts w:ascii="Cascadia Code Light" w:hAnsi="Cascadia Code Light"/>
                                <w:sz w:val="20"/>
                                <w:szCs w:val="20"/>
                              </w:rPr>
                              <w:t xml:space="preserve"> *points, int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w:t>
                            </w:r>
                          </w:p>
                          <w:p w14:paraId="32E0121F"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w:t>
                            </w:r>
                          </w:p>
                          <w:p w14:paraId="59240EDF"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double *</w:t>
                            </w:r>
                            <w:proofErr w:type="spellStart"/>
                            <w:r w:rsidRPr="002C3074">
                              <w:rPr>
                                <w:rFonts w:ascii="Cascadia Code Light" w:hAnsi="Cascadia Code Light"/>
                                <w:sz w:val="20"/>
                                <w:szCs w:val="20"/>
                              </w:rPr>
                              <w:t>dists</w:t>
                            </w:r>
                            <w:proofErr w:type="spellEnd"/>
                            <w:r w:rsidRPr="002C3074">
                              <w:rPr>
                                <w:rFonts w:ascii="Cascadia Code Light" w:hAnsi="Cascadia Code Light"/>
                                <w:sz w:val="20"/>
                                <w:szCs w:val="20"/>
                              </w:rPr>
                              <w:t xml:space="preserve"> = </w:t>
                            </w:r>
                            <w:proofErr w:type="spellStart"/>
                            <w:r w:rsidRPr="002C3074">
                              <w:rPr>
                                <w:rFonts w:ascii="Cascadia Code Light" w:hAnsi="Cascadia Code Light"/>
                                <w:sz w:val="20"/>
                                <w:szCs w:val="20"/>
                              </w:rPr>
                              <w:t>create_distances</w:t>
                            </w:r>
                            <w:proofErr w:type="spellEnd"/>
                            <w:r w:rsidRPr="002C3074">
                              <w:rPr>
                                <w:rFonts w:ascii="Cascadia Code Light" w:hAnsi="Cascadia Code Light"/>
                                <w:sz w:val="20"/>
                                <w:szCs w:val="20"/>
                              </w:rPr>
                              <w:t>(</w:t>
                            </w:r>
                            <w:proofErr w:type="spellStart"/>
                            <w:r w:rsidRPr="002C3074">
                              <w:rPr>
                                <w:rFonts w:ascii="Cascadia Code Light" w:hAnsi="Cascadia Code Light"/>
                                <w:sz w:val="20"/>
                                <w:szCs w:val="20"/>
                              </w:rPr>
                              <w:t>num_points</w:t>
                            </w:r>
                            <w:proofErr w:type="spellEnd"/>
                            <w:proofErr w:type="gramStart"/>
                            <w:r w:rsidRPr="002C3074">
                              <w:rPr>
                                <w:rFonts w:ascii="Cascadia Code Light" w:hAnsi="Cascadia Code Light"/>
                                <w:sz w:val="20"/>
                                <w:szCs w:val="20"/>
                              </w:rPr>
                              <w:t>);</w:t>
                            </w:r>
                            <w:proofErr w:type="gramEnd"/>
                          </w:p>
                          <w:p w14:paraId="575B5DA9"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for (int r = 0; r &lt;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 r++)</w:t>
                            </w:r>
                          </w:p>
                          <w:p w14:paraId="6724FA0E"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1099C6E0"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for (int c= 0; c &lt;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 xml:space="preserve">; </w:t>
                            </w:r>
                            <w:proofErr w:type="spellStart"/>
                            <w:r w:rsidRPr="002C3074">
                              <w:rPr>
                                <w:rFonts w:ascii="Cascadia Code Light" w:hAnsi="Cascadia Code Light"/>
                                <w:sz w:val="20"/>
                                <w:szCs w:val="20"/>
                              </w:rPr>
                              <w:t>c++</w:t>
                            </w:r>
                            <w:proofErr w:type="spellEnd"/>
                            <w:r w:rsidRPr="002C3074">
                              <w:rPr>
                                <w:rFonts w:ascii="Cascadia Code Light" w:hAnsi="Cascadia Code Light"/>
                                <w:sz w:val="20"/>
                                <w:szCs w:val="20"/>
                              </w:rPr>
                              <w:t xml:space="preserve">) </w:t>
                            </w:r>
                          </w:p>
                          <w:p w14:paraId="766F4667"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25ECE51D"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roofErr w:type="spellStart"/>
                            <w:proofErr w:type="gramStart"/>
                            <w:r w:rsidRPr="002C3074">
                              <w:rPr>
                                <w:rFonts w:ascii="Cascadia Code Light" w:hAnsi="Cascadia Code Light"/>
                                <w:sz w:val="20"/>
                                <w:szCs w:val="20"/>
                              </w:rPr>
                              <w:t>dists</w:t>
                            </w:r>
                            <w:proofErr w:type="spellEnd"/>
                            <w:r w:rsidRPr="002C3074">
                              <w:rPr>
                                <w:rFonts w:ascii="Cascadia Code Light" w:hAnsi="Cascadia Code Light"/>
                                <w:sz w:val="20"/>
                                <w:szCs w:val="20"/>
                              </w:rPr>
                              <w:t>[</w:t>
                            </w:r>
                            <w:proofErr w:type="gramEnd"/>
                            <w:r w:rsidRPr="002C3074">
                              <w:rPr>
                                <w:rFonts w:ascii="Cascadia Code Light" w:hAnsi="Cascadia Code Light"/>
                                <w:sz w:val="20"/>
                                <w:szCs w:val="20"/>
                              </w:rPr>
                              <w:t xml:space="preserve">r *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 xml:space="preserve"> + c] = distance(&amp;points[r], &amp;points[c]);</w:t>
                            </w:r>
                          </w:p>
                          <w:p w14:paraId="0C1E6194"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04922EA8"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771485DF"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return </w:t>
                            </w:r>
                            <w:proofErr w:type="spellStart"/>
                            <w:proofErr w:type="gramStart"/>
                            <w:r w:rsidRPr="002C3074">
                              <w:rPr>
                                <w:rFonts w:ascii="Cascadia Code Light" w:hAnsi="Cascadia Code Light"/>
                                <w:sz w:val="20"/>
                                <w:szCs w:val="20"/>
                              </w:rPr>
                              <w:t>dists</w:t>
                            </w:r>
                            <w:proofErr w:type="spellEnd"/>
                            <w:r w:rsidRPr="002C3074">
                              <w:rPr>
                                <w:rFonts w:ascii="Cascadia Code Light" w:hAnsi="Cascadia Code Light"/>
                                <w:sz w:val="20"/>
                                <w:szCs w:val="20"/>
                              </w:rPr>
                              <w:t>;</w:t>
                            </w:r>
                            <w:proofErr w:type="gramEnd"/>
                          </w:p>
                          <w:p w14:paraId="7C3A2708" w14:textId="0B9E1CAB"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DF5D0" id="_x0000_s1030" type="#_x0000_t202" style="position:absolute;margin-left:61.6pt;margin-top:14.5pt;width:4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">
                <v:textbox style="mso-fit-shape-to-text:t">
                  <w:txbxContent>
                    <w:p w14:paraId="007C128B" w14:textId="4BBE7F99"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double * </w:t>
                      </w:r>
                      <w:proofErr w:type="spellStart"/>
                      <w:r w:rsidRPr="002C3074">
                        <w:rPr>
                          <w:rFonts w:ascii="Cascadia Code Light" w:hAnsi="Cascadia Code Light"/>
                          <w:sz w:val="20"/>
                          <w:szCs w:val="20"/>
                        </w:rPr>
                        <w:t>compute_all_</w:t>
                      </w:r>
                      <w:proofErr w:type="gramStart"/>
                      <w:r w:rsidRPr="002C3074">
                        <w:rPr>
                          <w:rFonts w:ascii="Cascadia Code Light" w:hAnsi="Cascadia Code Light"/>
                          <w:sz w:val="20"/>
                          <w:szCs w:val="20"/>
                        </w:rPr>
                        <w:t>distances</w:t>
                      </w:r>
                      <w:proofErr w:type="spellEnd"/>
                      <w:r w:rsidRPr="002C3074">
                        <w:rPr>
                          <w:rFonts w:ascii="Cascadia Code Light" w:hAnsi="Cascadia Code Light"/>
                          <w:sz w:val="20"/>
                          <w:szCs w:val="20"/>
                        </w:rPr>
                        <w:t>(</w:t>
                      </w:r>
                      <w:proofErr w:type="gramEnd"/>
                      <w:r w:rsidRPr="002C3074">
                        <w:rPr>
                          <w:rFonts w:ascii="Cascadia Code Light" w:hAnsi="Cascadia Code Light"/>
                          <w:sz w:val="20"/>
                          <w:szCs w:val="20"/>
                        </w:rPr>
                        <w:t xml:space="preserve">const </w:t>
                      </w:r>
                      <w:proofErr w:type="spellStart"/>
                      <w:r w:rsidRPr="002C3074">
                        <w:rPr>
                          <w:rFonts w:ascii="Cascadia Code Light" w:hAnsi="Cascadia Code Light"/>
                          <w:sz w:val="20"/>
                          <w:szCs w:val="20"/>
                        </w:rPr>
                        <w:t>point_t</w:t>
                      </w:r>
                      <w:proofErr w:type="spellEnd"/>
                      <w:r w:rsidRPr="002C3074">
                        <w:rPr>
                          <w:rFonts w:ascii="Cascadia Code Light" w:hAnsi="Cascadia Code Light"/>
                          <w:sz w:val="20"/>
                          <w:szCs w:val="20"/>
                        </w:rPr>
                        <w:t xml:space="preserve"> *points, int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w:t>
                      </w:r>
                    </w:p>
                    <w:p w14:paraId="32E0121F"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w:t>
                      </w:r>
                    </w:p>
                    <w:p w14:paraId="59240EDF"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double *</w:t>
                      </w:r>
                      <w:proofErr w:type="spellStart"/>
                      <w:r w:rsidRPr="002C3074">
                        <w:rPr>
                          <w:rFonts w:ascii="Cascadia Code Light" w:hAnsi="Cascadia Code Light"/>
                          <w:sz w:val="20"/>
                          <w:szCs w:val="20"/>
                        </w:rPr>
                        <w:t>dists</w:t>
                      </w:r>
                      <w:proofErr w:type="spellEnd"/>
                      <w:r w:rsidRPr="002C3074">
                        <w:rPr>
                          <w:rFonts w:ascii="Cascadia Code Light" w:hAnsi="Cascadia Code Light"/>
                          <w:sz w:val="20"/>
                          <w:szCs w:val="20"/>
                        </w:rPr>
                        <w:t xml:space="preserve"> = </w:t>
                      </w:r>
                      <w:proofErr w:type="spellStart"/>
                      <w:r w:rsidRPr="002C3074">
                        <w:rPr>
                          <w:rFonts w:ascii="Cascadia Code Light" w:hAnsi="Cascadia Code Light"/>
                          <w:sz w:val="20"/>
                          <w:szCs w:val="20"/>
                        </w:rPr>
                        <w:t>create_distances</w:t>
                      </w:r>
                      <w:proofErr w:type="spellEnd"/>
                      <w:r w:rsidRPr="002C3074">
                        <w:rPr>
                          <w:rFonts w:ascii="Cascadia Code Light" w:hAnsi="Cascadia Code Light"/>
                          <w:sz w:val="20"/>
                          <w:szCs w:val="20"/>
                        </w:rPr>
                        <w:t>(</w:t>
                      </w:r>
                      <w:proofErr w:type="spellStart"/>
                      <w:r w:rsidRPr="002C3074">
                        <w:rPr>
                          <w:rFonts w:ascii="Cascadia Code Light" w:hAnsi="Cascadia Code Light"/>
                          <w:sz w:val="20"/>
                          <w:szCs w:val="20"/>
                        </w:rPr>
                        <w:t>num_points</w:t>
                      </w:r>
                      <w:proofErr w:type="spellEnd"/>
                      <w:proofErr w:type="gramStart"/>
                      <w:r w:rsidRPr="002C3074">
                        <w:rPr>
                          <w:rFonts w:ascii="Cascadia Code Light" w:hAnsi="Cascadia Code Light"/>
                          <w:sz w:val="20"/>
                          <w:szCs w:val="20"/>
                        </w:rPr>
                        <w:t>);</w:t>
                      </w:r>
                      <w:proofErr w:type="gramEnd"/>
                    </w:p>
                    <w:p w14:paraId="575B5DA9"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for (int r = 0; r &lt;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 r++)</w:t>
                      </w:r>
                    </w:p>
                    <w:p w14:paraId="6724FA0E"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1099C6E0"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for (int c= 0; c &lt;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 xml:space="preserve">; </w:t>
                      </w:r>
                      <w:proofErr w:type="spellStart"/>
                      <w:r w:rsidRPr="002C3074">
                        <w:rPr>
                          <w:rFonts w:ascii="Cascadia Code Light" w:hAnsi="Cascadia Code Light"/>
                          <w:sz w:val="20"/>
                          <w:szCs w:val="20"/>
                        </w:rPr>
                        <w:t>c++</w:t>
                      </w:r>
                      <w:proofErr w:type="spellEnd"/>
                      <w:r w:rsidRPr="002C3074">
                        <w:rPr>
                          <w:rFonts w:ascii="Cascadia Code Light" w:hAnsi="Cascadia Code Light"/>
                          <w:sz w:val="20"/>
                          <w:szCs w:val="20"/>
                        </w:rPr>
                        <w:t xml:space="preserve">) </w:t>
                      </w:r>
                    </w:p>
                    <w:p w14:paraId="766F4667"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25ECE51D"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roofErr w:type="spellStart"/>
                      <w:proofErr w:type="gramStart"/>
                      <w:r w:rsidRPr="002C3074">
                        <w:rPr>
                          <w:rFonts w:ascii="Cascadia Code Light" w:hAnsi="Cascadia Code Light"/>
                          <w:sz w:val="20"/>
                          <w:szCs w:val="20"/>
                        </w:rPr>
                        <w:t>dists</w:t>
                      </w:r>
                      <w:proofErr w:type="spellEnd"/>
                      <w:r w:rsidRPr="002C3074">
                        <w:rPr>
                          <w:rFonts w:ascii="Cascadia Code Light" w:hAnsi="Cascadia Code Light"/>
                          <w:sz w:val="20"/>
                          <w:szCs w:val="20"/>
                        </w:rPr>
                        <w:t>[</w:t>
                      </w:r>
                      <w:proofErr w:type="gramEnd"/>
                      <w:r w:rsidRPr="002C3074">
                        <w:rPr>
                          <w:rFonts w:ascii="Cascadia Code Light" w:hAnsi="Cascadia Code Light"/>
                          <w:sz w:val="20"/>
                          <w:szCs w:val="20"/>
                        </w:rPr>
                        <w:t xml:space="preserve">r * </w:t>
                      </w:r>
                      <w:proofErr w:type="spellStart"/>
                      <w:r w:rsidRPr="002C3074">
                        <w:rPr>
                          <w:rFonts w:ascii="Cascadia Code Light" w:hAnsi="Cascadia Code Light"/>
                          <w:sz w:val="20"/>
                          <w:szCs w:val="20"/>
                        </w:rPr>
                        <w:t>num_points</w:t>
                      </w:r>
                      <w:proofErr w:type="spellEnd"/>
                      <w:r w:rsidRPr="002C3074">
                        <w:rPr>
                          <w:rFonts w:ascii="Cascadia Code Light" w:hAnsi="Cascadia Code Light"/>
                          <w:sz w:val="20"/>
                          <w:szCs w:val="20"/>
                        </w:rPr>
                        <w:t xml:space="preserve"> + c] = distance(&amp;points[r], &amp;points[c]);</w:t>
                      </w:r>
                    </w:p>
                    <w:p w14:paraId="0C1E6194"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04922EA8"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w:t>
                      </w:r>
                    </w:p>
                    <w:p w14:paraId="771485DF" w14:textId="77777777"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 xml:space="preserve">    return </w:t>
                      </w:r>
                      <w:proofErr w:type="spellStart"/>
                      <w:proofErr w:type="gramStart"/>
                      <w:r w:rsidRPr="002C3074">
                        <w:rPr>
                          <w:rFonts w:ascii="Cascadia Code Light" w:hAnsi="Cascadia Code Light"/>
                          <w:sz w:val="20"/>
                          <w:szCs w:val="20"/>
                        </w:rPr>
                        <w:t>dists</w:t>
                      </w:r>
                      <w:proofErr w:type="spellEnd"/>
                      <w:r w:rsidRPr="002C3074">
                        <w:rPr>
                          <w:rFonts w:ascii="Cascadia Code Light" w:hAnsi="Cascadia Code Light"/>
                          <w:sz w:val="20"/>
                          <w:szCs w:val="20"/>
                        </w:rPr>
                        <w:t>;</w:t>
                      </w:r>
                      <w:proofErr w:type="gramEnd"/>
                    </w:p>
                    <w:p w14:paraId="7C3A2708" w14:textId="0B9E1CAB" w:rsidR="008F5A45" w:rsidRPr="002C3074" w:rsidRDefault="008F5A45" w:rsidP="002C3074">
                      <w:pPr>
                        <w:rPr>
                          <w:rFonts w:ascii="Cascadia Code Light" w:hAnsi="Cascadia Code Light"/>
                          <w:sz w:val="20"/>
                          <w:szCs w:val="20"/>
                        </w:rPr>
                      </w:pPr>
                      <w:r w:rsidRPr="002C3074">
                        <w:rPr>
                          <w:rFonts w:ascii="Cascadia Code Light" w:hAnsi="Cascadia Code Light"/>
                          <w:sz w:val="20"/>
                          <w:szCs w:val="20"/>
                        </w:rPr>
                        <w:t>}</w:t>
                      </w:r>
                    </w:p>
                  </w:txbxContent>
                </v:textbox>
                <w10:wrap type="square"/>
              </v:shape>
            </w:pict>
          </mc:Fallback>
        </mc:AlternateContent>
      </w:r>
    </w:p>
    <w:p w14:paraId="372BBD7B" w14:textId="60C2661C" w:rsidR="002C3074" w:rsidRDefault="002C3074" w:rsidP="00140A71"/>
    <w:p w14:paraId="1CD419A4" w14:textId="0FE85769" w:rsidR="002C3074" w:rsidRDefault="002C3074" w:rsidP="00140A71"/>
    <w:p w14:paraId="5F6E1EC6" w14:textId="1E9F84A6" w:rsidR="002C3074" w:rsidRDefault="002C3074" w:rsidP="00140A71"/>
    <w:p w14:paraId="68B08B4D" w14:textId="57DCEF40" w:rsidR="002C3074" w:rsidRDefault="002C3074" w:rsidP="00140A71"/>
    <w:p w14:paraId="51D341C4" w14:textId="308EDC0A" w:rsidR="002C3074" w:rsidRDefault="002C3074" w:rsidP="00140A71"/>
    <w:p w14:paraId="739C2B52" w14:textId="4936D1C3" w:rsidR="002C3074" w:rsidRDefault="002C3074" w:rsidP="00140A71"/>
    <w:p w14:paraId="571A121C" w14:textId="1E35A812" w:rsidR="002C3074" w:rsidRDefault="002C3074" w:rsidP="00140A71"/>
    <w:p w14:paraId="0B7D8399" w14:textId="692E3BE0" w:rsidR="002C3074" w:rsidRDefault="002C3074" w:rsidP="00140A71"/>
    <w:p w14:paraId="2DBC0287" w14:textId="20B9BC14" w:rsidR="002C3074" w:rsidRDefault="002C3074" w:rsidP="00140A71"/>
    <w:p w14:paraId="1071063D" w14:textId="5B0903C3" w:rsidR="002C3074" w:rsidRDefault="002C3074" w:rsidP="00140A71"/>
    <w:p w14:paraId="03E23320" w14:textId="17CFF997" w:rsidR="002C3074" w:rsidRDefault="002C3074" w:rsidP="00140A71"/>
    <w:p w14:paraId="20A6DAB8" w14:textId="5E5D79E4" w:rsidR="002C3074" w:rsidRDefault="002C3074" w:rsidP="00140A71">
      <w:r>
        <w:t>In theory, we could:</w:t>
      </w:r>
    </w:p>
    <w:p w14:paraId="431A0E7F" w14:textId="60520ED7" w:rsidR="002C3074" w:rsidRDefault="002C3074" w:rsidP="002C3074">
      <w:pPr>
        <w:pStyle w:val="ListParagraph"/>
        <w:numPr>
          <w:ilvl w:val="0"/>
          <w:numId w:val="28"/>
        </w:numPr>
      </w:pPr>
      <w:r>
        <w:t xml:space="preserve">Create a new thread for every single pair of points – this would require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threads.</w:t>
      </w:r>
    </w:p>
    <w:p w14:paraId="6AA7583E" w14:textId="0A719EB0" w:rsidR="002C3074" w:rsidRDefault="002C3074" w:rsidP="002C3074">
      <w:pPr>
        <w:pStyle w:val="ListParagraph"/>
        <w:numPr>
          <w:ilvl w:val="0"/>
          <w:numId w:val="28"/>
        </w:numPr>
      </w:pPr>
      <w:r>
        <w:t xml:space="preserve">Create a new thread for every row – each thread is responsible for </w:t>
      </w:r>
      <w:proofErr w:type="gramStart"/>
      <w:r>
        <w:t>all of</w:t>
      </w:r>
      <w:proofErr w:type="gramEnd"/>
      <w:r>
        <w:t xml:space="preserve"> the columns in its row – this would require </w:t>
      </w:r>
      <w:r>
        <w:rPr>
          <w:i/>
          <w:iCs/>
        </w:rPr>
        <w:t>n</w:t>
      </w:r>
      <w:r>
        <w:t xml:space="preserve"> threads</w:t>
      </w:r>
    </w:p>
    <w:p w14:paraId="43E186D3" w14:textId="59CE57C7" w:rsidR="002C3074" w:rsidRDefault="002C3074" w:rsidP="002C3074">
      <w:pPr>
        <w:pStyle w:val="ListParagraph"/>
        <w:numPr>
          <w:ilvl w:val="0"/>
          <w:numId w:val="28"/>
        </w:numPr>
      </w:pPr>
      <w:r>
        <w:t xml:space="preserve">Create a new thread for clumps of rows – e.g. with 8 processors, we could have each thread do </w:t>
      </w:r>
      <w:r>
        <w:rPr>
          <w:i/>
          <w:iCs/>
        </w:rPr>
        <w:t>n/8</w:t>
      </w:r>
      <w:r>
        <w:t xml:space="preserve"> rows, to balance the workload between them</w:t>
      </w:r>
    </w:p>
    <w:p w14:paraId="5C0A4B7A" w14:textId="40B50E76" w:rsidR="002C3074" w:rsidRDefault="002C3074" w:rsidP="002C3074">
      <w:pPr>
        <w:pStyle w:val="ListParagraph"/>
        <w:numPr>
          <w:ilvl w:val="0"/>
          <w:numId w:val="28"/>
        </w:numPr>
      </w:pPr>
      <w:r>
        <w:t xml:space="preserve">Create </w:t>
      </w:r>
      <w:r>
        <w:rPr>
          <w:i/>
          <w:iCs/>
        </w:rPr>
        <w:t>p</w:t>
      </w:r>
      <w:r>
        <w:t xml:space="preserve"> threads, where each </w:t>
      </w:r>
      <w:r>
        <w:rPr>
          <w:i/>
          <w:iCs/>
        </w:rPr>
        <w:t>p</w:t>
      </w:r>
      <w:r>
        <w:t xml:space="preserve"> is responsible for a “patch” of the distances – a small grid of the larger 2D array – this way, each processor has localized access to the data and we should increase the cache hit rates on each processor and reduce hardware contention.  However, the </w:t>
      </w:r>
      <w:r>
        <w:rPr>
          <w:i/>
          <w:iCs/>
        </w:rPr>
        <w:t>size</w:t>
      </w:r>
      <w:r>
        <w:t xml:space="preserve"> of the patch is hardware dependent.</w:t>
      </w:r>
    </w:p>
    <w:p w14:paraId="7CF8975C" w14:textId="732508C8" w:rsidR="002C3074" w:rsidRDefault="002C3074" w:rsidP="002C3074"/>
    <w:p w14:paraId="6ECEDAC9" w14:textId="79C315F3" w:rsidR="002C3074" w:rsidRDefault="002C3074" w:rsidP="002C3074">
      <w:r>
        <w:t xml:space="preserve">There are certainly other approaches we could do, but these are just a few.  The </w:t>
      </w:r>
      <w:r>
        <w:rPr>
          <w:i/>
          <w:iCs/>
        </w:rPr>
        <w:t>easiest</w:t>
      </w:r>
      <w:r>
        <w:t xml:space="preserve"> one in my mind is the </w:t>
      </w:r>
      <w:r>
        <w:rPr>
          <w:i/>
          <w:iCs/>
        </w:rPr>
        <w:t>#3, create a new thread for clumps of rows</w:t>
      </w:r>
      <w:r>
        <w:t xml:space="preserve">.  </w:t>
      </w:r>
    </w:p>
    <w:p w14:paraId="4C2E0FD3" w14:textId="1E21F7EF" w:rsidR="002C3074" w:rsidRDefault="002C3074" w:rsidP="002C3074"/>
    <w:p w14:paraId="18313CFB" w14:textId="0B4D54DC" w:rsidR="002C3074" w:rsidRDefault="002C3074" w:rsidP="002C3074">
      <w:pPr>
        <w:pStyle w:val="Heading3"/>
      </w:pPr>
      <w:r>
        <w:t>Instructions</w:t>
      </w:r>
    </w:p>
    <w:p w14:paraId="30BD25BC" w14:textId="5ED86F6C" w:rsidR="002C3074" w:rsidRDefault="002C3074" w:rsidP="002C3074">
      <w:r>
        <w:t xml:space="preserve">Modify your compute function so that it still creates the distance array, but creates </w:t>
      </w:r>
      <w:r>
        <w:rPr>
          <w:i/>
          <w:iCs/>
        </w:rPr>
        <w:t>p</w:t>
      </w:r>
      <w:r>
        <w:t xml:space="preserve"> threads (a parameter which is the number of threads to use), where each thread is responsible for some chunk of rows, for example, with 100 rows and p=1, the thread is responsible for rows 0…99.  With 100 rows and p=2, one thread handles rows </w:t>
      </w:r>
      <w:proofErr w:type="gramStart"/>
      <w:r>
        <w:t>0..</w:t>
      </w:r>
      <w:proofErr w:type="gramEnd"/>
      <w:r>
        <w:t xml:space="preserve">49, and the other 50..99.  </w:t>
      </w:r>
    </w:p>
    <w:p w14:paraId="3037769A" w14:textId="5ACDBFCB" w:rsidR="00D701C7" w:rsidRDefault="00D701C7" w:rsidP="002C3074"/>
    <w:p w14:paraId="2243C463" w14:textId="30A7308A" w:rsidR="00D701C7" w:rsidRDefault="00D701C7" w:rsidP="002C3074">
      <w:r>
        <w:t xml:space="preserve">Remember, you can only pass one argument to a thread function, so you’ll want to create a struct that holds </w:t>
      </w:r>
      <w:proofErr w:type="gramStart"/>
      <w:r>
        <w:t>all of</w:t>
      </w:r>
      <w:proofErr w:type="gramEnd"/>
      <w:r>
        <w:t xml:space="preserve"> the information each thread needs to get started.</w:t>
      </w:r>
    </w:p>
    <w:p w14:paraId="18FDF6ED" w14:textId="77777777" w:rsidR="00D701C7" w:rsidRDefault="00D701C7">
      <w:r>
        <w:br w:type="page"/>
      </w:r>
    </w:p>
    <w:p w14:paraId="3270E8FE" w14:textId="14D6360F" w:rsidR="00D701C7" w:rsidRDefault="00D701C7" w:rsidP="002C3074">
      <w:r>
        <w:lastRenderedPageBreak/>
        <w:t>Congratulations on reading all the instructions first.  I looked at what the function needed for its computation, and then made a struct:</w:t>
      </w:r>
    </w:p>
    <w:p w14:paraId="15A8CDA1" w14:textId="62AF9EA6" w:rsidR="00D701C7" w:rsidRPr="002C3074" w:rsidRDefault="00D701C7" w:rsidP="002C3074">
      <w:r>
        <w:rPr>
          <w:noProof/>
        </w:rPr>
        <mc:AlternateContent>
          <mc:Choice Requires="wps">
            <w:drawing>
              <wp:anchor distT="45720" distB="45720" distL="114300" distR="114300" simplePos="0" relativeHeight="251669504" behindDoc="0" locked="0" layoutInCell="1" allowOverlap="1" wp14:anchorId="06663D4B" wp14:editId="1B4A2ACF">
                <wp:simplePos x="0" y="0"/>
                <wp:positionH relativeFrom="column">
                  <wp:align>center</wp:align>
                </wp:positionH>
                <wp:positionV relativeFrom="paragraph">
                  <wp:posOffset>182880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E4CEBD" w14:textId="5FD36C8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typedef struct {</w:t>
                            </w:r>
                          </w:p>
                          <w:p w14:paraId="15DC0E31"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const </w:t>
                            </w:r>
                            <w:proofErr w:type="spellStart"/>
                            <w:r w:rsidRPr="00D701C7">
                              <w:rPr>
                                <w:rFonts w:ascii="Cascadia Code Light" w:hAnsi="Cascadia Code Light"/>
                                <w:sz w:val="20"/>
                                <w:szCs w:val="20"/>
                              </w:rPr>
                              <w:t>point_t</w:t>
                            </w:r>
                            <w:proofErr w:type="spellEnd"/>
                            <w:r w:rsidRPr="00D701C7">
                              <w:rPr>
                                <w:rFonts w:ascii="Cascadia Code Light" w:hAnsi="Cascadia Code Light"/>
                                <w:sz w:val="20"/>
                                <w:szCs w:val="20"/>
                              </w:rPr>
                              <w:t xml:space="preserve"> *</w:t>
                            </w:r>
                            <w:proofErr w:type="gramStart"/>
                            <w:r w:rsidRPr="00D701C7">
                              <w:rPr>
                                <w:rFonts w:ascii="Cascadia Code Light" w:hAnsi="Cascadia Code Light"/>
                                <w:sz w:val="20"/>
                                <w:szCs w:val="20"/>
                              </w:rPr>
                              <w:t>points;</w:t>
                            </w:r>
                            <w:proofErr w:type="gramEnd"/>
                          </w:p>
                          <w:p w14:paraId="361925FF"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int </w:t>
                            </w:r>
                            <w:proofErr w:type="spellStart"/>
                            <w:r w:rsidRPr="00D701C7">
                              <w:rPr>
                                <w:rFonts w:ascii="Cascadia Code Light" w:hAnsi="Cascadia Code Light"/>
                                <w:sz w:val="20"/>
                                <w:szCs w:val="20"/>
                              </w:rPr>
                              <w:t>num_</w:t>
                            </w:r>
                            <w:proofErr w:type="gramStart"/>
                            <w:r w:rsidRPr="00D701C7">
                              <w:rPr>
                                <w:rFonts w:ascii="Cascadia Code Light" w:hAnsi="Cascadia Code Light"/>
                                <w:sz w:val="20"/>
                                <w:szCs w:val="20"/>
                              </w:rPr>
                              <w:t>points</w:t>
                            </w:r>
                            <w:proofErr w:type="spellEnd"/>
                            <w:r w:rsidRPr="00D701C7">
                              <w:rPr>
                                <w:rFonts w:ascii="Cascadia Code Light" w:hAnsi="Cascadia Code Light"/>
                                <w:sz w:val="20"/>
                                <w:szCs w:val="20"/>
                              </w:rPr>
                              <w:t>;</w:t>
                            </w:r>
                            <w:proofErr w:type="gramEnd"/>
                          </w:p>
                          <w:p w14:paraId="7DD38A50"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double *</w:t>
                            </w:r>
                            <w:proofErr w:type="spellStart"/>
                            <w:proofErr w:type="gramStart"/>
                            <w:r w:rsidRPr="00D701C7">
                              <w:rPr>
                                <w:rFonts w:ascii="Cascadia Code Light" w:hAnsi="Cascadia Code Light"/>
                                <w:sz w:val="20"/>
                                <w:szCs w:val="20"/>
                              </w:rPr>
                              <w:t>dists</w:t>
                            </w:r>
                            <w:proofErr w:type="spellEnd"/>
                            <w:r w:rsidRPr="00D701C7">
                              <w:rPr>
                                <w:rFonts w:ascii="Cascadia Code Light" w:hAnsi="Cascadia Code Light"/>
                                <w:sz w:val="20"/>
                                <w:szCs w:val="20"/>
                              </w:rPr>
                              <w:t>;</w:t>
                            </w:r>
                            <w:proofErr w:type="gramEnd"/>
                          </w:p>
                          <w:p w14:paraId="376E27BC"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int </w:t>
                            </w:r>
                            <w:proofErr w:type="spellStart"/>
                            <w:r w:rsidRPr="00D701C7">
                              <w:rPr>
                                <w:rFonts w:ascii="Cascadia Code Light" w:hAnsi="Cascadia Code Light"/>
                                <w:sz w:val="20"/>
                                <w:szCs w:val="20"/>
                              </w:rPr>
                              <w:t>start_</w:t>
                            </w:r>
                            <w:proofErr w:type="gramStart"/>
                            <w:r w:rsidRPr="00D701C7">
                              <w:rPr>
                                <w:rFonts w:ascii="Cascadia Code Light" w:hAnsi="Cascadia Code Light"/>
                                <w:sz w:val="20"/>
                                <w:szCs w:val="20"/>
                              </w:rPr>
                              <w:t>row</w:t>
                            </w:r>
                            <w:proofErr w:type="spellEnd"/>
                            <w:r w:rsidRPr="00D701C7">
                              <w:rPr>
                                <w:rFonts w:ascii="Cascadia Code Light" w:hAnsi="Cascadia Code Light"/>
                                <w:sz w:val="20"/>
                                <w:szCs w:val="20"/>
                              </w:rPr>
                              <w:t>;</w:t>
                            </w:r>
                            <w:proofErr w:type="gramEnd"/>
                          </w:p>
                          <w:p w14:paraId="17F716C4"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int </w:t>
                            </w:r>
                            <w:proofErr w:type="spellStart"/>
                            <w:r w:rsidRPr="00D701C7">
                              <w:rPr>
                                <w:rFonts w:ascii="Cascadia Code Light" w:hAnsi="Cascadia Code Light"/>
                                <w:sz w:val="20"/>
                                <w:szCs w:val="20"/>
                              </w:rPr>
                              <w:t>end_</w:t>
                            </w:r>
                            <w:proofErr w:type="gramStart"/>
                            <w:r w:rsidRPr="00D701C7">
                              <w:rPr>
                                <w:rFonts w:ascii="Cascadia Code Light" w:hAnsi="Cascadia Code Light"/>
                                <w:sz w:val="20"/>
                                <w:szCs w:val="20"/>
                              </w:rPr>
                              <w:t>row</w:t>
                            </w:r>
                            <w:proofErr w:type="spellEnd"/>
                            <w:r w:rsidRPr="00D701C7">
                              <w:rPr>
                                <w:rFonts w:ascii="Cascadia Code Light" w:hAnsi="Cascadia Code Light"/>
                                <w:sz w:val="20"/>
                                <w:szCs w:val="20"/>
                              </w:rPr>
                              <w:t>;</w:t>
                            </w:r>
                            <w:proofErr w:type="gramEnd"/>
                          </w:p>
                          <w:p w14:paraId="706C98E7" w14:textId="6AE7F5F3"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thrd_dist_args_</w:t>
                            </w:r>
                            <w:proofErr w:type="gramStart"/>
                            <w:r w:rsidRPr="00D701C7">
                              <w:rPr>
                                <w:rFonts w:ascii="Cascadia Code Light" w:hAnsi="Cascadia Code Light"/>
                                <w:sz w:val="20"/>
                                <w:szCs w:val="20"/>
                              </w:rPr>
                              <w:t>t</w:t>
                            </w:r>
                            <w:proofErr w:type="spellEnd"/>
                            <w:r w:rsidRPr="00D701C7">
                              <w:rPr>
                                <w:rFonts w:ascii="Cascadia Code Light" w:hAnsi="Cascadia Code Light"/>
                                <w:sz w:val="20"/>
                                <w:szCs w:val="20"/>
                              </w:rPr>
                              <w:t>;</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663D4B" id="_x0000_s1031"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nuJw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JGeme4nAgAATAQAAA4AAAAAAAAAAAAAAAAALgIAAGRycy9lMm9Eb2Mu&#10;eG1sUEsBAi0AFAAGAAgAAAAhAEhbJ3LbAAAABwEAAA8AAAAAAAAAAAAAAAAAgQQAAGRycy9kb3du&#10;cmV2LnhtbFBLBQYAAAAABAAEAPMAAACJBQAAAAA=&#10;">
                <v:textbox style="mso-fit-shape-to-text:t">
                  <w:txbxContent>
                    <w:p w14:paraId="65E4CEBD" w14:textId="5FD36C8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typedef struct {</w:t>
                      </w:r>
                    </w:p>
                    <w:p w14:paraId="15DC0E31"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const </w:t>
                      </w:r>
                      <w:proofErr w:type="spellStart"/>
                      <w:r w:rsidRPr="00D701C7">
                        <w:rPr>
                          <w:rFonts w:ascii="Cascadia Code Light" w:hAnsi="Cascadia Code Light"/>
                          <w:sz w:val="20"/>
                          <w:szCs w:val="20"/>
                        </w:rPr>
                        <w:t>point_t</w:t>
                      </w:r>
                      <w:proofErr w:type="spellEnd"/>
                      <w:r w:rsidRPr="00D701C7">
                        <w:rPr>
                          <w:rFonts w:ascii="Cascadia Code Light" w:hAnsi="Cascadia Code Light"/>
                          <w:sz w:val="20"/>
                          <w:szCs w:val="20"/>
                        </w:rPr>
                        <w:t xml:space="preserve"> *</w:t>
                      </w:r>
                      <w:proofErr w:type="gramStart"/>
                      <w:r w:rsidRPr="00D701C7">
                        <w:rPr>
                          <w:rFonts w:ascii="Cascadia Code Light" w:hAnsi="Cascadia Code Light"/>
                          <w:sz w:val="20"/>
                          <w:szCs w:val="20"/>
                        </w:rPr>
                        <w:t>points;</w:t>
                      </w:r>
                      <w:proofErr w:type="gramEnd"/>
                    </w:p>
                    <w:p w14:paraId="361925FF"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int </w:t>
                      </w:r>
                      <w:proofErr w:type="spellStart"/>
                      <w:r w:rsidRPr="00D701C7">
                        <w:rPr>
                          <w:rFonts w:ascii="Cascadia Code Light" w:hAnsi="Cascadia Code Light"/>
                          <w:sz w:val="20"/>
                          <w:szCs w:val="20"/>
                        </w:rPr>
                        <w:t>num_</w:t>
                      </w:r>
                      <w:proofErr w:type="gramStart"/>
                      <w:r w:rsidRPr="00D701C7">
                        <w:rPr>
                          <w:rFonts w:ascii="Cascadia Code Light" w:hAnsi="Cascadia Code Light"/>
                          <w:sz w:val="20"/>
                          <w:szCs w:val="20"/>
                        </w:rPr>
                        <w:t>points</w:t>
                      </w:r>
                      <w:proofErr w:type="spellEnd"/>
                      <w:r w:rsidRPr="00D701C7">
                        <w:rPr>
                          <w:rFonts w:ascii="Cascadia Code Light" w:hAnsi="Cascadia Code Light"/>
                          <w:sz w:val="20"/>
                          <w:szCs w:val="20"/>
                        </w:rPr>
                        <w:t>;</w:t>
                      </w:r>
                      <w:proofErr w:type="gramEnd"/>
                    </w:p>
                    <w:p w14:paraId="7DD38A50"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double *</w:t>
                      </w:r>
                      <w:proofErr w:type="spellStart"/>
                      <w:proofErr w:type="gramStart"/>
                      <w:r w:rsidRPr="00D701C7">
                        <w:rPr>
                          <w:rFonts w:ascii="Cascadia Code Light" w:hAnsi="Cascadia Code Light"/>
                          <w:sz w:val="20"/>
                          <w:szCs w:val="20"/>
                        </w:rPr>
                        <w:t>dists</w:t>
                      </w:r>
                      <w:proofErr w:type="spellEnd"/>
                      <w:r w:rsidRPr="00D701C7">
                        <w:rPr>
                          <w:rFonts w:ascii="Cascadia Code Light" w:hAnsi="Cascadia Code Light"/>
                          <w:sz w:val="20"/>
                          <w:szCs w:val="20"/>
                        </w:rPr>
                        <w:t>;</w:t>
                      </w:r>
                      <w:proofErr w:type="gramEnd"/>
                    </w:p>
                    <w:p w14:paraId="376E27BC"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int </w:t>
                      </w:r>
                      <w:proofErr w:type="spellStart"/>
                      <w:r w:rsidRPr="00D701C7">
                        <w:rPr>
                          <w:rFonts w:ascii="Cascadia Code Light" w:hAnsi="Cascadia Code Light"/>
                          <w:sz w:val="20"/>
                          <w:szCs w:val="20"/>
                        </w:rPr>
                        <w:t>start_</w:t>
                      </w:r>
                      <w:proofErr w:type="gramStart"/>
                      <w:r w:rsidRPr="00D701C7">
                        <w:rPr>
                          <w:rFonts w:ascii="Cascadia Code Light" w:hAnsi="Cascadia Code Light"/>
                          <w:sz w:val="20"/>
                          <w:szCs w:val="20"/>
                        </w:rPr>
                        <w:t>row</w:t>
                      </w:r>
                      <w:proofErr w:type="spellEnd"/>
                      <w:r w:rsidRPr="00D701C7">
                        <w:rPr>
                          <w:rFonts w:ascii="Cascadia Code Light" w:hAnsi="Cascadia Code Light"/>
                          <w:sz w:val="20"/>
                          <w:szCs w:val="20"/>
                        </w:rPr>
                        <w:t>;</w:t>
                      </w:r>
                      <w:proofErr w:type="gramEnd"/>
                    </w:p>
                    <w:p w14:paraId="17F716C4"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int </w:t>
                      </w:r>
                      <w:proofErr w:type="spellStart"/>
                      <w:r w:rsidRPr="00D701C7">
                        <w:rPr>
                          <w:rFonts w:ascii="Cascadia Code Light" w:hAnsi="Cascadia Code Light"/>
                          <w:sz w:val="20"/>
                          <w:szCs w:val="20"/>
                        </w:rPr>
                        <w:t>end_</w:t>
                      </w:r>
                      <w:proofErr w:type="gramStart"/>
                      <w:r w:rsidRPr="00D701C7">
                        <w:rPr>
                          <w:rFonts w:ascii="Cascadia Code Light" w:hAnsi="Cascadia Code Light"/>
                          <w:sz w:val="20"/>
                          <w:szCs w:val="20"/>
                        </w:rPr>
                        <w:t>row</w:t>
                      </w:r>
                      <w:proofErr w:type="spellEnd"/>
                      <w:r w:rsidRPr="00D701C7">
                        <w:rPr>
                          <w:rFonts w:ascii="Cascadia Code Light" w:hAnsi="Cascadia Code Light"/>
                          <w:sz w:val="20"/>
                          <w:szCs w:val="20"/>
                        </w:rPr>
                        <w:t>;</w:t>
                      </w:r>
                      <w:proofErr w:type="gramEnd"/>
                    </w:p>
                    <w:p w14:paraId="706C98E7" w14:textId="6AE7F5F3"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thrd_dist_args_</w:t>
                      </w:r>
                      <w:proofErr w:type="gramStart"/>
                      <w:r w:rsidRPr="00D701C7">
                        <w:rPr>
                          <w:rFonts w:ascii="Cascadia Code Light" w:hAnsi="Cascadia Code Light"/>
                          <w:sz w:val="20"/>
                          <w:szCs w:val="20"/>
                        </w:rPr>
                        <w:t>t</w:t>
                      </w:r>
                      <w:proofErr w:type="spellEnd"/>
                      <w:r w:rsidRPr="00D701C7">
                        <w:rPr>
                          <w:rFonts w:ascii="Cascadia Code Light" w:hAnsi="Cascadia Code Light"/>
                          <w:sz w:val="20"/>
                          <w:szCs w:val="20"/>
                        </w:rPr>
                        <w:t>;</w:t>
                      </w:r>
                      <w:proofErr w:type="gramEnd"/>
                    </w:p>
                  </w:txbxContent>
                </v:textbox>
                <w10:wrap type="square"/>
              </v:shape>
            </w:pict>
          </mc:Fallback>
        </mc:AlternateContent>
      </w:r>
    </w:p>
    <w:p w14:paraId="4D191322" w14:textId="78E4A36E" w:rsidR="002C3074" w:rsidRDefault="002C3074" w:rsidP="002C3074"/>
    <w:p w14:paraId="765EA5D3" w14:textId="280C7B07" w:rsidR="00D701C7" w:rsidRDefault="00D701C7" w:rsidP="002C3074"/>
    <w:p w14:paraId="01D87A43" w14:textId="68D71116" w:rsidR="00D701C7" w:rsidRDefault="00D701C7" w:rsidP="002C3074"/>
    <w:p w14:paraId="1DB77467" w14:textId="21F9641E" w:rsidR="00D701C7" w:rsidRDefault="00D701C7" w:rsidP="002C3074"/>
    <w:p w14:paraId="77829E6C" w14:textId="69049908" w:rsidR="00D701C7" w:rsidRDefault="00D701C7" w:rsidP="002C3074"/>
    <w:p w14:paraId="706FB539" w14:textId="08884C70" w:rsidR="00D701C7" w:rsidRDefault="00D701C7" w:rsidP="002C3074"/>
    <w:p w14:paraId="0141AEBB" w14:textId="7B14B619" w:rsidR="00D701C7" w:rsidRDefault="00D701C7" w:rsidP="002C3074">
      <w:r>
        <w:rPr>
          <w:noProof/>
        </w:rPr>
        <mc:AlternateContent>
          <mc:Choice Requires="wps">
            <w:drawing>
              <wp:anchor distT="45720" distB="45720" distL="114300" distR="114300" simplePos="0" relativeHeight="251671552" behindDoc="0" locked="0" layoutInCell="1" allowOverlap="1" wp14:anchorId="2783926B" wp14:editId="2C6612AD">
                <wp:simplePos x="0" y="0"/>
                <wp:positionH relativeFrom="margin">
                  <wp:align>center</wp:align>
                </wp:positionH>
                <wp:positionV relativeFrom="paragraph">
                  <wp:posOffset>511339</wp:posOffset>
                </wp:positionV>
                <wp:extent cx="5904230" cy="1404620"/>
                <wp:effectExtent l="0" t="0" r="20320"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1404620"/>
                        </a:xfrm>
                        <a:prstGeom prst="rect">
                          <a:avLst/>
                        </a:prstGeom>
                        <a:solidFill>
                          <a:srgbClr val="FFFFFF"/>
                        </a:solidFill>
                        <a:ln w="9525">
                          <a:solidFill>
                            <a:srgbClr val="000000"/>
                          </a:solidFill>
                          <a:miter lim="800000"/>
                          <a:headEnd/>
                          <a:tailEnd/>
                        </a:ln>
                      </wps:spPr>
                      <wps:txbx>
                        <w:txbxContent>
                          <w:p w14:paraId="145112FE" w14:textId="6D8BB9B6"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void *</w:t>
                            </w:r>
                            <w:proofErr w:type="spellStart"/>
                            <w:r w:rsidRPr="00D701C7">
                              <w:rPr>
                                <w:rFonts w:ascii="Cascadia Code Light" w:hAnsi="Cascadia Code Light"/>
                                <w:sz w:val="20"/>
                                <w:szCs w:val="20"/>
                              </w:rPr>
                              <w:t>compute_distance_</w:t>
                            </w:r>
                            <w:proofErr w:type="gramStart"/>
                            <w:r w:rsidRPr="00D701C7">
                              <w:rPr>
                                <w:rFonts w:ascii="Cascadia Code Light" w:hAnsi="Cascadia Code Light"/>
                                <w:sz w:val="20"/>
                                <w:szCs w:val="20"/>
                              </w:rPr>
                              <w:t>thread</w:t>
                            </w:r>
                            <w:proofErr w:type="spellEnd"/>
                            <w:r w:rsidRPr="00D701C7">
                              <w:rPr>
                                <w:rFonts w:ascii="Cascadia Code Light" w:hAnsi="Cascadia Code Light"/>
                                <w:sz w:val="20"/>
                                <w:szCs w:val="20"/>
                              </w:rPr>
                              <w:t>(</w:t>
                            </w:r>
                            <w:proofErr w:type="gramEnd"/>
                            <w:r w:rsidRPr="00D701C7">
                              <w:rPr>
                                <w:rFonts w:ascii="Cascadia Code Light" w:hAnsi="Cascadia Code Light"/>
                                <w:sz w:val="20"/>
                                <w:szCs w:val="20"/>
                              </w:rPr>
                              <w:t>void *</w:t>
                            </w:r>
                            <w:proofErr w:type="spellStart"/>
                            <w:r w:rsidRPr="00D701C7">
                              <w:rPr>
                                <w:rFonts w:ascii="Cascadia Code Light" w:hAnsi="Cascadia Code Light"/>
                                <w:sz w:val="20"/>
                                <w:szCs w:val="20"/>
                              </w:rPr>
                              <w:t>rawargs</w:t>
                            </w:r>
                            <w:proofErr w:type="spellEnd"/>
                            <w:r w:rsidRPr="00D701C7">
                              <w:rPr>
                                <w:rFonts w:ascii="Cascadia Code Light" w:hAnsi="Cascadia Code Light"/>
                                <w:sz w:val="20"/>
                                <w:szCs w:val="20"/>
                              </w:rPr>
                              <w:t>)</w:t>
                            </w:r>
                          </w:p>
                          <w:p w14:paraId="05525133"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w:t>
                            </w:r>
                          </w:p>
                          <w:p w14:paraId="4201CA79"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thrd_dist_args_t</w:t>
                            </w:r>
                            <w:proofErr w:type="spellEnd"/>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 xml:space="preserve"> = (</w:t>
                            </w:r>
                            <w:proofErr w:type="spellStart"/>
                            <w:r w:rsidRPr="00D701C7">
                              <w:rPr>
                                <w:rFonts w:ascii="Cascadia Code Light" w:hAnsi="Cascadia Code Light"/>
                                <w:sz w:val="20"/>
                                <w:szCs w:val="20"/>
                              </w:rPr>
                              <w:t>thrd_dist_args_t</w:t>
                            </w:r>
                            <w:proofErr w:type="spellEnd"/>
                            <w:r w:rsidRPr="00D701C7">
                              <w:rPr>
                                <w:rFonts w:ascii="Cascadia Code Light" w:hAnsi="Cascadia Code Light"/>
                                <w:sz w:val="20"/>
                                <w:szCs w:val="20"/>
                              </w:rPr>
                              <w:t xml:space="preserve"> </w:t>
                            </w:r>
                            <w:proofErr w:type="gramStart"/>
                            <w:r w:rsidRPr="00D701C7">
                              <w:rPr>
                                <w:rFonts w:ascii="Cascadia Code Light" w:hAnsi="Cascadia Code Light"/>
                                <w:sz w:val="20"/>
                                <w:szCs w:val="20"/>
                              </w:rPr>
                              <w:t>*)</w:t>
                            </w:r>
                            <w:proofErr w:type="spellStart"/>
                            <w:r w:rsidRPr="00D701C7">
                              <w:rPr>
                                <w:rFonts w:ascii="Cascadia Code Light" w:hAnsi="Cascadia Code Light"/>
                                <w:sz w:val="20"/>
                                <w:szCs w:val="20"/>
                              </w:rPr>
                              <w:t>rawargs</w:t>
                            </w:r>
                            <w:proofErr w:type="spellEnd"/>
                            <w:proofErr w:type="gramEnd"/>
                            <w:r w:rsidRPr="00D701C7">
                              <w:rPr>
                                <w:rFonts w:ascii="Cascadia Code Light" w:hAnsi="Cascadia Code Light"/>
                                <w:sz w:val="20"/>
                                <w:szCs w:val="20"/>
                              </w:rPr>
                              <w:t>;</w:t>
                            </w:r>
                          </w:p>
                          <w:p w14:paraId="59C15F98" w14:textId="77777777" w:rsidR="008F5A45" w:rsidRPr="00D701C7" w:rsidRDefault="008F5A45" w:rsidP="00D701C7">
                            <w:pPr>
                              <w:rPr>
                                <w:rFonts w:ascii="Cascadia Code Light" w:hAnsi="Cascadia Code Light"/>
                                <w:sz w:val="20"/>
                                <w:szCs w:val="20"/>
                              </w:rPr>
                            </w:pPr>
                          </w:p>
                          <w:p w14:paraId="6A7D29AD"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for (int r =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start_row</w:t>
                            </w:r>
                            <w:proofErr w:type="spellEnd"/>
                            <w:r w:rsidRPr="00D701C7">
                              <w:rPr>
                                <w:rFonts w:ascii="Cascadia Code Light" w:hAnsi="Cascadia Code Light"/>
                                <w:sz w:val="20"/>
                                <w:szCs w:val="20"/>
                              </w:rPr>
                              <w:t xml:space="preserve">; r &lt;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end_row</w:t>
                            </w:r>
                            <w:proofErr w:type="spellEnd"/>
                            <w:r w:rsidRPr="00D701C7">
                              <w:rPr>
                                <w:rFonts w:ascii="Cascadia Code Light" w:hAnsi="Cascadia Code Light"/>
                                <w:sz w:val="20"/>
                                <w:szCs w:val="20"/>
                              </w:rPr>
                              <w:t>; r++)</w:t>
                            </w:r>
                          </w:p>
                          <w:p w14:paraId="5EB4BB6C"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5686F573"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for (int c = 0; c &lt;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num_points</w:t>
                            </w:r>
                            <w:proofErr w:type="spellEnd"/>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c++</w:t>
                            </w:r>
                            <w:proofErr w:type="spellEnd"/>
                            <w:r w:rsidRPr="00D701C7">
                              <w:rPr>
                                <w:rFonts w:ascii="Cascadia Code Light" w:hAnsi="Cascadia Code Light"/>
                                <w:sz w:val="20"/>
                                <w:szCs w:val="20"/>
                              </w:rPr>
                              <w:t xml:space="preserve">) </w:t>
                            </w:r>
                          </w:p>
                          <w:p w14:paraId="1283271B"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4C7FE09E"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proofErr w:type="gramStart"/>
                            <w:r w:rsidRPr="00D701C7">
                              <w:rPr>
                                <w:rFonts w:ascii="Cascadia Code Light" w:hAnsi="Cascadia Code Light"/>
                                <w:sz w:val="20"/>
                                <w:szCs w:val="20"/>
                              </w:rPr>
                              <w:t>dists</w:t>
                            </w:r>
                            <w:proofErr w:type="spellEnd"/>
                            <w:r w:rsidRPr="00D701C7">
                              <w:rPr>
                                <w:rFonts w:ascii="Cascadia Code Light" w:hAnsi="Cascadia Code Light"/>
                                <w:sz w:val="20"/>
                                <w:szCs w:val="20"/>
                              </w:rPr>
                              <w:t>[</w:t>
                            </w:r>
                            <w:proofErr w:type="gramEnd"/>
                            <w:r w:rsidRPr="00D701C7">
                              <w:rPr>
                                <w:rFonts w:ascii="Cascadia Code Light" w:hAnsi="Cascadia Code Light"/>
                                <w:sz w:val="20"/>
                                <w:szCs w:val="20"/>
                              </w:rPr>
                              <w:t xml:space="preserve">r *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num_points</w:t>
                            </w:r>
                            <w:proofErr w:type="spellEnd"/>
                            <w:r w:rsidRPr="00D701C7">
                              <w:rPr>
                                <w:rFonts w:ascii="Cascadia Code Light" w:hAnsi="Cascadia Code Light"/>
                                <w:sz w:val="20"/>
                                <w:szCs w:val="20"/>
                              </w:rPr>
                              <w:t xml:space="preserve"> + c] = distance(&amp;</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-&gt;points[r], &amp;</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-&gt;points[c]);</w:t>
                            </w:r>
                          </w:p>
                          <w:p w14:paraId="60D8F4DF"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7E37094B"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5ABCFA90" w14:textId="7C65EEEB"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3926B" id="_x0000_s1032" type="#_x0000_t202" style="position:absolute;margin-left:0;margin-top:40.25pt;width:464.9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jpJwIAAEwEAAAOAAAAZHJzL2Uyb0RvYy54bWysVNtu2zAMfR+wfxD0vtjxkrQ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">
                <v:textbox style="mso-fit-shape-to-text:t">
                  <w:txbxContent>
                    <w:p w14:paraId="145112FE" w14:textId="6D8BB9B6"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void *</w:t>
                      </w:r>
                      <w:proofErr w:type="spellStart"/>
                      <w:r w:rsidRPr="00D701C7">
                        <w:rPr>
                          <w:rFonts w:ascii="Cascadia Code Light" w:hAnsi="Cascadia Code Light"/>
                          <w:sz w:val="20"/>
                          <w:szCs w:val="20"/>
                        </w:rPr>
                        <w:t>compute_distance_</w:t>
                      </w:r>
                      <w:proofErr w:type="gramStart"/>
                      <w:r w:rsidRPr="00D701C7">
                        <w:rPr>
                          <w:rFonts w:ascii="Cascadia Code Light" w:hAnsi="Cascadia Code Light"/>
                          <w:sz w:val="20"/>
                          <w:szCs w:val="20"/>
                        </w:rPr>
                        <w:t>thread</w:t>
                      </w:r>
                      <w:proofErr w:type="spellEnd"/>
                      <w:r w:rsidRPr="00D701C7">
                        <w:rPr>
                          <w:rFonts w:ascii="Cascadia Code Light" w:hAnsi="Cascadia Code Light"/>
                          <w:sz w:val="20"/>
                          <w:szCs w:val="20"/>
                        </w:rPr>
                        <w:t>(</w:t>
                      </w:r>
                      <w:proofErr w:type="gramEnd"/>
                      <w:r w:rsidRPr="00D701C7">
                        <w:rPr>
                          <w:rFonts w:ascii="Cascadia Code Light" w:hAnsi="Cascadia Code Light"/>
                          <w:sz w:val="20"/>
                          <w:szCs w:val="20"/>
                        </w:rPr>
                        <w:t>void *</w:t>
                      </w:r>
                      <w:proofErr w:type="spellStart"/>
                      <w:r w:rsidRPr="00D701C7">
                        <w:rPr>
                          <w:rFonts w:ascii="Cascadia Code Light" w:hAnsi="Cascadia Code Light"/>
                          <w:sz w:val="20"/>
                          <w:szCs w:val="20"/>
                        </w:rPr>
                        <w:t>rawargs</w:t>
                      </w:r>
                      <w:proofErr w:type="spellEnd"/>
                      <w:r w:rsidRPr="00D701C7">
                        <w:rPr>
                          <w:rFonts w:ascii="Cascadia Code Light" w:hAnsi="Cascadia Code Light"/>
                          <w:sz w:val="20"/>
                          <w:szCs w:val="20"/>
                        </w:rPr>
                        <w:t>)</w:t>
                      </w:r>
                    </w:p>
                    <w:p w14:paraId="05525133"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w:t>
                      </w:r>
                    </w:p>
                    <w:p w14:paraId="4201CA79"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thrd_dist_args_t</w:t>
                      </w:r>
                      <w:proofErr w:type="spellEnd"/>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 xml:space="preserve"> = (</w:t>
                      </w:r>
                      <w:proofErr w:type="spellStart"/>
                      <w:r w:rsidRPr="00D701C7">
                        <w:rPr>
                          <w:rFonts w:ascii="Cascadia Code Light" w:hAnsi="Cascadia Code Light"/>
                          <w:sz w:val="20"/>
                          <w:szCs w:val="20"/>
                        </w:rPr>
                        <w:t>thrd_dist_args_t</w:t>
                      </w:r>
                      <w:proofErr w:type="spellEnd"/>
                      <w:r w:rsidRPr="00D701C7">
                        <w:rPr>
                          <w:rFonts w:ascii="Cascadia Code Light" w:hAnsi="Cascadia Code Light"/>
                          <w:sz w:val="20"/>
                          <w:szCs w:val="20"/>
                        </w:rPr>
                        <w:t xml:space="preserve"> </w:t>
                      </w:r>
                      <w:proofErr w:type="gramStart"/>
                      <w:r w:rsidRPr="00D701C7">
                        <w:rPr>
                          <w:rFonts w:ascii="Cascadia Code Light" w:hAnsi="Cascadia Code Light"/>
                          <w:sz w:val="20"/>
                          <w:szCs w:val="20"/>
                        </w:rPr>
                        <w:t>*)</w:t>
                      </w:r>
                      <w:proofErr w:type="spellStart"/>
                      <w:r w:rsidRPr="00D701C7">
                        <w:rPr>
                          <w:rFonts w:ascii="Cascadia Code Light" w:hAnsi="Cascadia Code Light"/>
                          <w:sz w:val="20"/>
                          <w:szCs w:val="20"/>
                        </w:rPr>
                        <w:t>rawargs</w:t>
                      </w:r>
                      <w:proofErr w:type="spellEnd"/>
                      <w:proofErr w:type="gramEnd"/>
                      <w:r w:rsidRPr="00D701C7">
                        <w:rPr>
                          <w:rFonts w:ascii="Cascadia Code Light" w:hAnsi="Cascadia Code Light"/>
                          <w:sz w:val="20"/>
                          <w:szCs w:val="20"/>
                        </w:rPr>
                        <w:t>;</w:t>
                      </w:r>
                    </w:p>
                    <w:p w14:paraId="59C15F98" w14:textId="77777777" w:rsidR="008F5A45" w:rsidRPr="00D701C7" w:rsidRDefault="008F5A45" w:rsidP="00D701C7">
                      <w:pPr>
                        <w:rPr>
                          <w:rFonts w:ascii="Cascadia Code Light" w:hAnsi="Cascadia Code Light"/>
                          <w:sz w:val="20"/>
                          <w:szCs w:val="20"/>
                        </w:rPr>
                      </w:pPr>
                    </w:p>
                    <w:p w14:paraId="6A7D29AD"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for (int r =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start_row</w:t>
                      </w:r>
                      <w:proofErr w:type="spellEnd"/>
                      <w:r w:rsidRPr="00D701C7">
                        <w:rPr>
                          <w:rFonts w:ascii="Cascadia Code Light" w:hAnsi="Cascadia Code Light"/>
                          <w:sz w:val="20"/>
                          <w:szCs w:val="20"/>
                        </w:rPr>
                        <w:t xml:space="preserve">; r &lt;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end_row</w:t>
                      </w:r>
                      <w:proofErr w:type="spellEnd"/>
                      <w:r w:rsidRPr="00D701C7">
                        <w:rPr>
                          <w:rFonts w:ascii="Cascadia Code Light" w:hAnsi="Cascadia Code Light"/>
                          <w:sz w:val="20"/>
                          <w:szCs w:val="20"/>
                        </w:rPr>
                        <w:t>; r++)</w:t>
                      </w:r>
                    </w:p>
                    <w:p w14:paraId="5EB4BB6C"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5686F573"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for (int c = 0; c &lt;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num_points</w:t>
                      </w:r>
                      <w:proofErr w:type="spellEnd"/>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c++</w:t>
                      </w:r>
                      <w:proofErr w:type="spellEnd"/>
                      <w:r w:rsidRPr="00D701C7">
                        <w:rPr>
                          <w:rFonts w:ascii="Cascadia Code Light" w:hAnsi="Cascadia Code Light"/>
                          <w:sz w:val="20"/>
                          <w:szCs w:val="20"/>
                        </w:rPr>
                        <w:t xml:space="preserve">) </w:t>
                      </w:r>
                    </w:p>
                    <w:p w14:paraId="1283271B"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4C7FE09E"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proofErr w:type="gramStart"/>
                      <w:r w:rsidRPr="00D701C7">
                        <w:rPr>
                          <w:rFonts w:ascii="Cascadia Code Light" w:hAnsi="Cascadia Code Light"/>
                          <w:sz w:val="20"/>
                          <w:szCs w:val="20"/>
                        </w:rPr>
                        <w:t>dists</w:t>
                      </w:r>
                      <w:proofErr w:type="spellEnd"/>
                      <w:r w:rsidRPr="00D701C7">
                        <w:rPr>
                          <w:rFonts w:ascii="Cascadia Code Light" w:hAnsi="Cascadia Code Light"/>
                          <w:sz w:val="20"/>
                          <w:szCs w:val="20"/>
                        </w:rPr>
                        <w:t>[</w:t>
                      </w:r>
                      <w:proofErr w:type="gramEnd"/>
                      <w:r w:rsidRPr="00D701C7">
                        <w:rPr>
                          <w:rFonts w:ascii="Cascadia Code Light" w:hAnsi="Cascadia Code Light"/>
                          <w:sz w:val="20"/>
                          <w:szCs w:val="20"/>
                        </w:rPr>
                        <w:t xml:space="preserve">r * </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w:t>
                      </w:r>
                      <w:proofErr w:type="spellStart"/>
                      <w:r w:rsidRPr="00D701C7">
                        <w:rPr>
                          <w:rFonts w:ascii="Cascadia Code Light" w:hAnsi="Cascadia Code Light"/>
                          <w:sz w:val="20"/>
                          <w:szCs w:val="20"/>
                        </w:rPr>
                        <w:t>num_points</w:t>
                      </w:r>
                      <w:proofErr w:type="spellEnd"/>
                      <w:r w:rsidRPr="00D701C7">
                        <w:rPr>
                          <w:rFonts w:ascii="Cascadia Code Light" w:hAnsi="Cascadia Code Light"/>
                          <w:sz w:val="20"/>
                          <w:szCs w:val="20"/>
                        </w:rPr>
                        <w:t xml:space="preserve"> + c] = distance(&amp;</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-&gt;points[r], &amp;</w:t>
                      </w:r>
                      <w:proofErr w:type="spellStart"/>
                      <w:r w:rsidRPr="00D701C7">
                        <w:rPr>
                          <w:rFonts w:ascii="Cascadia Code Light" w:hAnsi="Cascadia Code Light"/>
                          <w:sz w:val="20"/>
                          <w:szCs w:val="20"/>
                        </w:rPr>
                        <w:t>args</w:t>
                      </w:r>
                      <w:proofErr w:type="spellEnd"/>
                      <w:r w:rsidRPr="00D701C7">
                        <w:rPr>
                          <w:rFonts w:ascii="Cascadia Code Light" w:hAnsi="Cascadia Code Light"/>
                          <w:sz w:val="20"/>
                          <w:szCs w:val="20"/>
                        </w:rPr>
                        <w:t>-&gt;points[c]);</w:t>
                      </w:r>
                    </w:p>
                    <w:p w14:paraId="60D8F4DF"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7E37094B" w14:textId="77777777"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 xml:space="preserve">    }</w:t>
                      </w:r>
                    </w:p>
                    <w:p w14:paraId="5ABCFA90" w14:textId="7C65EEEB" w:rsidR="008F5A45" w:rsidRPr="00D701C7" w:rsidRDefault="008F5A45" w:rsidP="00D701C7">
                      <w:pPr>
                        <w:rPr>
                          <w:rFonts w:ascii="Cascadia Code Light" w:hAnsi="Cascadia Code Light"/>
                          <w:sz w:val="20"/>
                          <w:szCs w:val="20"/>
                        </w:rPr>
                      </w:pPr>
                      <w:r w:rsidRPr="00D701C7">
                        <w:rPr>
                          <w:rFonts w:ascii="Cascadia Code Light" w:hAnsi="Cascadia Code Light"/>
                          <w:sz w:val="20"/>
                          <w:szCs w:val="20"/>
                        </w:rPr>
                        <w:t>}</w:t>
                      </w:r>
                    </w:p>
                  </w:txbxContent>
                </v:textbox>
                <w10:wrap type="square" anchorx="margin"/>
              </v:shape>
            </w:pict>
          </mc:Fallback>
        </mc:AlternateContent>
      </w:r>
      <w:r>
        <w:t xml:space="preserve">So, once you have </w:t>
      </w:r>
      <w:proofErr w:type="gramStart"/>
      <w:r>
        <w:t>all of</w:t>
      </w:r>
      <w:proofErr w:type="gramEnd"/>
      <w:r>
        <w:t xml:space="preserve"> the information the thread function needs in a single struct, you can write the thread function:</w:t>
      </w:r>
    </w:p>
    <w:p w14:paraId="44C34EA6" w14:textId="3D366E25" w:rsidR="00D701C7" w:rsidRDefault="00D701C7" w:rsidP="002C3074"/>
    <w:p w14:paraId="47B5927A" w14:textId="77777777" w:rsidR="00D3395F" w:rsidRDefault="00D3395F" w:rsidP="002C3074">
      <w:r>
        <w:t>So, this new function looks a lot like the original, but its been setup for threads work.  Next, to minimize the impact on the rest of your program, we go back to the original “</w:t>
      </w:r>
      <w:proofErr w:type="spellStart"/>
      <w:r>
        <w:t>compute_all_distances</w:t>
      </w:r>
      <w:proofErr w:type="spellEnd"/>
      <w:r>
        <w:t>”, and add a parameter to the function:</w:t>
      </w:r>
      <w:r>
        <w:br/>
      </w:r>
    </w:p>
    <w:p w14:paraId="6C2C531C" w14:textId="0C174395" w:rsidR="00D3395F" w:rsidRDefault="00D3395F" w:rsidP="00D3395F">
      <w:pPr>
        <w:ind w:firstLine="720"/>
      </w:pPr>
      <w:r w:rsidRPr="00D3395F">
        <w:t xml:space="preserve">double * </w:t>
      </w:r>
      <w:proofErr w:type="spellStart"/>
      <w:r w:rsidRPr="00D3395F">
        <w:t>compute_all_</w:t>
      </w:r>
      <w:proofErr w:type="gramStart"/>
      <w:r w:rsidRPr="00D3395F">
        <w:t>distances</w:t>
      </w:r>
      <w:proofErr w:type="spellEnd"/>
      <w:r w:rsidRPr="00D3395F">
        <w:t>(</w:t>
      </w:r>
      <w:proofErr w:type="gramEnd"/>
      <w:r w:rsidRPr="00D3395F">
        <w:t xml:space="preserve">const </w:t>
      </w:r>
      <w:proofErr w:type="spellStart"/>
      <w:r w:rsidRPr="00D3395F">
        <w:t>point_t</w:t>
      </w:r>
      <w:proofErr w:type="spellEnd"/>
      <w:r w:rsidRPr="00D3395F">
        <w:t xml:space="preserve"> *points, int </w:t>
      </w:r>
      <w:proofErr w:type="spellStart"/>
      <w:r w:rsidRPr="00D3395F">
        <w:t>num_points</w:t>
      </w:r>
      <w:proofErr w:type="spellEnd"/>
      <w:r w:rsidRPr="00D3395F">
        <w:t xml:space="preserve">, </w:t>
      </w:r>
      <w:r w:rsidRPr="00D3395F">
        <w:rPr>
          <w:b/>
          <w:bCs/>
          <w:i/>
          <w:iCs/>
          <w:u w:val="single"/>
        </w:rPr>
        <w:t xml:space="preserve">int </w:t>
      </w:r>
      <w:proofErr w:type="spellStart"/>
      <w:r w:rsidRPr="00D3395F">
        <w:rPr>
          <w:b/>
          <w:bCs/>
          <w:i/>
          <w:iCs/>
          <w:u w:val="single"/>
        </w:rPr>
        <w:t>num_threads</w:t>
      </w:r>
      <w:proofErr w:type="spellEnd"/>
      <w:r w:rsidRPr="00D3395F">
        <w:t>)</w:t>
      </w:r>
    </w:p>
    <w:p w14:paraId="7388626C" w14:textId="5234CB62" w:rsidR="00D3395F" w:rsidRDefault="00D3395F" w:rsidP="00D3395F"/>
    <w:p w14:paraId="4E6B5C12" w14:textId="60964EB6" w:rsidR="00D3395F" w:rsidRDefault="00D3395F" w:rsidP="00D3395F">
      <w:r>
        <w:t>Modify this function now.  You need to:</w:t>
      </w:r>
    </w:p>
    <w:p w14:paraId="01568CD0" w14:textId="4B2DF24C" w:rsidR="00D3395F" w:rsidRDefault="00D3395F" w:rsidP="00D3395F">
      <w:pPr>
        <w:pStyle w:val="ListParagraph"/>
        <w:numPr>
          <w:ilvl w:val="0"/>
          <w:numId w:val="26"/>
        </w:numPr>
        <w:spacing w:before="240"/>
      </w:pPr>
      <w:r>
        <w:t xml:space="preserve">Create an array of </w:t>
      </w:r>
      <w:proofErr w:type="spellStart"/>
      <w:r>
        <w:rPr>
          <w:i/>
          <w:iCs/>
        </w:rPr>
        <w:t>num</w:t>
      </w:r>
      <w:r>
        <w:rPr>
          <w:i/>
          <w:iCs/>
        </w:rPr>
        <w:softHyphen/>
        <w:t>_threads</w:t>
      </w:r>
      <w:proofErr w:type="spellEnd"/>
      <w:r>
        <w:t xml:space="preserve"> thread arguments</w:t>
      </w:r>
    </w:p>
    <w:p w14:paraId="3CB539BB" w14:textId="34B800C8" w:rsidR="00D3395F" w:rsidRDefault="00D3395F" w:rsidP="00D3395F">
      <w:pPr>
        <w:pStyle w:val="ListParagraph"/>
        <w:numPr>
          <w:ilvl w:val="0"/>
          <w:numId w:val="26"/>
        </w:numPr>
        <w:spacing w:before="240"/>
      </w:pPr>
      <w:r>
        <w:t xml:space="preserve">Create an array of </w:t>
      </w:r>
      <w:proofErr w:type="spellStart"/>
      <w:r>
        <w:rPr>
          <w:i/>
          <w:iCs/>
        </w:rPr>
        <w:t>num_threads</w:t>
      </w:r>
      <w:proofErr w:type="spellEnd"/>
      <w:r>
        <w:t xml:space="preserve"> </w:t>
      </w:r>
      <w:proofErr w:type="spellStart"/>
      <w:r>
        <w:t>pthread_t</w:t>
      </w:r>
      <w:proofErr w:type="spellEnd"/>
    </w:p>
    <w:p w14:paraId="1202C756" w14:textId="0D3B974E" w:rsidR="00D3395F" w:rsidRDefault="00D3395F" w:rsidP="00D3395F">
      <w:pPr>
        <w:pStyle w:val="ListParagraph"/>
        <w:numPr>
          <w:ilvl w:val="0"/>
          <w:numId w:val="26"/>
        </w:numPr>
        <w:spacing w:before="240"/>
      </w:pPr>
      <w:r>
        <w:t xml:space="preserve">Create and initialize a set of </w:t>
      </w:r>
      <w:proofErr w:type="spellStart"/>
      <w:r>
        <w:t>pthread</w:t>
      </w:r>
      <w:proofErr w:type="spellEnd"/>
      <w:r>
        <w:t xml:space="preserve"> attributes</w:t>
      </w:r>
    </w:p>
    <w:p w14:paraId="42283E10" w14:textId="1EE0EAAA" w:rsidR="00D3395F" w:rsidRDefault="00D3395F" w:rsidP="00D3395F">
      <w:pPr>
        <w:pStyle w:val="ListParagraph"/>
        <w:numPr>
          <w:ilvl w:val="0"/>
          <w:numId w:val="26"/>
        </w:numPr>
        <w:spacing w:before="240"/>
      </w:pPr>
      <w:r>
        <w:t>Create a for loop that sets the thread arguments</w:t>
      </w:r>
    </w:p>
    <w:p w14:paraId="359736A7" w14:textId="15EBCF06" w:rsidR="00D3395F" w:rsidRDefault="00D3395F" w:rsidP="00D3395F">
      <w:pPr>
        <w:pStyle w:val="ListParagraph"/>
        <w:numPr>
          <w:ilvl w:val="0"/>
          <w:numId w:val="26"/>
        </w:numPr>
        <w:spacing w:before="240"/>
      </w:pPr>
      <w:r>
        <w:t>Create a for loop that creates the threads (giving the thread argument)</w:t>
      </w:r>
    </w:p>
    <w:p w14:paraId="1271D7D3" w14:textId="5F2A9982" w:rsidR="00D3395F" w:rsidRDefault="00D3395F" w:rsidP="00D3395F">
      <w:pPr>
        <w:pStyle w:val="ListParagraph"/>
        <w:numPr>
          <w:ilvl w:val="0"/>
          <w:numId w:val="26"/>
        </w:numPr>
        <w:spacing w:before="240"/>
      </w:pPr>
      <w:r>
        <w:t xml:space="preserve">Create a for loop that does the </w:t>
      </w:r>
      <w:proofErr w:type="spellStart"/>
      <w:r>
        <w:t>pthread_join</w:t>
      </w:r>
      <w:proofErr w:type="spellEnd"/>
      <w:r>
        <w:t xml:space="preserve"> on each thread.</w:t>
      </w:r>
    </w:p>
    <w:p w14:paraId="00500ABD" w14:textId="2D52F61A" w:rsidR="00D3395F" w:rsidRDefault="00D3395F" w:rsidP="00D3395F">
      <w:pPr>
        <w:spacing w:before="240"/>
      </w:pPr>
    </w:p>
    <w:p w14:paraId="62B7FC77" w14:textId="475D43D6" w:rsidR="00D3395F" w:rsidRDefault="00D3395F">
      <w:r>
        <w:br w:type="page"/>
      </w:r>
    </w:p>
    <w:p w14:paraId="43A777C1" w14:textId="2C557807" w:rsidR="000A78B0" w:rsidRDefault="000A78B0" w:rsidP="000A78B0">
      <w:pPr>
        <w:pStyle w:val="Heading3"/>
      </w:pPr>
      <w:r>
        <w:lastRenderedPageBreak/>
        <w:t>Number of Threads</w:t>
      </w:r>
    </w:p>
    <w:p w14:paraId="65EA71B8" w14:textId="29291DBC" w:rsidR="000A78B0" w:rsidRPr="000A78B0" w:rsidRDefault="000A78B0" w:rsidP="000A78B0">
      <w:r>
        <w:t xml:space="preserve">The number of threads and the number of points will be passed as a </w:t>
      </w:r>
      <w:proofErr w:type="gramStart"/>
      <w:r>
        <w:t>command line arguments</w:t>
      </w:r>
      <w:proofErr w:type="gramEnd"/>
      <w:r>
        <w:t xml:space="preserve"> to your program. </w:t>
      </w:r>
    </w:p>
    <w:p w14:paraId="60004414" w14:textId="792A14BF" w:rsidR="00D3395F" w:rsidRDefault="00D3395F" w:rsidP="00D3395F">
      <w:pPr>
        <w:pStyle w:val="Heading3"/>
      </w:pPr>
      <w:r>
        <w:t>Results</w:t>
      </w:r>
    </w:p>
    <w:p w14:paraId="28170990" w14:textId="3B805AD4" w:rsidR="00D3395F" w:rsidRDefault="00D3395F" w:rsidP="002C3074">
      <w:r>
        <w:t xml:space="preserve">You should see results </w:t>
      </w:r>
      <w:proofErr w:type="gramStart"/>
      <w:r>
        <w:t>similar to</w:t>
      </w:r>
      <w:proofErr w:type="gramEnd"/>
      <w:r w:rsidR="008F5A45">
        <w:t xml:space="preserve"> the following (your computer’s hardware will play a huge role here).  Things to watch out for:  If your time isn’t going down, then make sure you are dividing up the work correctly.  The first time I ran this, my times were all the same.  Turns out I started every work unit at 0.  The other thing is that the average is very sensitive to small changes in results.  I was getting averages that were close but not the same for some thread numbers – it was an integer division / truncation thing, fixed that by making the last work unit have the last rows.  Finally, I was still getting a rounding error, and it was because I was ending one working on row </w:t>
      </w:r>
      <w:r w:rsidR="008F5A45">
        <w:rPr>
          <w:i/>
          <w:iCs/>
        </w:rPr>
        <w:t>r</w:t>
      </w:r>
      <w:r w:rsidR="008F5A45">
        <w:t xml:space="preserve">, and then starting the next work unit on the same row </w:t>
      </w:r>
      <w:r w:rsidR="008F5A45">
        <w:rPr>
          <w:i/>
          <w:iCs/>
        </w:rPr>
        <w:t>r</w:t>
      </w:r>
      <w:r w:rsidR="008F5A45">
        <w:t xml:space="preserve">.  </w:t>
      </w:r>
      <w:r>
        <w:br/>
      </w:r>
    </w:p>
    <w:p w14:paraId="34491B8C"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73B29396"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1319296 </w:t>
      </w:r>
      <w:proofErr w:type="spellStart"/>
      <w:r w:rsidRPr="008F5A45">
        <w:rPr>
          <w:rFonts w:ascii="Cascadia Code Light" w:hAnsi="Cascadia Code Light"/>
        </w:rPr>
        <w:t>usecs</w:t>
      </w:r>
      <w:proofErr w:type="spellEnd"/>
      <w:r w:rsidRPr="008F5A45">
        <w:rPr>
          <w:rFonts w:ascii="Cascadia Code Light" w:hAnsi="Cascadia Code Light"/>
        </w:rPr>
        <w:t xml:space="preserve"> using 1 </w:t>
      </w:r>
      <w:proofErr w:type="gramStart"/>
      <w:r w:rsidRPr="008F5A45">
        <w:rPr>
          <w:rFonts w:ascii="Cascadia Code Light" w:hAnsi="Cascadia Code Light"/>
        </w:rPr>
        <w:t>threads</w:t>
      </w:r>
      <w:proofErr w:type="gramEnd"/>
    </w:p>
    <w:p w14:paraId="24D4D782"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145C4D01"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706717 </w:t>
      </w:r>
      <w:proofErr w:type="spellStart"/>
      <w:r w:rsidRPr="008F5A45">
        <w:rPr>
          <w:rFonts w:ascii="Cascadia Code Light" w:hAnsi="Cascadia Code Light"/>
        </w:rPr>
        <w:t>usecs</w:t>
      </w:r>
      <w:proofErr w:type="spellEnd"/>
      <w:r w:rsidRPr="008F5A45">
        <w:rPr>
          <w:rFonts w:ascii="Cascadia Code Light" w:hAnsi="Cascadia Code Light"/>
        </w:rPr>
        <w:t xml:space="preserve"> using 2 threads</w:t>
      </w:r>
    </w:p>
    <w:p w14:paraId="3402CA60"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6A1A8264"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479169 </w:t>
      </w:r>
      <w:proofErr w:type="spellStart"/>
      <w:r w:rsidRPr="008F5A45">
        <w:rPr>
          <w:rFonts w:ascii="Cascadia Code Light" w:hAnsi="Cascadia Code Light"/>
        </w:rPr>
        <w:t>usecs</w:t>
      </w:r>
      <w:proofErr w:type="spellEnd"/>
      <w:r w:rsidRPr="008F5A45">
        <w:rPr>
          <w:rFonts w:ascii="Cascadia Code Light" w:hAnsi="Cascadia Code Light"/>
        </w:rPr>
        <w:t xml:space="preserve"> using 4 threads</w:t>
      </w:r>
    </w:p>
    <w:p w14:paraId="1609150A"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7578EAE2"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327905 </w:t>
      </w:r>
      <w:proofErr w:type="spellStart"/>
      <w:r w:rsidRPr="008F5A45">
        <w:rPr>
          <w:rFonts w:ascii="Cascadia Code Light" w:hAnsi="Cascadia Code Light"/>
        </w:rPr>
        <w:t>usecs</w:t>
      </w:r>
      <w:proofErr w:type="spellEnd"/>
      <w:r w:rsidRPr="008F5A45">
        <w:rPr>
          <w:rFonts w:ascii="Cascadia Code Light" w:hAnsi="Cascadia Code Light"/>
        </w:rPr>
        <w:t xml:space="preserve"> using 6 threads</w:t>
      </w:r>
    </w:p>
    <w:p w14:paraId="3AD7E088"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06CD81C6"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284594 </w:t>
      </w:r>
      <w:proofErr w:type="spellStart"/>
      <w:r w:rsidRPr="008F5A45">
        <w:rPr>
          <w:rFonts w:ascii="Cascadia Code Light" w:hAnsi="Cascadia Code Light"/>
        </w:rPr>
        <w:t>usecs</w:t>
      </w:r>
      <w:proofErr w:type="spellEnd"/>
      <w:r w:rsidRPr="008F5A45">
        <w:rPr>
          <w:rFonts w:ascii="Cascadia Code Light" w:hAnsi="Cascadia Code Light"/>
        </w:rPr>
        <w:t xml:space="preserve"> using 8 threads</w:t>
      </w:r>
    </w:p>
    <w:p w14:paraId="14F83D88"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125D5184"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270783 </w:t>
      </w:r>
      <w:proofErr w:type="spellStart"/>
      <w:r w:rsidRPr="008F5A45">
        <w:rPr>
          <w:rFonts w:ascii="Cascadia Code Light" w:hAnsi="Cascadia Code Light"/>
        </w:rPr>
        <w:t>usecs</w:t>
      </w:r>
      <w:proofErr w:type="spellEnd"/>
      <w:r w:rsidRPr="008F5A45">
        <w:rPr>
          <w:rFonts w:ascii="Cascadia Code Light" w:hAnsi="Cascadia Code Light"/>
        </w:rPr>
        <w:t xml:space="preserve"> using 10 threads</w:t>
      </w:r>
    </w:p>
    <w:p w14:paraId="210CF6E4"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09685CAD"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243001 </w:t>
      </w:r>
      <w:proofErr w:type="spellStart"/>
      <w:r w:rsidRPr="008F5A45">
        <w:rPr>
          <w:rFonts w:ascii="Cascadia Code Light" w:hAnsi="Cascadia Code Light"/>
        </w:rPr>
        <w:t>usecs</w:t>
      </w:r>
      <w:proofErr w:type="spellEnd"/>
      <w:r w:rsidRPr="008F5A45">
        <w:rPr>
          <w:rFonts w:ascii="Cascadia Code Light" w:hAnsi="Cascadia Code Light"/>
        </w:rPr>
        <w:t xml:space="preserve"> using 12 threads</w:t>
      </w:r>
    </w:p>
    <w:p w14:paraId="03B81625"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48362CE2"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231168 </w:t>
      </w:r>
      <w:proofErr w:type="spellStart"/>
      <w:r w:rsidRPr="008F5A45">
        <w:rPr>
          <w:rFonts w:ascii="Cascadia Code Light" w:hAnsi="Cascadia Code Light"/>
        </w:rPr>
        <w:t>usecs</w:t>
      </w:r>
      <w:proofErr w:type="spellEnd"/>
      <w:r w:rsidRPr="008F5A45">
        <w:rPr>
          <w:rFonts w:ascii="Cascadia Code Light" w:hAnsi="Cascadia Code Light"/>
        </w:rPr>
        <w:t xml:space="preserve"> using 14 threads</w:t>
      </w:r>
    </w:p>
    <w:p w14:paraId="6164B0B8"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6EDC5BC8"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231663 </w:t>
      </w:r>
      <w:proofErr w:type="spellStart"/>
      <w:r w:rsidRPr="008F5A45">
        <w:rPr>
          <w:rFonts w:ascii="Cascadia Code Light" w:hAnsi="Cascadia Code Light"/>
        </w:rPr>
        <w:t>usecs</w:t>
      </w:r>
      <w:proofErr w:type="spellEnd"/>
      <w:r w:rsidRPr="008F5A45">
        <w:rPr>
          <w:rFonts w:ascii="Cascadia Code Light" w:hAnsi="Cascadia Code Light"/>
        </w:rPr>
        <w:t xml:space="preserve"> using 16 threads</w:t>
      </w:r>
    </w:p>
    <w:p w14:paraId="16B9F8CD"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778A8EBC" w14:textId="77777777" w:rsidR="008F5A45" w:rsidRPr="008F5A45" w:rsidRDefault="008F5A45" w:rsidP="008F5A45">
      <w:pPr>
        <w:rPr>
          <w:rFonts w:ascii="Cascadia Code Light" w:hAnsi="Cascadia Code Light"/>
        </w:rPr>
      </w:pPr>
      <w:r w:rsidRPr="008F5A45">
        <w:rPr>
          <w:rFonts w:ascii="Cascadia Code Light" w:hAnsi="Cascadia Code Light"/>
        </w:rPr>
        <w:t xml:space="preserve">It took 256972 </w:t>
      </w:r>
      <w:proofErr w:type="spellStart"/>
      <w:r w:rsidRPr="008F5A45">
        <w:rPr>
          <w:rFonts w:ascii="Cascadia Code Light" w:hAnsi="Cascadia Code Light"/>
        </w:rPr>
        <w:t>usecs</w:t>
      </w:r>
      <w:proofErr w:type="spellEnd"/>
      <w:r w:rsidRPr="008F5A45">
        <w:rPr>
          <w:rFonts w:ascii="Cascadia Code Light" w:hAnsi="Cascadia Code Light"/>
        </w:rPr>
        <w:t xml:space="preserve"> using 18 threads</w:t>
      </w:r>
    </w:p>
    <w:p w14:paraId="1992C054" w14:textId="77777777" w:rsidR="008F5A45" w:rsidRPr="008F5A45" w:rsidRDefault="008F5A45" w:rsidP="008F5A45">
      <w:pPr>
        <w:rPr>
          <w:rFonts w:ascii="Cascadia Code Light" w:hAnsi="Cascadia Code Light"/>
        </w:rPr>
      </w:pPr>
      <w:r w:rsidRPr="008F5A45">
        <w:rPr>
          <w:rFonts w:ascii="Cascadia Code Light" w:hAnsi="Cascadia Code Light"/>
        </w:rPr>
        <w:t>Centroid: (0.504,0.498,0.499), Average: (0.661)</w:t>
      </w:r>
    </w:p>
    <w:p w14:paraId="422B78CD" w14:textId="2DE91E13" w:rsidR="00D3395F" w:rsidRDefault="008F5A45" w:rsidP="008F5A45">
      <w:r w:rsidRPr="008F5A45">
        <w:rPr>
          <w:rFonts w:ascii="Cascadia Code Light" w:hAnsi="Cascadia Code Light"/>
        </w:rPr>
        <w:t xml:space="preserve">It took 234410 </w:t>
      </w:r>
      <w:proofErr w:type="spellStart"/>
      <w:r w:rsidRPr="008F5A45">
        <w:rPr>
          <w:rFonts w:ascii="Cascadia Code Light" w:hAnsi="Cascadia Code Light"/>
        </w:rPr>
        <w:t>usecs</w:t>
      </w:r>
      <w:proofErr w:type="spellEnd"/>
      <w:r w:rsidRPr="008F5A45">
        <w:rPr>
          <w:rFonts w:ascii="Cascadia Code Light" w:hAnsi="Cascadia Code Light"/>
        </w:rPr>
        <w:t xml:space="preserve"> using 20 threads</w:t>
      </w:r>
    </w:p>
    <w:p w14:paraId="736DA043" w14:textId="46294EAF" w:rsidR="00D701C7" w:rsidRDefault="00D701C7" w:rsidP="002C3074"/>
    <w:p w14:paraId="39BC56FB" w14:textId="0961B8FF" w:rsidR="008F5A45" w:rsidRDefault="008F5A45" w:rsidP="002C3074"/>
    <w:p w14:paraId="0502D200" w14:textId="648EEC3A" w:rsidR="008F5A45" w:rsidRPr="008F5A45" w:rsidRDefault="008F5A45" w:rsidP="002C3074">
      <w:r>
        <w:t xml:space="preserve">So, in the end, we took this computation down to 234,410 microseconds, for a speed up of 5.6281!  But, wait, that’s not the </w:t>
      </w:r>
      <w:r>
        <w:rPr>
          <w:i/>
          <w:iCs/>
        </w:rPr>
        <w:t>linear</w:t>
      </w:r>
      <w:r>
        <w:t xml:space="preserve"> speed up we hoped for!!!</w:t>
      </w:r>
    </w:p>
    <w:sectPr w:rsidR="008F5A45" w:rsidRPr="008F5A45" w:rsidSect="00BD3A2E">
      <w:headerReference w:type="default" r:id="rId8"/>
      <w:footerReference w:type="even" r:id="rId9"/>
      <w:footerReference w:type="default" r:id="rId10"/>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B74BA" w14:textId="77777777" w:rsidR="00B16743" w:rsidRDefault="00B16743">
      <w:r>
        <w:separator/>
      </w:r>
    </w:p>
  </w:endnote>
  <w:endnote w:type="continuationSeparator" w:id="0">
    <w:p w14:paraId="3CE663CE" w14:textId="77777777" w:rsidR="00B16743" w:rsidRDefault="00B1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02FF" w:usb1="4000F9FB" w:usb2="0004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DA11" w14:textId="77777777" w:rsidR="008F5A45" w:rsidRDefault="008F5A45"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4B758C" w14:textId="77777777" w:rsidR="008F5A45" w:rsidRDefault="008F5A45"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4695"/>
      <w:gridCol w:w="534"/>
      <w:gridCol w:w="4851"/>
    </w:tblGrid>
    <w:tr w:rsidR="008F5A45" w14:paraId="58FD8072" w14:textId="77777777" w:rsidTr="00166B0B">
      <w:tc>
        <w:tcPr>
          <w:tcW w:w="4788" w:type="dxa"/>
          <w:shd w:val="clear" w:color="auto" w:fill="auto"/>
        </w:tcPr>
        <w:p w14:paraId="4DDF9675" w14:textId="7C818668" w:rsidR="008F5A45" w:rsidRDefault="008F5A45" w:rsidP="00316482">
          <w:pPr>
            <w:pStyle w:val="Footer"/>
            <w:ind w:right="360"/>
          </w:pPr>
          <w:r>
            <w:t>CMPE320 – Operating Systems</w:t>
          </w:r>
        </w:p>
      </w:tc>
      <w:tc>
        <w:tcPr>
          <w:tcW w:w="540" w:type="dxa"/>
          <w:shd w:val="clear" w:color="auto" w:fill="auto"/>
        </w:tcPr>
        <w:p w14:paraId="159BF627" w14:textId="77777777" w:rsidR="008F5A45" w:rsidRDefault="008F5A45"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1B3EF303" w14:textId="41F8AC11" w:rsidR="008F5A45" w:rsidRDefault="008F5A45" w:rsidP="00316482">
          <w:pPr>
            <w:pStyle w:val="Footer"/>
            <w:jc w:val="right"/>
          </w:pPr>
          <w:r>
            <w:t>Spring 2021</w:t>
          </w:r>
        </w:p>
      </w:tc>
    </w:tr>
  </w:tbl>
  <w:p w14:paraId="103584C3" w14:textId="77777777" w:rsidR="008F5A45" w:rsidRDefault="008F5A45"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76338" w14:textId="77777777" w:rsidR="00B16743" w:rsidRDefault="00B16743">
      <w:r>
        <w:separator/>
      </w:r>
    </w:p>
  </w:footnote>
  <w:footnote w:type="continuationSeparator" w:id="0">
    <w:p w14:paraId="7C318DA6" w14:textId="77777777" w:rsidR="00B16743" w:rsidRDefault="00B16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10080"/>
    </w:tblGrid>
    <w:tr w:rsidR="008F5A45" w14:paraId="14BE10BF" w14:textId="77777777" w:rsidTr="00166B0B">
      <w:tc>
        <w:tcPr>
          <w:tcW w:w="10296" w:type="dxa"/>
          <w:shd w:val="clear" w:color="auto" w:fill="auto"/>
        </w:tcPr>
        <w:p w14:paraId="30E322E2" w14:textId="548BC1E2" w:rsidR="008F5A45" w:rsidRPr="00166B0B" w:rsidRDefault="008F5A45" w:rsidP="00BD3A2E">
          <w:pPr>
            <w:pStyle w:val="Header"/>
            <w:rPr>
              <w:rFonts w:ascii="Arial Black" w:hAnsi="Arial Black"/>
            </w:rPr>
          </w:pPr>
          <w:r>
            <w:rPr>
              <w:rFonts w:ascii="Arial Black" w:hAnsi="Arial Black"/>
            </w:rPr>
            <w:t>Operating Systems</w:t>
          </w:r>
        </w:p>
      </w:tc>
    </w:tr>
  </w:tbl>
  <w:p w14:paraId="5A951E4A" w14:textId="77777777" w:rsidR="008F5A45" w:rsidRPr="005631C1" w:rsidRDefault="008F5A45"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C231A"/>
    <w:multiLevelType w:val="hybridMultilevel"/>
    <w:tmpl w:val="A036BE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985B12"/>
    <w:multiLevelType w:val="hybridMultilevel"/>
    <w:tmpl w:val="F3C2FC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77D4025"/>
    <w:multiLevelType w:val="hybridMultilevel"/>
    <w:tmpl w:val="279E2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922A9"/>
    <w:multiLevelType w:val="hybridMultilevel"/>
    <w:tmpl w:val="C8D2C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AD18CD"/>
    <w:multiLevelType w:val="hybridMultilevel"/>
    <w:tmpl w:val="3244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22"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C207B7B"/>
    <w:multiLevelType w:val="hybridMultilevel"/>
    <w:tmpl w:val="E9A2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2"/>
  </w:num>
  <w:num w:numId="13">
    <w:abstractNumId w:val="22"/>
  </w:num>
  <w:num w:numId="14">
    <w:abstractNumId w:val="24"/>
  </w:num>
  <w:num w:numId="15">
    <w:abstractNumId w:val="11"/>
  </w:num>
  <w:num w:numId="16">
    <w:abstractNumId w:val="25"/>
  </w:num>
  <w:num w:numId="17">
    <w:abstractNumId w:val="27"/>
  </w:num>
  <w:num w:numId="18">
    <w:abstractNumId w:val="17"/>
  </w:num>
  <w:num w:numId="19">
    <w:abstractNumId w:val="14"/>
  </w:num>
  <w:num w:numId="20">
    <w:abstractNumId w:val="26"/>
  </w:num>
  <w:num w:numId="21">
    <w:abstractNumId w:val="19"/>
  </w:num>
  <w:num w:numId="22">
    <w:abstractNumId w:val="20"/>
  </w:num>
  <w:num w:numId="23">
    <w:abstractNumId w:val="13"/>
  </w:num>
  <w:num w:numId="24">
    <w:abstractNumId w:val="15"/>
  </w:num>
  <w:num w:numId="25">
    <w:abstractNumId w:val="16"/>
  </w:num>
  <w:num w:numId="26">
    <w:abstractNumId w:val="23"/>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18"/>
    <w:rsid w:val="00042F18"/>
    <w:rsid w:val="0006308A"/>
    <w:rsid w:val="000A78B0"/>
    <w:rsid w:val="000F0716"/>
    <w:rsid w:val="000F6D25"/>
    <w:rsid w:val="00140A71"/>
    <w:rsid w:val="00147EC6"/>
    <w:rsid w:val="00166B0B"/>
    <w:rsid w:val="00176581"/>
    <w:rsid w:val="002C3074"/>
    <w:rsid w:val="00316482"/>
    <w:rsid w:val="00470CFD"/>
    <w:rsid w:val="00485C5C"/>
    <w:rsid w:val="005A7311"/>
    <w:rsid w:val="005B2B85"/>
    <w:rsid w:val="005C741A"/>
    <w:rsid w:val="005E5591"/>
    <w:rsid w:val="006C4511"/>
    <w:rsid w:val="0075425D"/>
    <w:rsid w:val="007D34D5"/>
    <w:rsid w:val="00860898"/>
    <w:rsid w:val="00893BBA"/>
    <w:rsid w:val="008F5A45"/>
    <w:rsid w:val="00A04C17"/>
    <w:rsid w:val="00A53EFD"/>
    <w:rsid w:val="00B16743"/>
    <w:rsid w:val="00BD3A2E"/>
    <w:rsid w:val="00D3395F"/>
    <w:rsid w:val="00D5300E"/>
    <w:rsid w:val="00D64CF7"/>
    <w:rsid w:val="00D701C7"/>
    <w:rsid w:val="00E12817"/>
    <w:rsid w:val="00F43A15"/>
    <w:rsid w:val="00FB3B66"/>
    <w:rsid w:val="00FB7429"/>
    <w:rsid w:val="00FD070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BCAA"/>
  <w14:defaultImageDpi w14:val="300"/>
  <w15:docId w15:val="{BD7AE06A-2B43-4C25-80FA-9D009231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B60"/>
    <w:rPr>
      <w:rFonts w:ascii="Palatino Linotype" w:hAnsi="Palatino Linotype"/>
      <w:spacing w:val="-8"/>
      <w:kern w:val="28"/>
      <w:sz w:val="24"/>
      <w:szCs w:val="24"/>
    </w:rPr>
  </w:style>
  <w:style w:type="paragraph" w:styleId="Heading1">
    <w:name w:val="heading 1"/>
    <w:basedOn w:val="Normal"/>
    <w:next w:val="Normal"/>
    <w:qFormat/>
    <w:rsid w:val="003F6B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F6BE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C35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rFonts w:ascii="Arial" w:hAnsi="Arial" w:cs="Arial"/>
      <w:b/>
      <w:bCs/>
      <w:sz w:val="32"/>
      <w:szCs w:val="32"/>
    </w:rPr>
  </w:style>
  <w:style w:type="paragraph" w:styleId="Subtitle">
    <w:name w:val="Subtitle"/>
    <w:basedOn w:val="Normal"/>
    <w:qFormat/>
    <w:rsid w:val="003F6BE7"/>
    <w:pPr>
      <w:spacing w:after="60"/>
      <w:jc w:val="center"/>
      <w:outlineLvl w:val="1"/>
    </w:pPr>
    <w:rPr>
      <w:rFonts w:ascii="Arial" w:hAnsi="Arial" w:cs="Arial"/>
    </w:r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spacing w:val="0"/>
      <w:kern w:val="0"/>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A53EFD"/>
    <w:pPr>
      <w:ind w:left="720"/>
      <w:contextualSpacing/>
    </w:pPr>
  </w:style>
  <w:style w:type="character" w:styleId="PlaceholderText">
    <w:name w:val="Placeholder Text"/>
    <w:basedOn w:val="DefaultParagraphFont"/>
    <w:uiPriority w:val="99"/>
    <w:semiHidden/>
    <w:rsid w:val="00A53EFD"/>
    <w:rPr>
      <w:color w:val="808080"/>
    </w:rPr>
  </w:style>
  <w:style w:type="character" w:customStyle="1" w:styleId="Heading2Char">
    <w:name w:val="Heading 2 Char"/>
    <w:basedOn w:val="DefaultParagraphFont"/>
    <w:link w:val="Heading2"/>
    <w:rsid w:val="00176581"/>
    <w:rPr>
      <w:rFonts w:ascii="Arial" w:hAnsi="Arial" w:cs="Arial"/>
      <w:b/>
      <w:bCs/>
      <w:i/>
      <w:iCs/>
      <w:spacing w:val="-8"/>
      <w:kern w:val="28"/>
      <w:sz w:val="28"/>
      <w:szCs w:val="28"/>
    </w:rPr>
  </w:style>
  <w:style w:type="character" w:customStyle="1" w:styleId="Heading3Char">
    <w:name w:val="Heading 3 Char"/>
    <w:basedOn w:val="DefaultParagraphFont"/>
    <w:link w:val="Heading3"/>
    <w:rsid w:val="000A78B0"/>
    <w:rPr>
      <w:rFonts w:ascii="Arial" w:hAnsi="Arial" w:cs="Arial"/>
      <w:b/>
      <w:bCs/>
      <w:spacing w:val="-8"/>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2885">
      <w:bodyDiv w:val="1"/>
      <w:marLeft w:val="0"/>
      <w:marRight w:val="0"/>
      <w:marTop w:val="0"/>
      <w:marBottom w:val="0"/>
      <w:divBdr>
        <w:top w:val="none" w:sz="0" w:space="0" w:color="auto"/>
        <w:left w:val="none" w:sz="0" w:space="0" w:color="auto"/>
        <w:bottom w:val="none" w:sz="0" w:space="0" w:color="auto"/>
        <w:right w:val="none" w:sz="0" w:space="0" w:color="auto"/>
      </w:divBdr>
      <w:divsChild>
        <w:div w:id="872882402">
          <w:marLeft w:val="0"/>
          <w:marRight w:val="0"/>
          <w:marTop w:val="0"/>
          <w:marBottom w:val="0"/>
          <w:divBdr>
            <w:top w:val="none" w:sz="0" w:space="0" w:color="auto"/>
            <w:left w:val="none" w:sz="0" w:space="0" w:color="auto"/>
            <w:bottom w:val="none" w:sz="0" w:space="0" w:color="auto"/>
            <w:right w:val="none" w:sz="0" w:space="0" w:color="auto"/>
          </w:divBdr>
          <w:divsChild>
            <w:div w:id="1055734566">
              <w:marLeft w:val="0"/>
              <w:marRight w:val="0"/>
              <w:marTop w:val="0"/>
              <w:marBottom w:val="0"/>
              <w:divBdr>
                <w:top w:val="none" w:sz="0" w:space="0" w:color="auto"/>
                <w:left w:val="none" w:sz="0" w:space="0" w:color="auto"/>
                <w:bottom w:val="none" w:sz="0" w:space="0" w:color="auto"/>
                <w:right w:val="none" w:sz="0" w:space="0" w:color="auto"/>
              </w:divBdr>
            </w:div>
            <w:div w:id="753547891">
              <w:marLeft w:val="0"/>
              <w:marRight w:val="0"/>
              <w:marTop w:val="0"/>
              <w:marBottom w:val="0"/>
              <w:divBdr>
                <w:top w:val="none" w:sz="0" w:space="0" w:color="auto"/>
                <w:left w:val="none" w:sz="0" w:space="0" w:color="auto"/>
                <w:bottom w:val="none" w:sz="0" w:space="0" w:color="auto"/>
                <w:right w:val="none" w:sz="0" w:space="0" w:color="auto"/>
              </w:divBdr>
            </w:div>
            <w:div w:id="1979071981">
              <w:marLeft w:val="0"/>
              <w:marRight w:val="0"/>
              <w:marTop w:val="0"/>
              <w:marBottom w:val="0"/>
              <w:divBdr>
                <w:top w:val="none" w:sz="0" w:space="0" w:color="auto"/>
                <w:left w:val="none" w:sz="0" w:space="0" w:color="auto"/>
                <w:bottom w:val="none" w:sz="0" w:space="0" w:color="auto"/>
                <w:right w:val="none" w:sz="0" w:space="0" w:color="auto"/>
              </w:divBdr>
            </w:div>
            <w:div w:id="1280800531">
              <w:marLeft w:val="0"/>
              <w:marRight w:val="0"/>
              <w:marTop w:val="0"/>
              <w:marBottom w:val="0"/>
              <w:divBdr>
                <w:top w:val="none" w:sz="0" w:space="0" w:color="auto"/>
                <w:left w:val="none" w:sz="0" w:space="0" w:color="auto"/>
                <w:bottom w:val="none" w:sz="0" w:space="0" w:color="auto"/>
                <w:right w:val="none" w:sz="0" w:space="0" w:color="auto"/>
              </w:divBdr>
            </w:div>
            <w:div w:id="898131890">
              <w:marLeft w:val="0"/>
              <w:marRight w:val="0"/>
              <w:marTop w:val="0"/>
              <w:marBottom w:val="0"/>
              <w:divBdr>
                <w:top w:val="none" w:sz="0" w:space="0" w:color="auto"/>
                <w:left w:val="none" w:sz="0" w:space="0" w:color="auto"/>
                <w:bottom w:val="none" w:sz="0" w:space="0" w:color="auto"/>
                <w:right w:val="none" w:sz="0" w:space="0" w:color="auto"/>
              </w:divBdr>
            </w:div>
            <w:div w:id="777914525">
              <w:marLeft w:val="0"/>
              <w:marRight w:val="0"/>
              <w:marTop w:val="0"/>
              <w:marBottom w:val="0"/>
              <w:divBdr>
                <w:top w:val="none" w:sz="0" w:space="0" w:color="auto"/>
                <w:left w:val="none" w:sz="0" w:space="0" w:color="auto"/>
                <w:bottom w:val="none" w:sz="0" w:space="0" w:color="auto"/>
                <w:right w:val="none" w:sz="0" w:space="0" w:color="auto"/>
              </w:divBdr>
            </w:div>
            <w:div w:id="180359904">
              <w:marLeft w:val="0"/>
              <w:marRight w:val="0"/>
              <w:marTop w:val="0"/>
              <w:marBottom w:val="0"/>
              <w:divBdr>
                <w:top w:val="none" w:sz="0" w:space="0" w:color="auto"/>
                <w:left w:val="none" w:sz="0" w:space="0" w:color="auto"/>
                <w:bottom w:val="none" w:sz="0" w:space="0" w:color="auto"/>
                <w:right w:val="none" w:sz="0" w:space="0" w:color="auto"/>
              </w:divBdr>
            </w:div>
            <w:div w:id="974525683">
              <w:marLeft w:val="0"/>
              <w:marRight w:val="0"/>
              <w:marTop w:val="0"/>
              <w:marBottom w:val="0"/>
              <w:divBdr>
                <w:top w:val="none" w:sz="0" w:space="0" w:color="auto"/>
                <w:left w:val="none" w:sz="0" w:space="0" w:color="auto"/>
                <w:bottom w:val="none" w:sz="0" w:space="0" w:color="auto"/>
                <w:right w:val="none" w:sz="0" w:space="0" w:color="auto"/>
              </w:divBdr>
            </w:div>
            <w:div w:id="892228679">
              <w:marLeft w:val="0"/>
              <w:marRight w:val="0"/>
              <w:marTop w:val="0"/>
              <w:marBottom w:val="0"/>
              <w:divBdr>
                <w:top w:val="none" w:sz="0" w:space="0" w:color="auto"/>
                <w:left w:val="none" w:sz="0" w:space="0" w:color="auto"/>
                <w:bottom w:val="none" w:sz="0" w:space="0" w:color="auto"/>
                <w:right w:val="none" w:sz="0" w:space="0" w:color="auto"/>
              </w:divBdr>
            </w:div>
            <w:div w:id="1471284071">
              <w:marLeft w:val="0"/>
              <w:marRight w:val="0"/>
              <w:marTop w:val="0"/>
              <w:marBottom w:val="0"/>
              <w:divBdr>
                <w:top w:val="none" w:sz="0" w:space="0" w:color="auto"/>
                <w:left w:val="none" w:sz="0" w:space="0" w:color="auto"/>
                <w:bottom w:val="none" w:sz="0" w:space="0" w:color="auto"/>
                <w:right w:val="none" w:sz="0" w:space="0" w:color="auto"/>
              </w:divBdr>
            </w:div>
            <w:div w:id="338973543">
              <w:marLeft w:val="0"/>
              <w:marRight w:val="0"/>
              <w:marTop w:val="0"/>
              <w:marBottom w:val="0"/>
              <w:divBdr>
                <w:top w:val="none" w:sz="0" w:space="0" w:color="auto"/>
                <w:left w:val="none" w:sz="0" w:space="0" w:color="auto"/>
                <w:bottom w:val="none" w:sz="0" w:space="0" w:color="auto"/>
                <w:right w:val="none" w:sz="0" w:space="0" w:color="auto"/>
              </w:divBdr>
            </w:div>
            <w:div w:id="7350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402">
      <w:bodyDiv w:val="1"/>
      <w:marLeft w:val="0"/>
      <w:marRight w:val="0"/>
      <w:marTop w:val="0"/>
      <w:marBottom w:val="0"/>
      <w:divBdr>
        <w:top w:val="none" w:sz="0" w:space="0" w:color="auto"/>
        <w:left w:val="none" w:sz="0" w:space="0" w:color="auto"/>
        <w:bottom w:val="none" w:sz="0" w:space="0" w:color="auto"/>
        <w:right w:val="none" w:sz="0" w:space="0" w:color="auto"/>
      </w:divBdr>
      <w:divsChild>
        <w:div w:id="2048023662">
          <w:marLeft w:val="0"/>
          <w:marRight w:val="0"/>
          <w:marTop w:val="0"/>
          <w:marBottom w:val="0"/>
          <w:divBdr>
            <w:top w:val="none" w:sz="0" w:space="0" w:color="auto"/>
            <w:left w:val="none" w:sz="0" w:space="0" w:color="auto"/>
            <w:bottom w:val="none" w:sz="0" w:space="0" w:color="auto"/>
            <w:right w:val="none" w:sz="0" w:space="0" w:color="auto"/>
          </w:divBdr>
          <w:divsChild>
            <w:div w:id="304745229">
              <w:marLeft w:val="0"/>
              <w:marRight w:val="0"/>
              <w:marTop w:val="0"/>
              <w:marBottom w:val="0"/>
              <w:divBdr>
                <w:top w:val="none" w:sz="0" w:space="0" w:color="auto"/>
                <w:left w:val="none" w:sz="0" w:space="0" w:color="auto"/>
                <w:bottom w:val="none" w:sz="0" w:space="0" w:color="auto"/>
                <w:right w:val="none" w:sz="0" w:space="0" w:color="auto"/>
              </w:divBdr>
            </w:div>
            <w:div w:id="2074768014">
              <w:marLeft w:val="0"/>
              <w:marRight w:val="0"/>
              <w:marTop w:val="0"/>
              <w:marBottom w:val="0"/>
              <w:divBdr>
                <w:top w:val="none" w:sz="0" w:space="0" w:color="auto"/>
                <w:left w:val="none" w:sz="0" w:space="0" w:color="auto"/>
                <w:bottom w:val="none" w:sz="0" w:space="0" w:color="auto"/>
                <w:right w:val="none" w:sz="0" w:space="0" w:color="auto"/>
              </w:divBdr>
            </w:div>
            <w:div w:id="1281960042">
              <w:marLeft w:val="0"/>
              <w:marRight w:val="0"/>
              <w:marTop w:val="0"/>
              <w:marBottom w:val="0"/>
              <w:divBdr>
                <w:top w:val="none" w:sz="0" w:space="0" w:color="auto"/>
                <w:left w:val="none" w:sz="0" w:space="0" w:color="auto"/>
                <w:bottom w:val="none" w:sz="0" w:space="0" w:color="auto"/>
                <w:right w:val="none" w:sz="0" w:space="0" w:color="auto"/>
              </w:divBdr>
            </w:div>
            <w:div w:id="1968194712">
              <w:marLeft w:val="0"/>
              <w:marRight w:val="0"/>
              <w:marTop w:val="0"/>
              <w:marBottom w:val="0"/>
              <w:divBdr>
                <w:top w:val="none" w:sz="0" w:space="0" w:color="auto"/>
                <w:left w:val="none" w:sz="0" w:space="0" w:color="auto"/>
                <w:bottom w:val="none" w:sz="0" w:space="0" w:color="auto"/>
                <w:right w:val="none" w:sz="0" w:space="0" w:color="auto"/>
              </w:divBdr>
            </w:div>
            <w:div w:id="660668609">
              <w:marLeft w:val="0"/>
              <w:marRight w:val="0"/>
              <w:marTop w:val="0"/>
              <w:marBottom w:val="0"/>
              <w:divBdr>
                <w:top w:val="none" w:sz="0" w:space="0" w:color="auto"/>
                <w:left w:val="none" w:sz="0" w:space="0" w:color="auto"/>
                <w:bottom w:val="none" w:sz="0" w:space="0" w:color="auto"/>
                <w:right w:val="none" w:sz="0" w:space="0" w:color="auto"/>
              </w:divBdr>
            </w:div>
            <w:div w:id="1963807443">
              <w:marLeft w:val="0"/>
              <w:marRight w:val="0"/>
              <w:marTop w:val="0"/>
              <w:marBottom w:val="0"/>
              <w:divBdr>
                <w:top w:val="none" w:sz="0" w:space="0" w:color="auto"/>
                <w:left w:val="none" w:sz="0" w:space="0" w:color="auto"/>
                <w:bottom w:val="none" w:sz="0" w:space="0" w:color="auto"/>
                <w:right w:val="none" w:sz="0" w:space="0" w:color="auto"/>
              </w:divBdr>
            </w:div>
            <w:div w:id="20431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562">
      <w:bodyDiv w:val="1"/>
      <w:marLeft w:val="0"/>
      <w:marRight w:val="0"/>
      <w:marTop w:val="0"/>
      <w:marBottom w:val="0"/>
      <w:divBdr>
        <w:top w:val="none" w:sz="0" w:space="0" w:color="auto"/>
        <w:left w:val="none" w:sz="0" w:space="0" w:color="auto"/>
        <w:bottom w:val="none" w:sz="0" w:space="0" w:color="auto"/>
        <w:right w:val="none" w:sz="0" w:space="0" w:color="auto"/>
      </w:divBdr>
      <w:divsChild>
        <w:div w:id="1120759131">
          <w:marLeft w:val="0"/>
          <w:marRight w:val="0"/>
          <w:marTop w:val="0"/>
          <w:marBottom w:val="0"/>
          <w:divBdr>
            <w:top w:val="none" w:sz="0" w:space="0" w:color="auto"/>
            <w:left w:val="none" w:sz="0" w:space="0" w:color="auto"/>
            <w:bottom w:val="none" w:sz="0" w:space="0" w:color="auto"/>
            <w:right w:val="none" w:sz="0" w:space="0" w:color="auto"/>
          </w:divBdr>
          <w:divsChild>
            <w:div w:id="1206678979">
              <w:marLeft w:val="0"/>
              <w:marRight w:val="0"/>
              <w:marTop w:val="0"/>
              <w:marBottom w:val="0"/>
              <w:divBdr>
                <w:top w:val="none" w:sz="0" w:space="0" w:color="auto"/>
                <w:left w:val="none" w:sz="0" w:space="0" w:color="auto"/>
                <w:bottom w:val="none" w:sz="0" w:space="0" w:color="auto"/>
                <w:right w:val="none" w:sz="0" w:space="0" w:color="auto"/>
              </w:divBdr>
            </w:div>
            <w:div w:id="1871721322">
              <w:marLeft w:val="0"/>
              <w:marRight w:val="0"/>
              <w:marTop w:val="0"/>
              <w:marBottom w:val="0"/>
              <w:divBdr>
                <w:top w:val="none" w:sz="0" w:space="0" w:color="auto"/>
                <w:left w:val="none" w:sz="0" w:space="0" w:color="auto"/>
                <w:bottom w:val="none" w:sz="0" w:space="0" w:color="auto"/>
                <w:right w:val="none" w:sz="0" w:space="0" w:color="auto"/>
              </w:divBdr>
            </w:div>
            <w:div w:id="195511797">
              <w:marLeft w:val="0"/>
              <w:marRight w:val="0"/>
              <w:marTop w:val="0"/>
              <w:marBottom w:val="0"/>
              <w:divBdr>
                <w:top w:val="none" w:sz="0" w:space="0" w:color="auto"/>
                <w:left w:val="none" w:sz="0" w:space="0" w:color="auto"/>
                <w:bottom w:val="none" w:sz="0" w:space="0" w:color="auto"/>
                <w:right w:val="none" w:sz="0" w:space="0" w:color="auto"/>
              </w:divBdr>
            </w:div>
            <w:div w:id="1681086358">
              <w:marLeft w:val="0"/>
              <w:marRight w:val="0"/>
              <w:marTop w:val="0"/>
              <w:marBottom w:val="0"/>
              <w:divBdr>
                <w:top w:val="none" w:sz="0" w:space="0" w:color="auto"/>
                <w:left w:val="none" w:sz="0" w:space="0" w:color="auto"/>
                <w:bottom w:val="none" w:sz="0" w:space="0" w:color="auto"/>
                <w:right w:val="none" w:sz="0" w:space="0" w:color="auto"/>
              </w:divBdr>
            </w:div>
            <w:div w:id="870070050">
              <w:marLeft w:val="0"/>
              <w:marRight w:val="0"/>
              <w:marTop w:val="0"/>
              <w:marBottom w:val="0"/>
              <w:divBdr>
                <w:top w:val="none" w:sz="0" w:space="0" w:color="auto"/>
                <w:left w:val="none" w:sz="0" w:space="0" w:color="auto"/>
                <w:bottom w:val="none" w:sz="0" w:space="0" w:color="auto"/>
                <w:right w:val="none" w:sz="0" w:space="0" w:color="auto"/>
              </w:divBdr>
            </w:div>
            <w:div w:id="734011026">
              <w:marLeft w:val="0"/>
              <w:marRight w:val="0"/>
              <w:marTop w:val="0"/>
              <w:marBottom w:val="0"/>
              <w:divBdr>
                <w:top w:val="none" w:sz="0" w:space="0" w:color="auto"/>
                <w:left w:val="none" w:sz="0" w:space="0" w:color="auto"/>
                <w:bottom w:val="none" w:sz="0" w:space="0" w:color="auto"/>
                <w:right w:val="none" w:sz="0" w:space="0" w:color="auto"/>
              </w:divBdr>
            </w:div>
            <w:div w:id="1600141401">
              <w:marLeft w:val="0"/>
              <w:marRight w:val="0"/>
              <w:marTop w:val="0"/>
              <w:marBottom w:val="0"/>
              <w:divBdr>
                <w:top w:val="none" w:sz="0" w:space="0" w:color="auto"/>
                <w:left w:val="none" w:sz="0" w:space="0" w:color="auto"/>
                <w:bottom w:val="none" w:sz="0" w:space="0" w:color="auto"/>
                <w:right w:val="none" w:sz="0" w:space="0" w:color="auto"/>
              </w:divBdr>
            </w:div>
            <w:div w:id="1350909835">
              <w:marLeft w:val="0"/>
              <w:marRight w:val="0"/>
              <w:marTop w:val="0"/>
              <w:marBottom w:val="0"/>
              <w:divBdr>
                <w:top w:val="none" w:sz="0" w:space="0" w:color="auto"/>
                <w:left w:val="none" w:sz="0" w:space="0" w:color="auto"/>
                <w:bottom w:val="none" w:sz="0" w:space="0" w:color="auto"/>
                <w:right w:val="none" w:sz="0" w:space="0" w:color="auto"/>
              </w:divBdr>
            </w:div>
            <w:div w:id="1225214437">
              <w:marLeft w:val="0"/>
              <w:marRight w:val="0"/>
              <w:marTop w:val="0"/>
              <w:marBottom w:val="0"/>
              <w:divBdr>
                <w:top w:val="none" w:sz="0" w:space="0" w:color="auto"/>
                <w:left w:val="none" w:sz="0" w:space="0" w:color="auto"/>
                <w:bottom w:val="none" w:sz="0" w:space="0" w:color="auto"/>
                <w:right w:val="none" w:sz="0" w:space="0" w:color="auto"/>
              </w:divBdr>
            </w:div>
            <w:div w:id="103233657">
              <w:marLeft w:val="0"/>
              <w:marRight w:val="0"/>
              <w:marTop w:val="0"/>
              <w:marBottom w:val="0"/>
              <w:divBdr>
                <w:top w:val="none" w:sz="0" w:space="0" w:color="auto"/>
                <w:left w:val="none" w:sz="0" w:space="0" w:color="auto"/>
                <w:bottom w:val="none" w:sz="0" w:space="0" w:color="auto"/>
                <w:right w:val="none" w:sz="0" w:space="0" w:color="auto"/>
              </w:divBdr>
            </w:div>
            <w:div w:id="393435457">
              <w:marLeft w:val="0"/>
              <w:marRight w:val="0"/>
              <w:marTop w:val="0"/>
              <w:marBottom w:val="0"/>
              <w:divBdr>
                <w:top w:val="none" w:sz="0" w:space="0" w:color="auto"/>
                <w:left w:val="none" w:sz="0" w:space="0" w:color="auto"/>
                <w:bottom w:val="none" w:sz="0" w:space="0" w:color="auto"/>
                <w:right w:val="none" w:sz="0" w:space="0" w:color="auto"/>
              </w:divBdr>
            </w:div>
            <w:div w:id="1147016444">
              <w:marLeft w:val="0"/>
              <w:marRight w:val="0"/>
              <w:marTop w:val="0"/>
              <w:marBottom w:val="0"/>
              <w:divBdr>
                <w:top w:val="none" w:sz="0" w:space="0" w:color="auto"/>
                <w:left w:val="none" w:sz="0" w:space="0" w:color="auto"/>
                <w:bottom w:val="none" w:sz="0" w:space="0" w:color="auto"/>
                <w:right w:val="none" w:sz="0" w:space="0" w:color="auto"/>
              </w:divBdr>
            </w:div>
            <w:div w:id="83770089">
              <w:marLeft w:val="0"/>
              <w:marRight w:val="0"/>
              <w:marTop w:val="0"/>
              <w:marBottom w:val="0"/>
              <w:divBdr>
                <w:top w:val="none" w:sz="0" w:space="0" w:color="auto"/>
                <w:left w:val="none" w:sz="0" w:space="0" w:color="auto"/>
                <w:bottom w:val="none" w:sz="0" w:space="0" w:color="auto"/>
                <w:right w:val="none" w:sz="0" w:space="0" w:color="auto"/>
              </w:divBdr>
            </w:div>
            <w:div w:id="198206477">
              <w:marLeft w:val="0"/>
              <w:marRight w:val="0"/>
              <w:marTop w:val="0"/>
              <w:marBottom w:val="0"/>
              <w:divBdr>
                <w:top w:val="none" w:sz="0" w:space="0" w:color="auto"/>
                <w:left w:val="none" w:sz="0" w:space="0" w:color="auto"/>
                <w:bottom w:val="none" w:sz="0" w:space="0" w:color="auto"/>
                <w:right w:val="none" w:sz="0" w:space="0" w:color="auto"/>
              </w:divBdr>
            </w:div>
            <w:div w:id="1943564106">
              <w:marLeft w:val="0"/>
              <w:marRight w:val="0"/>
              <w:marTop w:val="0"/>
              <w:marBottom w:val="0"/>
              <w:divBdr>
                <w:top w:val="none" w:sz="0" w:space="0" w:color="auto"/>
                <w:left w:val="none" w:sz="0" w:space="0" w:color="auto"/>
                <w:bottom w:val="none" w:sz="0" w:space="0" w:color="auto"/>
                <w:right w:val="none" w:sz="0" w:space="0" w:color="auto"/>
              </w:divBdr>
            </w:div>
            <w:div w:id="439491608">
              <w:marLeft w:val="0"/>
              <w:marRight w:val="0"/>
              <w:marTop w:val="0"/>
              <w:marBottom w:val="0"/>
              <w:divBdr>
                <w:top w:val="none" w:sz="0" w:space="0" w:color="auto"/>
                <w:left w:val="none" w:sz="0" w:space="0" w:color="auto"/>
                <w:bottom w:val="none" w:sz="0" w:space="0" w:color="auto"/>
                <w:right w:val="none" w:sz="0" w:space="0" w:color="auto"/>
              </w:divBdr>
            </w:div>
            <w:div w:id="1131291203">
              <w:marLeft w:val="0"/>
              <w:marRight w:val="0"/>
              <w:marTop w:val="0"/>
              <w:marBottom w:val="0"/>
              <w:divBdr>
                <w:top w:val="none" w:sz="0" w:space="0" w:color="auto"/>
                <w:left w:val="none" w:sz="0" w:space="0" w:color="auto"/>
                <w:bottom w:val="none" w:sz="0" w:space="0" w:color="auto"/>
                <w:right w:val="none" w:sz="0" w:space="0" w:color="auto"/>
              </w:divBdr>
            </w:div>
            <w:div w:id="1804611237">
              <w:marLeft w:val="0"/>
              <w:marRight w:val="0"/>
              <w:marTop w:val="0"/>
              <w:marBottom w:val="0"/>
              <w:divBdr>
                <w:top w:val="none" w:sz="0" w:space="0" w:color="auto"/>
                <w:left w:val="none" w:sz="0" w:space="0" w:color="auto"/>
                <w:bottom w:val="none" w:sz="0" w:space="0" w:color="auto"/>
                <w:right w:val="none" w:sz="0" w:space="0" w:color="auto"/>
              </w:divBdr>
            </w:div>
            <w:div w:id="305206866">
              <w:marLeft w:val="0"/>
              <w:marRight w:val="0"/>
              <w:marTop w:val="0"/>
              <w:marBottom w:val="0"/>
              <w:divBdr>
                <w:top w:val="none" w:sz="0" w:space="0" w:color="auto"/>
                <w:left w:val="none" w:sz="0" w:space="0" w:color="auto"/>
                <w:bottom w:val="none" w:sz="0" w:space="0" w:color="auto"/>
                <w:right w:val="none" w:sz="0" w:space="0" w:color="auto"/>
              </w:divBdr>
            </w:div>
            <w:div w:id="1630937694">
              <w:marLeft w:val="0"/>
              <w:marRight w:val="0"/>
              <w:marTop w:val="0"/>
              <w:marBottom w:val="0"/>
              <w:divBdr>
                <w:top w:val="none" w:sz="0" w:space="0" w:color="auto"/>
                <w:left w:val="none" w:sz="0" w:space="0" w:color="auto"/>
                <w:bottom w:val="none" w:sz="0" w:space="0" w:color="auto"/>
                <w:right w:val="none" w:sz="0" w:space="0" w:color="auto"/>
              </w:divBdr>
            </w:div>
            <w:div w:id="1899003520">
              <w:marLeft w:val="0"/>
              <w:marRight w:val="0"/>
              <w:marTop w:val="0"/>
              <w:marBottom w:val="0"/>
              <w:divBdr>
                <w:top w:val="none" w:sz="0" w:space="0" w:color="auto"/>
                <w:left w:val="none" w:sz="0" w:space="0" w:color="auto"/>
                <w:bottom w:val="none" w:sz="0" w:space="0" w:color="auto"/>
                <w:right w:val="none" w:sz="0" w:space="0" w:color="auto"/>
              </w:divBdr>
            </w:div>
            <w:div w:id="486438678">
              <w:marLeft w:val="0"/>
              <w:marRight w:val="0"/>
              <w:marTop w:val="0"/>
              <w:marBottom w:val="0"/>
              <w:divBdr>
                <w:top w:val="none" w:sz="0" w:space="0" w:color="auto"/>
                <w:left w:val="none" w:sz="0" w:space="0" w:color="auto"/>
                <w:bottom w:val="none" w:sz="0" w:space="0" w:color="auto"/>
                <w:right w:val="none" w:sz="0" w:space="0" w:color="auto"/>
              </w:divBdr>
            </w:div>
            <w:div w:id="914970807">
              <w:marLeft w:val="0"/>
              <w:marRight w:val="0"/>
              <w:marTop w:val="0"/>
              <w:marBottom w:val="0"/>
              <w:divBdr>
                <w:top w:val="none" w:sz="0" w:space="0" w:color="auto"/>
                <w:left w:val="none" w:sz="0" w:space="0" w:color="auto"/>
                <w:bottom w:val="none" w:sz="0" w:space="0" w:color="auto"/>
                <w:right w:val="none" w:sz="0" w:space="0" w:color="auto"/>
              </w:divBdr>
            </w:div>
            <w:div w:id="373113865">
              <w:marLeft w:val="0"/>
              <w:marRight w:val="0"/>
              <w:marTop w:val="0"/>
              <w:marBottom w:val="0"/>
              <w:divBdr>
                <w:top w:val="none" w:sz="0" w:space="0" w:color="auto"/>
                <w:left w:val="none" w:sz="0" w:space="0" w:color="auto"/>
                <w:bottom w:val="none" w:sz="0" w:space="0" w:color="auto"/>
                <w:right w:val="none" w:sz="0" w:space="0" w:color="auto"/>
              </w:divBdr>
            </w:div>
            <w:div w:id="818039394">
              <w:marLeft w:val="0"/>
              <w:marRight w:val="0"/>
              <w:marTop w:val="0"/>
              <w:marBottom w:val="0"/>
              <w:divBdr>
                <w:top w:val="none" w:sz="0" w:space="0" w:color="auto"/>
                <w:left w:val="none" w:sz="0" w:space="0" w:color="auto"/>
                <w:bottom w:val="none" w:sz="0" w:space="0" w:color="auto"/>
                <w:right w:val="none" w:sz="0" w:space="0" w:color="auto"/>
              </w:divBdr>
            </w:div>
            <w:div w:id="9550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851">
      <w:bodyDiv w:val="1"/>
      <w:marLeft w:val="0"/>
      <w:marRight w:val="0"/>
      <w:marTop w:val="0"/>
      <w:marBottom w:val="0"/>
      <w:divBdr>
        <w:top w:val="none" w:sz="0" w:space="0" w:color="auto"/>
        <w:left w:val="none" w:sz="0" w:space="0" w:color="auto"/>
        <w:bottom w:val="none" w:sz="0" w:space="0" w:color="auto"/>
        <w:right w:val="none" w:sz="0" w:space="0" w:color="auto"/>
      </w:divBdr>
      <w:divsChild>
        <w:div w:id="1485589555">
          <w:marLeft w:val="0"/>
          <w:marRight w:val="0"/>
          <w:marTop w:val="0"/>
          <w:marBottom w:val="0"/>
          <w:divBdr>
            <w:top w:val="none" w:sz="0" w:space="0" w:color="auto"/>
            <w:left w:val="none" w:sz="0" w:space="0" w:color="auto"/>
            <w:bottom w:val="none" w:sz="0" w:space="0" w:color="auto"/>
            <w:right w:val="none" w:sz="0" w:space="0" w:color="auto"/>
          </w:divBdr>
          <w:divsChild>
            <w:div w:id="1708872631">
              <w:marLeft w:val="0"/>
              <w:marRight w:val="0"/>
              <w:marTop w:val="0"/>
              <w:marBottom w:val="0"/>
              <w:divBdr>
                <w:top w:val="none" w:sz="0" w:space="0" w:color="auto"/>
                <w:left w:val="none" w:sz="0" w:space="0" w:color="auto"/>
                <w:bottom w:val="none" w:sz="0" w:space="0" w:color="auto"/>
                <w:right w:val="none" w:sz="0" w:space="0" w:color="auto"/>
              </w:divBdr>
            </w:div>
            <w:div w:id="1140686325">
              <w:marLeft w:val="0"/>
              <w:marRight w:val="0"/>
              <w:marTop w:val="0"/>
              <w:marBottom w:val="0"/>
              <w:divBdr>
                <w:top w:val="none" w:sz="0" w:space="0" w:color="auto"/>
                <w:left w:val="none" w:sz="0" w:space="0" w:color="auto"/>
                <w:bottom w:val="none" w:sz="0" w:space="0" w:color="auto"/>
                <w:right w:val="none" w:sz="0" w:space="0" w:color="auto"/>
              </w:divBdr>
            </w:div>
            <w:div w:id="1515849675">
              <w:marLeft w:val="0"/>
              <w:marRight w:val="0"/>
              <w:marTop w:val="0"/>
              <w:marBottom w:val="0"/>
              <w:divBdr>
                <w:top w:val="none" w:sz="0" w:space="0" w:color="auto"/>
                <w:left w:val="none" w:sz="0" w:space="0" w:color="auto"/>
                <w:bottom w:val="none" w:sz="0" w:space="0" w:color="auto"/>
                <w:right w:val="none" w:sz="0" w:space="0" w:color="auto"/>
              </w:divBdr>
            </w:div>
            <w:div w:id="2138328913">
              <w:marLeft w:val="0"/>
              <w:marRight w:val="0"/>
              <w:marTop w:val="0"/>
              <w:marBottom w:val="0"/>
              <w:divBdr>
                <w:top w:val="none" w:sz="0" w:space="0" w:color="auto"/>
                <w:left w:val="none" w:sz="0" w:space="0" w:color="auto"/>
                <w:bottom w:val="none" w:sz="0" w:space="0" w:color="auto"/>
                <w:right w:val="none" w:sz="0" w:space="0" w:color="auto"/>
              </w:divBdr>
            </w:div>
            <w:div w:id="1834030718">
              <w:marLeft w:val="0"/>
              <w:marRight w:val="0"/>
              <w:marTop w:val="0"/>
              <w:marBottom w:val="0"/>
              <w:divBdr>
                <w:top w:val="none" w:sz="0" w:space="0" w:color="auto"/>
                <w:left w:val="none" w:sz="0" w:space="0" w:color="auto"/>
                <w:bottom w:val="none" w:sz="0" w:space="0" w:color="auto"/>
                <w:right w:val="none" w:sz="0" w:space="0" w:color="auto"/>
              </w:divBdr>
            </w:div>
            <w:div w:id="1875732680">
              <w:marLeft w:val="0"/>
              <w:marRight w:val="0"/>
              <w:marTop w:val="0"/>
              <w:marBottom w:val="0"/>
              <w:divBdr>
                <w:top w:val="none" w:sz="0" w:space="0" w:color="auto"/>
                <w:left w:val="none" w:sz="0" w:space="0" w:color="auto"/>
                <w:bottom w:val="none" w:sz="0" w:space="0" w:color="auto"/>
                <w:right w:val="none" w:sz="0" w:space="0" w:color="auto"/>
              </w:divBdr>
            </w:div>
            <w:div w:id="14681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747">
      <w:bodyDiv w:val="1"/>
      <w:marLeft w:val="0"/>
      <w:marRight w:val="0"/>
      <w:marTop w:val="0"/>
      <w:marBottom w:val="0"/>
      <w:divBdr>
        <w:top w:val="none" w:sz="0" w:space="0" w:color="auto"/>
        <w:left w:val="none" w:sz="0" w:space="0" w:color="auto"/>
        <w:bottom w:val="none" w:sz="0" w:space="0" w:color="auto"/>
        <w:right w:val="none" w:sz="0" w:space="0" w:color="auto"/>
      </w:divBdr>
      <w:divsChild>
        <w:div w:id="137722555">
          <w:marLeft w:val="0"/>
          <w:marRight w:val="0"/>
          <w:marTop w:val="0"/>
          <w:marBottom w:val="0"/>
          <w:divBdr>
            <w:top w:val="none" w:sz="0" w:space="0" w:color="auto"/>
            <w:left w:val="none" w:sz="0" w:space="0" w:color="auto"/>
            <w:bottom w:val="none" w:sz="0" w:space="0" w:color="auto"/>
            <w:right w:val="none" w:sz="0" w:space="0" w:color="auto"/>
          </w:divBdr>
          <w:divsChild>
            <w:div w:id="1950623694">
              <w:marLeft w:val="0"/>
              <w:marRight w:val="0"/>
              <w:marTop w:val="0"/>
              <w:marBottom w:val="0"/>
              <w:divBdr>
                <w:top w:val="none" w:sz="0" w:space="0" w:color="auto"/>
                <w:left w:val="none" w:sz="0" w:space="0" w:color="auto"/>
                <w:bottom w:val="none" w:sz="0" w:space="0" w:color="auto"/>
                <w:right w:val="none" w:sz="0" w:space="0" w:color="auto"/>
              </w:divBdr>
            </w:div>
            <w:div w:id="779183751">
              <w:marLeft w:val="0"/>
              <w:marRight w:val="0"/>
              <w:marTop w:val="0"/>
              <w:marBottom w:val="0"/>
              <w:divBdr>
                <w:top w:val="none" w:sz="0" w:space="0" w:color="auto"/>
                <w:left w:val="none" w:sz="0" w:space="0" w:color="auto"/>
                <w:bottom w:val="none" w:sz="0" w:space="0" w:color="auto"/>
                <w:right w:val="none" w:sz="0" w:space="0" w:color="auto"/>
              </w:divBdr>
            </w:div>
            <w:div w:id="1743258104">
              <w:marLeft w:val="0"/>
              <w:marRight w:val="0"/>
              <w:marTop w:val="0"/>
              <w:marBottom w:val="0"/>
              <w:divBdr>
                <w:top w:val="none" w:sz="0" w:space="0" w:color="auto"/>
                <w:left w:val="none" w:sz="0" w:space="0" w:color="auto"/>
                <w:bottom w:val="none" w:sz="0" w:space="0" w:color="auto"/>
                <w:right w:val="none" w:sz="0" w:space="0" w:color="auto"/>
              </w:divBdr>
            </w:div>
            <w:div w:id="114837682">
              <w:marLeft w:val="0"/>
              <w:marRight w:val="0"/>
              <w:marTop w:val="0"/>
              <w:marBottom w:val="0"/>
              <w:divBdr>
                <w:top w:val="none" w:sz="0" w:space="0" w:color="auto"/>
                <w:left w:val="none" w:sz="0" w:space="0" w:color="auto"/>
                <w:bottom w:val="none" w:sz="0" w:space="0" w:color="auto"/>
                <w:right w:val="none" w:sz="0" w:space="0" w:color="auto"/>
              </w:divBdr>
            </w:div>
            <w:div w:id="1617760116">
              <w:marLeft w:val="0"/>
              <w:marRight w:val="0"/>
              <w:marTop w:val="0"/>
              <w:marBottom w:val="0"/>
              <w:divBdr>
                <w:top w:val="none" w:sz="0" w:space="0" w:color="auto"/>
                <w:left w:val="none" w:sz="0" w:space="0" w:color="auto"/>
                <w:bottom w:val="none" w:sz="0" w:space="0" w:color="auto"/>
                <w:right w:val="none" w:sz="0" w:space="0" w:color="auto"/>
              </w:divBdr>
            </w:div>
            <w:div w:id="1784618868">
              <w:marLeft w:val="0"/>
              <w:marRight w:val="0"/>
              <w:marTop w:val="0"/>
              <w:marBottom w:val="0"/>
              <w:divBdr>
                <w:top w:val="none" w:sz="0" w:space="0" w:color="auto"/>
                <w:left w:val="none" w:sz="0" w:space="0" w:color="auto"/>
                <w:bottom w:val="none" w:sz="0" w:space="0" w:color="auto"/>
                <w:right w:val="none" w:sz="0" w:space="0" w:color="auto"/>
              </w:divBdr>
            </w:div>
            <w:div w:id="6435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iggs\Documents\Templates\My%20Templates\CMPE4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CMPE420.dotx</Template>
  <TotalTime>1862</TotalTime>
  <Pages>8</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3</cp:revision>
  <cp:lastPrinted>2003-12-08T15:19:00Z</cp:lastPrinted>
  <dcterms:created xsi:type="dcterms:W3CDTF">2021-03-30T13:18:00Z</dcterms:created>
  <dcterms:modified xsi:type="dcterms:W3CDTF">2021-04-06T16:28:00Z</dcterms:modified>
</cp:coreProperties>
</file>