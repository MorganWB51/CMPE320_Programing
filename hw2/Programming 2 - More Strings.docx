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E43B6" w14:textId="52B4A0ED" w:rsidR="00D553BA" w:rsidRDefault="000017D3" w:rsidP="00D553BA">
      <w:pPr>
        <w:pStyle w:val="Heading1"/>
      </w:pPr>
      <w:r>
        <w:t>Kernel Data Structures</w:t>
      </w:r>
    </w:p>
    <w:p w14:paraId="4C7097B0" w14:textId="70AFA6B1" w:rsidR="00A225F6" w:rsidRDefault="00D553BA" w:rsidP="00D553BA">
      <w:r>
        <w:t xml:space="preserve">This is an individual homework, not a group effort. </w:t>
      </w:r>
      <w:r w:rsidR="000017D3">
        <w:t xml:space="preserve"> </w:t>
      </w:r>
      <w:r>
        <w:t xml:space="preserve"> </w:t>
      </w:r>
      <w:r w:rsidR="00E413E7">
        <w:t xml:space="preserve">Please be warned – this assignment </w:t>
      </w:r>
      <w:r w:rsidR="00E413E7">
        <w:rPr>
          <w:b/>
          <w:bCs/>
        </w:rPr>
        <w:t>looks long</w:t>
      </w:r>
      <w:r w:rsidR="00E413E7">
        <w:t xml:space="preserve">.  There is a lot of background information I’m providing to you here.  For some, linked lists are totally new.  For others, you may have used lists but not built them yourself.  For </w:t>
      </w:r>
      <w:proofErr w:type="gramStart"/>
      <w:r w:rsidR="00E413E7">
        <w:t>the majority of</w:t>
      </w:r>
      <w:proofErr w:type="gramEnd"/>
      <w:r w:rsidR="00E413E7">
        <w:t xml:space="preserve"> you, you’ve probably never implemented lists like this.  </w:t>
      </w:r>
    </w:p>
    <w:p w14:paraId="1D9AD21C" w14:textId="577B2EBF" w:rsidR="00E413E7" w:rsidRDefault="00E413E7" w:rsidP="00D553BA"/>
    <w:p w14:paraId="2BBD4688" w14:textId="09890AC3" w:rsidR="00E413E7" w:rsidRPr="00E413E7" w:rsidRDefault="00142298" w:rsidP="00D553BA">
      <w:r>
        <w:t xml:space="preserve">In the end, my total solution for this homework assignment (all three parts) was 332 lines (including comments, blank lines, </w:t>
      </w:r>
      <w:proofErr w:type="spellStart"/>
      <w:r>
        <w:t>etc</w:t>
      </w:r>
      <w:proofErr w:type="spellEnd"/>
      <w:r>
        <w:t xml:space="preserve">).  I’m giving </w:t>
      </w:r>
      <w:r w:rsidR="00BF1D85">
        <w:t xml:space="preserve">you almost 275 lines of that code </w:t>
      </w:r>
      <w:r w:rsidR="0026324B">
        <w:t xml:space="preserve">(more than 80%) </w:t>
      </w:r>
      <w:r w:rsidR="00BF1D85">
        <w:t>throughout this document</w:t>
      </w:r>
      <w:r w:rsidR="00552A7D">
        <w:t>, so there isn’t that much that you’ve got to write yourself.</w:t>
      </w:r>
    </w:p>
    <w:p w14:paraId="0676B698" w14:textId="57671A22" w:rsidR="005B6098" w:rsidRDefault="00975D7F" w:rsidP="005B6098">
      <w:pPr>
        <w:pStyle w:val="Heading1"/>
      </w:pPr>
      <w:r>
        <w:t>Linked List</w:t>
      </w:r>
    </w:p>
    <w:p w14:paraId="5D3609A0" w14:textId="09C047BC" w:rsidR="00FC681D" w:rsidRDefault="00975D7F" w:rsidP="00975D7F">
      <w:r>
        <w:t>This chapter introduced operating systems structures.  One of the most important data structures</w:t>
      </w:r>
      <w:r w:rsidR="00F801AD">
        <w:t>, whether in the kernel or any other application</w:t>
      </w:r>
      <w:r>
        <w:t xml:space="preserve"> is the linked list</w:t>
      </w:r>
      <w:r w:rsidR="003A2BE8">
        <w:t>:</w:t>
      </w:r>
      <w:r>
        <w:t xml:space="preserve">  </w:t>
      </w:r>
    </w:p>
    <w:p w14:paraId="27F7A0A8" w14:textId="161DE26A" w:rsidR="00FC681D" w:rsidRDefault="00FC681D" w:rsidP="00975D7F"/>
    <w:p w14:paraId="2CBD29B9" w14:textId="29A7A3D9" w:rsidR="00FC681D" w:rsidRDefault="00C55A1F" w:rsidP="00975D7F">
      <w:r>
        <w:t xml:space="preserve">Each node contains a data element that stores the desired information, and a “next” pointer that points to the next node in the list.  </w:t>
      </w:r>
      <w:r w:rsidR="003A2BE8">
        <w:t>Recall that we keep a “head” node that tracks the first node in the list.  The end of the list is signified by a “next” pointer that is empty.</w:t>
      </w:r>
      <w:r>
        <w:t xml:space="preserve">  </w:t>
      </w:r>
    </w:p>
    <w:p w14:paraId="5A7B469E" w14:textId="675BCCEB" w:rsidR="003A2BE8" w:rsidRDefault="003A2BE8" w:rsidP="00975D7F"/>
    <w:p w14:paraId="29627E6B" w14:textId="1F457455" w:rsidR="00975D7F" w:rsidRDefault="00E00EFF" w:rsidP="00975D7F">
      <w:r>
        <w:rPr>
          <w:noProof/>
        </w:rPr>
        <mc:AlternateContent>
          <mc:Choice Requires="wps">
            <w:drawing>
              <wp:anchor distT="45720" distB="45720" distL="114300" distR="114300" simplePos="0" relativeHeight="251667456" behindDoc="0" locked="0" layoutInCell="1" allowOverlap="1" wp14:anchorId="5DE03912" wp14:editId="600DDE0F">
                <wp:simplePos x="0" y="0"/>
                <wp:positionH relativeFrom="margin">
                  <wp:posOffset>3225800</wp:posOffset>
                </wp:positionH>
                <wp:positionV relativeFrom="paragraph">
                  <wp:posOffset>31750</wp:posOffset>
                </wp:positionV>
                <wp:extent cx="3469640" cy="698500"/>
                <wp:effectExtent l="0" t="0" r="1651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698500"/>
                        </a:xfrm>
                        <a:prstGeom prst="rect">
                          <a:avLst/>
                        </a:prstGeom>
                        <a:solidFill>
                          <a:srgbClr val="FFFFFF"/>
                        </a:solidFill>
                        <a:ln w="9525">
                          <a:solidFill>
                            <a:srgbClr val="000000"/>
                          </a:solidFill>
                          <a:miter lim="800000"/>
                          <a:headEnd/>
                          <a:tailEnd/>
                        </a:ln>
                      </wps:spPr>
                      <wps:txbx>
                        <w:txbxContent>
                          <w:p w14:paraId="673C84CC" w14:textId="77777777" w:rsidR="00F97A48" w:rsidRPr="005E5CEA" w:rsidRDefault="00F97A48" w:rsidP="00F97A48">
                            <w:pPr>
                              <w:keepNext/>
                              <w:rPr>
                                <w:u w:val="single"/>
                              </w:rPr>
                            </w:pPr>
                            <w:r w:rsidRPr="005E5CEA">
                              <w:rPr>
                                <w:noProof/>
                                <w:u w:val="single"/>
                              </w:rPr>
                              <w:drawing>
                                <wp:inline distT="0" distB="0" distL="0" distR="0" wp14:anchorId="0CDE1E28" wp14:editId="75A695C3">
                                  <wp:extent cx="3222701"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036" cy="325693"/>
                                          </a:xfrm>
                                          <a:prstGeom prst="rect">
                                            <a:avLst/>
                                          </a:prstGeom>
                                          <a:noFill/>
                                          <a:ln>
                                            <a:noFill/>
                                          </a:ln>
                                        </pic:spPr>
                                      </pic:pic>
                                    </a:graphicData>
                                  </a:graphic>
                                </wp:inline>
                              </w:drawing>
                            </w:r>
                          </w:p>
                          <w:p w14:paraId="6AECE3F8" w14:textId="194E5E4F" w:rsidR="00F97A48" w:rsidRPr="005E5CEA" w:rsidRDefault="00F97A48" w:rsidP="00E00EFF">
                            <w:pPr>
                              <w:pStyle w:val="Caption"/>
                              <w:rPr>
                                <w:u w:val="single"/>
                              </w:rPr>
                            </w:pPr>
                            <w:bookmarkStart w:id="0" w:name="_Ref62798962"/>
                            <w:r w:rsidRPr="005E5CEA">
                              <w:rPr>
                                <w:u w:val="single"/>
                              </w:rPr>
                              <w:t xml:space="preserve">Figure </w:t>
                            </w:r>
                            <w:r w:rsidRPr="005E5CEA">
                              <w:rPr>
                                <w:u w:val="single"/>
                              </w:rPr>
                              <w:fldChar w:fldCharType="begin"/>
                            </w:r>
                            <w:r w:rsidRPr="005E5CEA">
                              <w:rPr>
                                <w:u w:val="single"/>
                              </w:rPr>
                              <w:instrText xml:space="preserve"> SEQ Figure \* ARABIC </w:instrText>
                            </w:r>
                            <w:r w:rsidRPr="005E5CEA">
                              <w:rPr>
                                <w:u w:val="single"/>
                              </w:rPr>
                              <w:fldChar w:fldCharType="separate"/>
                            </w:r>
                            <w:r w:rsidR="006922F7">
                              <w:rPr>
                                <w:noProof/>
                                <w:u w:val="single"/>
                              </w:rPr>
                              <w:t>1</w:t>
                            </w:r>
                            <w:r w:rsidRPr="005E5CEA">
                              <w:rPr>
                                <w:u w:val="single"/>
                              </w:rPr>
                              <w:fldChar w:fldCharType="end"/>
                            </w:r>
                            <w:bookmarkEnd w:id="0"/>
                            <w:r w:rsidRPr="005E5CEA">
                              <w:rPr>
                                <w:u w:val="single"/>
                              </w:rPr>
                              <w:t xml:space="preserve"> – A simple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03912" id="_x0000_t202" coordsize="21600,21600" o:spt="202" path="m,l,21600r21600,l21600,xe">
                <v:stroke joinstyle="miter"/>
                <v:path gradientshapeok="t" o:connecttype="rect"/>
              </v:shapetype>
              <v:shape id="Text Box 2" o:spid="_x0000_s1026" type="#_x0000_t202" style="position:absolute;margin-left:254pt;margin-top:2.5pt;width:273.2pt;height: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">
                <v:textbox>
                  <w:txbxContent>
                    <w:p w14:paraId="673C84CC" w14:textId="77777777" w:rsidR="00F97A48" w:rsidRPr="005E5CEA" w:rsidRDefault="00F97A48" w:rsidP="00F97A48">
                      <w:pPr>
                        <w:keepNext/>
                        <w:rPr>
                          <w:u w:val="single"/>
                        </w:rPr>
                      </w:pPr>
                      <w:r w:rsidRPr="005E5CEA">
                        <w:rPr>
                          <w:noProof/>
                          <w:u w:val="single"/>
                        </w:rPr>
                        <w:drawing>
                          <wp:inline distT="0" distB="0" distL="0" distR="0" wp14:anchorId="0CDE1E28" wp14:editId="75A695C3">
                            <wp:extent cx="3222701"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036" cy="325693"/>
                                    </a:xfrm>
                                    <a:prstGeom prst="rect">
                                      <a:avLst/>
                                    </a:prstGeom>
                                    <a:noFill/>
                                    <a:ln>
                                      <a:noFill/>
                                    </a:ln>
                                  </pic:spPr>
                                </pic:pic>
                              </a:graphicData>
                            </a:graphic>
                          </wp:inline>
                        </w:drawing>
                      </w:r>
                    </w:p>
                    <w:p w14:paraId="6AECE3F8" w14:textId="194E5E4F" w:rsidR="00F97A48" w:rsidRPr="005E5CEA" w:rsidRDefault="00F97A48" w:rsidP="00E00EFF">
                      <w:pPr>
                        <w:pStyle w:val="Caption"/>
                        <w:rPr>
                          <w:u w:val="single"/>
                        </w:rPr>
                      </w:pPr>
                      <w:bookmarkStart w:id="1" w:name="_Ref62798962"/>
                      <w:r w:rsidRPr="005E5CEA">
                        <w:rPr>
                          <w:u w:val="single"/>
                        </w:rPr>
                        <w:t xml:space="preserve">Figure </w:t>
                      </w:r>
                      <w:r w:rsidRPr="005E5CEA">
                        <w:rPr>
                          <w:u w:val="single"/>
                        </w:rPr>
                        <w:fldChar w:fldCharType="begin"/>
                      </w:r>
                      <w:r w:rsidRPr="005E5CEA">
                        <w:rPr>
                          <w:u w:val="single"/>
                        </w:rPr>
                        <w:instrText xml:space="preserve"> SEQ Figure \* ARABIC </w:instrText>
                      </w:r>
                      <w:r w:rsidRPr="005E5CEA">
                        <w:rPr>
                          <w:u w:val="single"/>
                        </w:rPr>
                        <w:fldChar w:fldCharType="separate"/>
                      </w:r>
                      <w:r w:rsidR="006922F7">
                        <w:rPr>
                          <w:noProof/>
                          <w:u w:val="single"/>
                        </w:rPr>
                        <w:t>1</w:t>
                      </w:r>
                      <w:r w:rsidRPr="005E5CEA">
                        <w:rPr>
                          <w:u w:val="single"/>
                        </w:rPr>
                        <w:fldChar w:fldCharType="end"/>
                      </w:r>
                      <w:bookmarkEnd w:id="1"/>
                      <w:r w:rsidRPr="005E5CEA">
                        <w:rPr>
                          <w:u w:val="single"/>
                        </w:rPr>
                        <w:t xml:space="preserve"> – A simple linked list.</w:t>
                      </w:r>
                    </w:p>
                  </w:txbxContent>
                </v:textbox>
                <w10:wrap type="square" anchorx="margin"/>
              </v:shape>
            </w:pict>
          </mc:Fallback>
        </mc:AlternateContent>
      </w:r>
      <w:r w:rsidR="00A34F20">
        <w:t xml:space="preserve">One of the neat tricks that Linux kernel uses to implement a linked list is to </w:t>
      </w:r>
      <w:proofErr w:type="gramStart"/>
      <w:r w:rsidR="00A34F20">
        <w:t>required</w:t>
      </w:r>
      <w:proofErr w:type="gramEnd"/>
      <w:r w:rsidR="00A34F20">
        <w:t xml:space="preserve"> that any data structure that can be stored on a list must have the </w:t>
      </w:r>
      <w:r w:rsidR="00B13ACC">
        <w:t>linked list node as its first data element.</w:t>
      </w:r>
      <w:r w:rsidR="005F1AB7">
        <w:t xml:space="preserve">  Then the rest of the “struct” can include whatever data it wants.  </w:t>
      </w:r>
    </w:p>
    <w:p w14:paraId="3F1CA779" w14:textId="225BBF0E" w:rsidR="00400261" w:rsidRDefault="00400261" w:rsidP="00975D7F"/>
    <w:p w14:paraId="34BD41D8" w14:textId="1D32D821" w:rsidR="00C4300D" w:rsidRPr="003E4DBE" w:rsidRDefault="00F97A48" w:rsidP="00975D7F">
      <w:r>
        <w:t xml:space="preserve">The structure of a Linked List is </w:t>
      </w:r>
      <w:r w:rsidRPr="003E4DBE">
        <w:rPr>
          <w:i/>
          <w:iCs/>
        </w:rPr>
        <w:t>recursive</w:t>
      </w:r>
      <w:r>
        <w:t xml:space="preserve">.  It might help if you take a sheet of paper, or just use your hand to cover up parts of the list in the </w:t>
      </w:r>
      <w:r w:rsidR="005E5CEA">
        <w:fldChar w:fldCharType="begin"/>
      </w:r>
      <w:r w:rsidR="005E5CEA">
        <w:instrText xml:space="preserve"> REF _Ref62798962 \h </w:instrText>
      </w:r>
      <w:r w:rsidR="005E5CEA">
        <w:fldChar w:fldCharType="separate"/>
      </w:r>
      <w:r w:rsidR="00BD41D4" w:rsidRPr="005E5CEA">
        <w:rPr>
          <w:u w:val="single"/>
        </w:rPr>
        <w:t xml:space="preserve">Figure </w:t>
      </w:r>
      <w:r w:rsidR="00BD41D4">
        <w:rPr>
          <w:noProof/>
          <w:u w:val="single"/>
        </w:rPr>
        <w:t>1</w:t>
      </w:r>
      <w:r w:rsidR="005E5CEA">
        <w:fldChar w:fldCharType="end"/>
      </w:r>
      <w:r w:rsidR="005E5CEA">
        <w:t xml:space="preserve">.  If you cover up </w:t>
      </w:r>
      <w:proofErr w:type="gramStart"/>
      <w:r w:rsidR="005E5CEA">
        <w:t>all of</w:t>
      </w:r>
      <w:proofErr w:type="gramEnd"/>
      <w:r w:rsidR="005E5CEA">
        <w:t xml:space="preserve"> the nodes except the right-most box, you have an </w:t>
      </w:r>
      <w:r w:rsidR="005E5CEA">
        <w:rPr>
          <w:i/>
          <w:iCs/>
        </w:rPr>
        <w:t>empty list</w:t>
      </w:r>
      <w:r w:rsidR="005E5CEA">
        <w:t xml:space="preserve">.  </w:t>
      </w:r>
      <w:r w:rsidR="001257BA">
        <w:t xml:space="preserve">Cover up </w:t>
      </w:r>
      <w:proofErr w:type="gramStart"/>
      <w:r w:rsidR="001257BA">
        <w:t>all of</w:t>
      </w:r>
      <w:proofErr w:type="gramEnd"/>
      <w:r w:rsidR="001257BA">
        <w:t xml:space="preserve"> the nodes except #37.  You have a linked list that has a “head” and “tail” of #37; a list of size one.  If you </w:t>
      </w:r>
      <w:r w:rsidR="000E7E6B">
        <w:t xml:space="preserve">cover up node #12, you now have a link list that has a “head” at 99, a tail at 37; a list of size two.  But, that size 2 list still contains the size 1 list starting at 37; and that </w:t>
      </w:r>
      <w:r w:rsidR="003E4DBE">
        <w:t xml:space="preserve">size 1 list </w:t>
      </w:r>
      <w:r w:rsidR="000E7E6B">
        <w:t xml:space="preserve">still contains </w:t>
      </w:r>
      <w:r w:rsidR="003E4DBE">
        <w:t xml:space="preserve">a size 0 list.   This is what we mean when we describe the Linked List as inherently </w:t>
      </w:r>
      <w:r w:rsidR="003E4DBE">
        <w:rPr>
          <w:i/>
          <w:iCs/>
        </w:rPr>
        <w:t>recursive.</w:t>
      </w:r>
      <w:r w:rsidR="003E4DBE">
        <w:t xml:space="preserve">  It is this very property that we’ll exploit in the Linux implementation of the Linked List.</w:t>
      </w:r>
    </w:p>
    <w:p w14:paraId="3B2252BC" w14:textId="70B4962A" w:rsidR="00433B73" w:rsidRDefault="00433B73" w:rsidP="00433B73">
      <w:pPr>
        <w:pStyle w:val="Heading3"/>
      </w:pPr>
      <w:r>
        <w:t>Linked List in Linux</w:t>
      </w:r>
    </w:p>
    <w:p w14:paraId="5AF1AF62" w14:textId="26B5AA9F" w:rsidR="00433B73" w:rsidRDefault="00880F4D" w:rsidP="00433B73">
      <w:r>
        <w:t>For a variety of reasons, chief among them being that memory is allocated differently in the kernel than in an application t</w:t>
      </w:r>
      <w:r w:rsidR="00433B73">
        <w:t xml:space="preserve">he Linux kernel linked list implementation (see </w:t>
      </w:r>
      <w:r w:rsidR="00433B73" w:rsidRPr="00880F4D">
        <w:rPr>
          <w:rFonts w:ascii="Cascadia Code Light" w:hAnsi="Cascadia Code Light"/>
        </w:rPr>
        <w:t>&lt;</w:t>
      </w:r>
      <w:proofErr w:type="spellStart"/>
      <w:r w:rsidR="00433B73" w:rsidRPr="00880F4D">
        <w:rPr>
          <w:rFonts w:ascii="Cascadia Code Light" w:hAnsi="Cascadia Code Light"/>
        </w:rPr>
        <w:t>linux</w:t>
      </w:r>
      <w:proofErr w:type="spellEnd"/>
      <w:r w:rsidR="00433B73" w:rsidRPr="00880F4D">
        <w:rPr>
          <w:rFonts w:ascii="Cascadia Code Light" w:hAnsi="Cascadia Code Light"/>
        </w:rPr>
        <w:t>/</w:t>
      </w:r>
      <w:proofErr w:type="spellStart"/>
      <w:r w:rsidR="00433B73" w:rsidRPr="00880F4D">
        <w:rPr>
          <w:rFonts w:ascii="Cascadia Code Light" w:hAnsi="Cascadia Code Light"/>
        </w:rPr>
        <w:t>list.h</w:t>
      </w:r>
      <w:proofErr w:type="spellEnd"/>
      <w:r w:rsidR="00433B73" w:rsidRPr="00880F4D">
        <w:rPr>
          <w:rFonts w:ascii="Cascadia Code Light" w:hAnsi="Cascadia Code Light"/>
        </w:rPr>
        <w:t>&gt;</w:t>
      </w:r>
      <w:r>
        <w:t xml:space="preserve">) </w:t>
      </w:r>
      <w:r w:rsidR="00BD41D4">
        <w:t xml:space="preserve">is a doubly-linked list that </w:t>
      </w:r>
      <w:r>
        <w:t>takes a different approach than the one you may have learned in a previous clas</w:t>
      </w:r>
      <w:r w:rsidR="007B1A6F">
        <w:t>s (e.g. ENGR120, CSC111).</w:t>
      </w:r>
      <w:r w:rsidR="003E4DBE">
        <w:t xml:space="preserve">  At the heart of this implementation is the </w:t>
      </w:r>
      <w:r w:rsidR="00F2774F">
        <w:t>following structure:</w:t>
      </w:r>
    </w:p>
    <w:p w14:paraId="2FC47817" w14:textId="38B0B9F2" w:rsidR="00F2774F" w:rsidRDefault="00E62DA3" w:rsidP="00433B73">
      <w:r>
        <w:rPr>
          <w:noProof/>
        </w:rPr>
        <w:lastRenderedPageBreak/>
        <mc:AlternateContent>
          <mc:Choice Requires="wps">
            <w:drawing>
              <wp:anchor distT="45720" distB="45720" distL="114300" distR="114300" simplePos="0" relativeHeight="251669504" behindDoc="0" locked="0" layoutInCell="1" allowOverlap="1" wp14:anchorId="6EDA3F45" wp14:editId="45BA2969">
                <wp:simplePos x="0" y="0"/>
                <wp:positionH relativeFrom="column">
                  <wp:align>center</wp:align>
                </wp:positionH>
                <wp:positionV relativeFrom="paragraph">
                  <wp:posOffset>182880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E10C34" w14:textId="77777777" w:rsidR="00E62DA3" w:rsidRDefault="00E62DA3" w:rsidP="00E62DA3">
                            <w:pPr>
                              <w:keepNext/>
                            </w:pPr>
                            <w:r w:rsidRPr="00E62DA3">
                              <w:rPr>
                                <w:noProof/>
                              </w:rPr>
                              <w:drawing>
                                <wp:inline distT="0" distB="0" distL="0" distR="0" wp14:anchorId="71635D7E" wp14:editId="528D1F37">
                                  <wp:extent cx="2345690" cy="564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690" cy="564515"/>
                                          </a:xfrm>
                                          <a:prstGeom prst="rect">
                                            <a:avLst/>
                                          </a:prstGeom>
                                          <a:noFill/>
                                          <a:ln>
                                            <a:noFill/>
                                          </a:ln>
                                        </pic:spPr>
                                      </pic:pic>
                                    </a:graphicData>
                                  </a:graphic>
                                </wp:inline>
                              </w:drawing>
                            </w:r>
                          </w:p>
                          <w:p w14:paraId="40D19A33" w14:textId="15C4DDC6" w:rsidR="00E62DA3" w:rsidRDefault="00E62DA3" w:rsidP="00E62DA3">
                            <w:pPr>
                              <w:pStyle w:val="Caption"/>
                            </w:pPr>
                            <w:r>
                              <w:t xml:space="preserve">Figure </w:t>
                            </w:r>
                            <w:fldSimple w:instr=" SEQ Figure \* ARABIC ">
                              <w:r w:rsidR="006922F7">
                                <w:rPr>
                                  <w:noProof/>
                                </w:rPr>
                                <w:t>2</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DA3F45" id="_x0000_s1027"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CBr237JQIAAEwEAAAOAAAAAAAAAAAAAAAAAC4CAABkcnMvZTJvRG9jLnht&#10;bFBLAQItABQABgAIAAAAIQBIWydy2wAAAAcBAAAPAAAAAAAAAAAAAAAAAH8EAABkcnMvZG93bnJl&#10;di54bWxQSwUGAAAAAAQABADzAAAAhwUAAAAA&#10;">
                <v:textbox style="mso-fit-shape-to-text:t">
                  <w:txbxContent>
                    <w:p w14:paraId="7AE10C34" w14:textId="77777777" w:rsidR="00E62DA3" w:rsidRDefault="00E62DA3" w:rsidP="00E62DA3">
                      <w:pPr>
                        <w:keepNext/>
                      </w:pPr>
                      <w:r w:rsidRPr="00E62DA3">
                        <w:rPr>
                          <w:noProof/>
                        </w:rPr>
                        <w:drawing>
                          <wp:inline distT="0" distB="0" distL="0" distR="0" wp14:anchorId="71635D7E" wp14:editId="528D1F37">
                            <wp:extent cx="2345690" cy="564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690" cy="564515"/>
                                    </a:xfrm>
                                    <a:prstGeom prst="rect">
                                      <a:avLst/>
                                    </a:prstGeom>
                                    <a:noFill/>
                                    <a:ln>
                                      <a:noFill/>
                                    </a:ln>
                                  </pic:spPr>
                                </pic:pic>
                              </a:graphicData>
                            </a:graphic>
                          </wp:inline>
                        </w:drawing>
                      </w:r>
                    </w:p>
                    <w:p w14:paraId="40D19A33" w14:textId="15C4DDC6" w:rsidR="00E62DA3" w:rsidRDefault="00E62DA3" w:rsidP="00E62DA3">
                      <w:pPr>
                        <w:pStyle w:val="Caption"/>
                      </w:pPr>
                      <w:r>
                        <w:t xml:space="preserve">Figure </w:t>
                      </w:r>
                      <w:fldSimple w:instr=" SEQ Figure \* ARABIC ">
                        <w:r w:rsidR="006922F7">
                          <w:rPr>
                            <w:noProof/>
                          </w:rPr>
                          <w:t>2</w:t>
                        </w:r>
                      </w:fldSimple>
                    </w:p>
                  </w:txbxContent>
                </v:textbox>
                <w10:wrap type="square"/>
              </v:shape>
            </w:pict>
          </mc:Fallback>
        </mc:AlternateContent>
      </w:r>
    </w:p>
    <w:p w14:paraId="6D978517" w14:textId="68D9B026" w:rsidR="007B1A6F" w:rsidRDefault="007B1A6F" w:rsidP="00433B73"/>
    <w:p w14:paraId="6E9FE518" w14:textId="0724B505" w:rsidR="00433B73" w:rsidRDefault="00433B73" w:rsidP="00975D7F"/>
    <w:p w14:paraId="2641387D" w14:textId="2F20EBAD" w:rsidR="00433B73" w:rsidRDefault="00433B73" w:rsidP="00975D7F"/>
    <w:p w14:paraId="1CFE24A4" w14:textId="5CD0646B" w:rsidR="00433B73" w:rsidRDefault="00433B73" w:rsidP="00975D7F"/>
    <w:p w14:paraId="41A94998" w14:textId="16791534" w:rsidR="00433B73" w:rsidRDefault="00433B73" w:rsidP="00975D7F"/>
    <w:p w14:paraId="3E2F1C38" w14:textId="305A7041" w:rsidR="00433B73" w:rsidRDefault="00433B73" w:rsidP="00975D7F"/>
    <w:p w14:paraId="18913446" w14:textId="3C9CAB19" w:rsidR="00433B73" w:rsidRDefault="00991E6D" w:rsidP="00975D7F">
      <w:r>
        <w:t xml:space="preserve">Linked Lists are seldom used to store integers like </w:t>
      </w:r>
      <w:r>
        <w:fldChar w:fldCharType="begin"/>
      </w:r>
      <w:r>
        <w:instrText xml:space="preserve"> REF _Ref62798962 \h </w:instrText>
      </w:r>
      <w:r>
        <w:fldChar w:fldCharType="separate"/>
      </w:r>
      <w:r w:rsidR="00BD41D4" w:rsidRPr="005E5CEA">
        <w:rPr>
          <w:u w:val="single"/>
        </w:rPr>
        <w:t xml:space="preserve">Figure </w:t>
      </w:r>
      <w:r w:rsidR="00BD41D4">
        <w:rPr>
          <w:noProof/>
          <w:u w:val="single"/>
        </w:rPr>
        <w:t>1</w:t>
      </w:r>
      <w:r>
        <w:fldChar w:fldCharType="end"/>
      </w:r>
      <w:r>
        <w:t xml:space="preserve">; rather they are used to store </w:t>
      </w:r>
      <w:r w:rsidR="0061029B">
        <w:t xml:space="preserve">more complex data structures.   In the typical C language implementation of the Linked List, the “add a node” function is typically responsible for allocating the linked list memory; but the linked list code doesn’t “know” when to release that memory.  Linux solves that by insisting that the </w:t>
      </w:r>
      <w:r w:rsidR="00482A50">
        <w:t xml:space="preserve">anything that </w:t>
      </w:r>
      <w:r w:rsidR="00482A50">
        <w:rPr>
          <w:b/>
          <w:bCs/>
          <w:i/>
          <w:iCs/>
        </w:rPr>
        <w:t>can</w:t>
      </w:r>
      <w:r w:rsidR="00482A50">
        <w:rPr>
          <w:i/>
          <w:iCs/>
        </w:rPr>
        <w:t xml:space="preserve"> </w:t>
      </w:r>
      <w:r w:rsidR="00482A50">
        <w:t>be stored on a list contains the list node’s memory, flipping the relationship on its head.</w:t>
      </w:r>
    </w:p>
    <w:p w14:paraId="74BA5AF7" w14:textId="2C4099E9" w:rsidR="00482A50" w:rsidRDefault="00482A50" w:rsidP="00975D7F"/>
    <w:p w14:paraId="455D53F0" w14:textId="2A18EE4C" w:rsidR="00482A50" w:rsidRPr="00482A50" w:rsidRDefault="00482A50" w:rsidP="00975D7F">
      <w:r>
        <w:t>For example</w:t>
      </w:r>
      <w:r w:rsidR="004C56E5">
        <w:t>, this creates a “</w:t>
      </w:r>
      <w:proofErr w:type="spellStart"/>
      <w:r w:rsidR="004C56E5">
        <w:t>todo</w:t>
      </w:r>
      <w:proofErr w:type="spellEnd"/>
      <w:r w:rsidR="004C56E5">
        <w:t>” list</w:t>
      </w:r>
      <w:r w:rsidR="00DD75BF">
        <w:t xml:space="preserve"> (examples from </w:t>
      </w:r>
      <w:r w:rsidR="00DD75BF">
        <w:fldChar w:fldCharType="begin"/>
      </w:r>
      <w:r w:rsidR="00DD75BF">
        <w:instrText xml:space="preserve"> ADDIN ZOTERO_ITEM CSL_CITATION {"citationID":"09fzXCLL","properties":{"formattedCitation":"[1]","plainCitation":"[1]","noteIndex":0},"citationItems":[{"id":683,"uris":["http://zotero.org/users/912666/items/QXBL8Z4N"],"uri":["http://zotero.org/users/912666/items/QXBL8Z4N"],"itemData":{"id":683,"type":"webpage","abstract":"This book is for anyone who wants to support computer peripherals under the Linux operating system or who wants to develop new hardware and run it under Linux. Linux is … - Selection from Linux Device Drivers, Second Edition [Book]","language":"en","title":"Linux Device Drivers, Second Edition [Book]","URL":"https://www.oreilly.com/library/view/linux-device-drivers/0596000081/","accessed":{"date-parts":[["2021",1,29]]}}}],"schema":"https://github.com/citation-style-language/schema/raw/master/csl-citation.json"} </w:instrText>
      </w:r>
      <w:r w:rsidR="00DD75BF">
        <w:fldChar w:fldCharType="separate"/>
      </w:r>
      <w:r w:rsidR="00DD75BF" w:rsidRPr="00DD75BF">
        <w:t>[1]</w:t>
      </w:r>
      <w:r w:rsidR="00DD75BF">
        <w:fldChar w:fldCharType="end"/>
      </w:r>
      <w:r w:rsidR="00DD75BF">
        <w:t>)</w:t>
      </w:r>
    </w:p>
    <w:p w14:paraId="58D88706" w14:textId="4B852B0E" w:rsidR="00E62DA3" w:rsidRDefault="004C56E5" w:rsidP="00975D7F">
      <w:r>
        <w:rPr>
          <w:noProof/>
        </w:rPr>
        <mc:AlternateContent>
          <mc:Choice Requires="wps">
            <w:drawing>
              <wp:anchor distT="45720" distB="45720" distL="114300" distR="114300" simplePos="0" relativeHeight="251671552" behindDoc="0" locked="0" layoutInCell="1" allowOverlap="1" wp14:anchorId="67D408ED" wp14:editId="1646C1BC">
                <wp:simplePos x="0" y="0"/>
                <wp:positionH relativeFrom="margin">
                  <wp:align>center</wp:align>
                </wp:positionH>
                <wp:positionV relativeFrom="paragraph">
                  <wp:posOffset>130175</wp:posOffset>
                </wp:positionV>
                <wp:extent cx="2360930" cy="1404620"/>
                <wp:effectExtent l="0" t="0" r="11430"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CD562A"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struct </w:t>
                            </w:r>
                            <w:proofErr w:type="spellStart"/>
                            <w:r w:rsidRPr="00BD41D4">
                              <w:rPr>
                                <w:rFonts w:ascii="Cascadia Code Light" w:hAnsi="Cascadia Code Light"/>
                                <w:sz w:val="20"/>
                                <w:szCs w:val="20"/>
                              </w:rPr>
                              <w:t>todo_struct</w:t>
                            </w:r>
                            <w:proofErr w:type="spellEnd"/>
                            <w:r w:rsidRPr="00BD41D4">
                              <w:rPr>
                                <w:rFonts w:ascii="Cascadia Code Light" w:hAnsi="Cascadia Code Light"/>
                                <w:sz w:val="20"/>
                                <w:szCs w:val="20"/>
                              </w:rPr>
                              <w:t xml:space="preserve"> {</w:t>
                            </w:r>
                          </w:p>
                          <w:p w14:paraId="636F6498"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  struct </w:t>
                            </w:r>
                            <w:proofErr w:type="spellStart"/>
                            <w:r w:rsidRPr="00BD41D4">
                              <w:rPr>
                                <w:rFonts w:ascii="Cascadia Code Light" w:hAnsi="Cascadia Code Light"/>
                                <w:sz w:val="20"/>
                                <w:szCs w:val="20"/>
                              </w:rPr>
                              <w:t>list_head</w:t>
                            </w:r>
                            <w:proofErr w:type="spellEnd"/>
                            <w:r w:rsidRPr="00BD41D4">
                              <w:rPr>
                                <w:rFonts w:ascii="Cascadia Code Light" w:hAnsi="Cascadia Code Light"/>
                                <w:sz w:val="20"/>
                                <w:szCs w:val="20"/>
                              </w:rPr>
                              <w:t xml:space="preserve"> </w:t>
                            </w:r>
                            <w:proofErr w:type="gramStart"/>
                            <w:r w:rsidRPr="00BD41D4">
                              <w:rPr>
                                <w:rFonts w:ascii="Cascadia Code Light" w:hAnsi="Cascadia Code Light"/>
                                <w:sz w:val="20"/>
                                <w:szCs w:val="20"/>
                              </w:rPr>
                              <w:t>list;</w:t>
                            </w:r>
                            <w:proofErr w:type="gramEnd"/>
                          </w:p>
                          <w:p w14:paraId="4373052B"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  int </w:t>
                            </w:r>
                            <w:proofErr w:type="gramStart"/>
                            <w:r w:rsidRPr="00BD41D4">
                              <w:rPr>
                                <w:rFonts w:ascii="Cascadia Code Light" w:hAnsi="Cascadia Code Light"/>
                                <w:sz w:val="20"/>
                                <w:szCs w:val="20"/>
                              </w:rPr>
                              <w:t>priority;</w:t>
                            </w:r>
                            <w:proofErr w:type="gramEnd"/>
                          </w:p>
                          <w:p w14:paraId="2E9A1651"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  void *</w:t>
                            </w:r>
                            <w:proofErr w:type="spellStart"/>
                            <w:r w:rsidRPr="00BD41D4">
                              <w:rPr>
                                <w:rFonts w:ascii="Cascadia Code Light" w:hAnsi="Cascadia Code Light"/>
                                <w:sz w:val="20"/>
                                <w:szCs w:val="20"/>
                              </w:rPr>
                              <w:t>private_</w:t>
                            </w:r>
                            <w:proofErr w:type="gramStart"/>
                            <w:r w:rsidRPr="00BD41D4">
                              <w:rPr>
                                <w:rFonts w:ascii="Cascadia Code Light" w:hAnsi="Cascadia Code Light"/>
                                <w:sz w:val="20"/>
                                <w:szCs w:val="20"/>
                              </w:rPr>
                              <w:t>data</w:t>
                            </w:r>
                            <w:proofErr w:type="spellEnd"/>
                            <w:r w:rsidRPr="00BD41D4">
                              <w:rPr>
                                <w:rFonts w:ascii="Cascadia Code Light" w:hAnsi="Cascadia Code Light"/>
                                <w:sz w:val="20"/>
                                <w:szCs w:val="20"/>
                              </w:rPr>
                              <w:t>;</w:t>
                            </w:r>
                            <w:proofErr w:type="gramEnd"/>
                          </w:p>
                          <w:p w14:paraId="6B54187C" w14:textId="3AB96133"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D408ED" id="_x0000_s1028" type="#_x0000_t202" style="position:absolute;margin-left:0;margin-top:10.2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EL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">
                <v:textbox style="mso-fit-shape-to-text:t">
                  <w:txbxContent>
                    <w:p w14:paraId="5FCD562A"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struct </w:t>
                      </w:r>
                      <w:proofErr w:type="spellStart"/>
                      <w:r w:rsidRPr="00BD41D4">
                        <w:rPr>
                          <w:rFonts w:ascii="Cascadia Code Light" w:hAnsi="Cascadia Code Light"/>
                          <w:sz w:val="20"/>
                          <w:szCs w:val="20"/>
                        </w:rPr>
                        <w:t>todo_struct</w:t>
                      </w:r>
                      <w:proofErr w:type="spellEnd"/>
                      <w:r w:rsidRPr="00BD41D4">
                        <w:rPr>
                          <w:rFonts w:ascii="Cascadia Code Light" w:hAnsi="Cascadia Code Light"/>
                          <w:sz w:val="20"/>
                          <w:szCs w:val="20"/>
                        </w:rPr>
                        <w:t xml:space="preserve"> {</w:t>
                      </w:r>
                    </w:p>
                    <w:p w14:paraId="636F6498"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  struct </w:t>
                      </w:r>
                      <w:proofErr w:type="spellStart"/>
                      <w:r w:rsidRPr="00BD41D4">
                        <w:rPr>
                          <w:rFonts w:ascii="Cascadia Code Light" w:hAnsi="Cascadia Code Light"/>
                          <w:sz w:val="20"/>
                          <w:szCs w:val="20"/>
                        </w:rPr>
                        <w:t>list_head</w:t>
                      </w:r>
                      <w:proofErr w:type="spellEnd"/>
                      <w:r w:rsidRPr="00BD41D4">
                        <w:rPr>
                          <w:rFonts w:ascii="Cascadia Code Light" w:hAnsi="Cascadia Code Light"/>
                          <w:sz w:val="20"/>
                          <w:szCs w:val="20"/>
                        </w:rPr>
                        <w:t xml:space="preserve"> </w:t>
                      </w:r>
                      <w:proofErr w:type="gramStart"/>
                      <w:r w:rsidRPr="00BD41D4">
                        <w:rPr>
                          <w:rFonts w:ascii="Cascadia Code Light" w:hAnsi="Cascadia Code Light"/>
                          <w:sz w:val="20"/>
                          <w:szCs w:val="20"/>
                        </w:rPr>
                        <w:t>list;</w:t>
                      </w:r>
                      <w:proofErr w:type="gramEnd"/>
                    </w:p>
                    <w:p w14:paraId="4373052B"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  int </w:t>
                      </w:r>
                      <w:proofErr w:type="gramStart"/>
                      <w:r w:rsidRPr="00BD41D4">
                        <w:rPr>
                          <w:rFonts w:ascii="Cascadia Code Light" w:hAnsi="Cascadia Code Light"/>
                          <w:sz w:val="20"/>
                          <w:szCs w:val="20"/>
                        </w:rPr>
                        <w:t>priority;</w:t>
                      </w:r>
                      <w:proofErr w:type="gramEnd"/>
                    </w:p>
                    <w:p w14:paraId="2E9A1651" w14:textId="77777777"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 xml:space="preserve">  void *</w:t>
                      </w:r>
                      <w:proofErr w:type="spellStart"/>
                      <w:r w:rsidRPr="00BD41D4">
                        <w:rPr>
                          <w:rFonts w:ascii="Cascadia Code Light" w:hAnsi="Cascadia Code Light"/>
                          <w:sz w:val="20"/>
                          <w:szCs w:val="20"/>
                        </w:rPr>
                        <w:t>private_</w:t>
                      </w:r>
                      <w:proofErr w:type="gramStart"/>
                      <w:r w:rsidRPr="00BD41D4">
                        <w:rPr>
                          <w:rFonts w:ascii="Cascadia Code Light" w:hAnsi="Cascadia Code Light"/>
                          <w:sz w:val="20"/>
                          <w:szCs w:val="20"/>
                        </w:rPr>
                        <w:t>data</w:t>
                      </w:r>
                      <w:proofErr w:type="spellEnd"/>
                      <w:r w:rsidRPr="00BD41D4">
                        <w:rPr>
                          <w:rFonts w:ascii="Cascadia Code Light" w:hAnsi="Cascadia Code Light"/>
                          <w:sz w:val="20"/>
                          <w:szCs w:val="20"/>
                        </w:rPr>
                        <w:t>;</w:t>
                      </w:r>
                      <w:proofErr w:type="gramEnd"/>
                    </w:p>
                    <w:p w14:paraId="6B54187C" w14:textId="3AB96133" w:rsidR="00A11F38" w:rsidRPr="00BD41D4" w:rsidRDefault="00A11F38" w:rsidP="00A11F38">
                      <w:pPr>
                        <w:rPr>
                          <w:rFonts w:ascii="Cascadia Code Light" w:hAnsi="Cascadia Code Light"/>
                          <w:sz w:val="20"/>
                          <w:szCs w:val="20"/>
                        </w:rPr>
                      </w:pPr>
                      <w:r w:rsidRPr="00BD41D4">
                        <w:rPr>
                          <w:rFonts w:ascii="Cascadia Code Light" w:hAnsi="Cascadia Code Light"/>
                          <w:sz w:val="20"/>
                          <w:szCs w:val="20"/>
                        </w:rPr>
                        <w:t>};</w:t>
                      </w:r>
                    </w:p>
                  </w:txbxContent>
                </v:textbox>
                <w10:wrap type="square" anchorx="margin"/>
              </v:shape>
            </w:pict>
          </mc:Fallback>
        </mc:AlternateContent>
      </w:r>
    </w:p>
    <w:p w14:paraId="7E37DF84" w14:textId="50CB2442" w:rsidR="00E62DA3" w:rsidRDefault="00E62DA3" w:rsidP="00975D7F"/>
    <w:p w14:paraId="0B976D07" w14:textId="37BA8978" w:rsidR="00E62DA3" w:rsidRDefault="00E62DA3" w:rsidP="00975D7F"/>
    <w:p w14:paraId="3134CEA3" w14:textId="77777777" w:rsidR="00E62DA3" w:rsidRDefault="00E62DA3" w:rsidP="00975D7F"/>
    <w:p w14:paraId="4F4823EC" w14:textId="77777777" w:rsidR="00E62DA3" w:rsidRDefault="00E62DA3" w:rsidP="00975D7F"/>
    <w:p w14:paraId="1A2A77AA" w14:textId="0FD54B9D" w:rsidR="00E62DA3" w:rsidRDefault="004C56E5" w:rsidP="00975D7F">
      <w:r>
        <w:rPr>
          <w:noProof/>
        </w:rPr>
        <mc:AlternateContent>
          <mc:Choice Requires="wps">
            <w:drawing>
              <wp:anchor distT="0" distB="0" distL="114300" distR="114300" simplePos="0" relativeHeight="251673600" behindDoc="0" locked="0" layoutInCell="1" allowOverlap="1" wp14:anchorId="5200C238" wp14:editId="43B29E8E">
                <wp:simplePos x="0" y="0"/>
                <wp:positionH relativeFrom="margin">
                  <wp:align>center</wp:align>
                </wp:positionH>
                <wp:positionV relativeFrom="paragraph">
                  <wp:posOffset>8255</wp:posOffset>
                </wp:positionV>
                <wp:extent cx="2548890" cy="635"/>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14:paraId="56A141C7" w14:textId="1E5F0DC3" w:rsidR="00A11F38" w:rsidRPr="00233691" w:rsidRDefault="00A11F38" w:rsidP="00A11F38">
                            <w:pPr>
                              <w:pStyle w:val="Caption"/>
                              <w:rPr>
                                <w:noProof/>
                                <w:sz w:val="24"/>
                                <w:szCs w:val="24"/>
                              </w:rPr>
                            </w:pPr>
                            <w:r>
                              <w:t xml:space="preserve">Figure </w:t>
                            </w:r>
                            <w:fldSimple w:instr=" SEQ Figure \* ARABIC ">
                              <w:r w:rsidR="006922F7">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0C238" id="Text Box 16" o:spid="_x0000_s1029" type="#_x0000_t202" style="position:absolute;margin-left:0;margin-top:.65pt;width:200.7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q0LgIAAGY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" stroked="f">
                <v:textbox style="mso-fit-shape-to-text:t" inset="0,0,0,0">
                  <w:txbxContent>
                    <w:p w14:paraId="56A141C7" w14:textId="1E5F0DC3" w:rsidR="00A11F38" w:rsidRPr="00233691" w:rsidRDefault="00A11F38" w:rsidP="00A11F38">
                      <w:pPr>
                        <w:pStyle w:val="Caption"/>
                        <w:rPr>
                          <w:noProof/>
                          <w:sz w:val="24"/>
                          <w:szCs w:val="24"/>
                        </w:rPr>
                      </w:pPr>
                      <w:r>
                        <w:t xml:space="preserve">Figure </w:t>
                      </w:r>
                      <w:fldSimple w:instr=" SEQ Figure \* ARABIC ">
                        <w:r w:rsidR="006922F7">
                          <w:rPr>
                            <w:noProof/>
                          </w:rPr>
                          <w:t>3</w:t>
                        </w:r>
                      </w:fldSimple>
                    </w:p>
                  </w:txbxContent>
                </v:textbox>
                <w10:wrap type="square" anchorx="margin"/>
              </v:shape>
            </w:pict>
          </mc:Fallback>
        </mc:AlternateContent>
      </w:r>
    </w:p>
    <w:p w14:paraId="291FF39D" w14:textId="77777777" w:rsidR="00A11F38" w:rsidRDefault="00A11F38" w:rsidP="00975D7F"/>
    <w:p w14:paraId="0847EEE6" w14:textId="434DD572" w:rsidR="00A11F38" w:rsidRDefault="00D27DA3" w:rsidP="00975D7F">
      <w:r>
        <w:t>To initialize the to-do list, we simply need to define a “stand alone” list-node, and then initialize it.  There are two ways that the Linux kernel, both accomplish the same thing</w:t>
      </w:r>
      <w:r w:rsidR="002C7890">
        <w:t>, and both depend on the C pre-processor.</w:t>
      </w:r>
    </w:p>
    <w:p w14:paraId="42FBD813" w14:textId="405555E4" w:rsidR="00D27DA3" w:rsidRDefault="00D27DA3" w:rsidP="00975D7F"/>
    <w:p w14:paraId="2A54EF79" w14:textId="24CCF1BC" w:rsidR="00A11F38" w:rsidRDefault="00BD41D4" w:rsidP="00975D7F">
      <w:r>
        <w:rPr>
          <w:noProof/>
        </w:rPr>
        <mc:AlternateContent>
          <mc:Choice Requires="wps">
            <w:drawing>
              <wp:anchor distT="45720" distB="45720" distL="114300" distR="114300" simplePos="0" relativeHeight="251677696" behindDoc="0" locked="0" layoutInCell="1" allowOverlap="1" wp14:anchorId="14E8E7EF" wp14:editId="41F48B12">
                <wp:simplePos x="0" y="0"/>
                <wp:positionH relativeFrom="margin">
                  <wp:align>center</wp:align>
                </wp:positionH>
                <wp:positionV relativeFrom="paragraph">
                  <wp:posOffset>7620</wp:posOffset>
                </wp:positionV>
                <wp:extent cx="2565400" cy="368300"/>
                <wp:effectExtent l="0" t="0" r="254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368300"/>
                        </a:xfrm>
                        <a:prstGeom prst="rect">
                          <a:avLst/>
                        </a:prstGeom>
                        <a:solidFill>
                          <a:srgbClr val="FFFFFF"/>
                        </a:solidFill>
                        <a:ln w="9525">
                          <a:solidFill>
                            <a:srgbClr val="000000"/>
                          </a:solidFill>
                          <a:miter lim="800000"/>
                          <a:headEnd/>
                          <a:tailEnd/>
                        </a:ln>
                      </wps:spPr>
                      <wps:txbx>
                        <w:txbxContent>
                          <w:p w14:paraId="6A0CA194" w14:textId="062501D0" w:rsidR="00D27DA3" w:rsidRPr="00BD41D4" w:rsidRDefault="00D27DA3" w:rsidP="00BD41D4">
                            <w:pPr>
                              <w:jc w:val="center"/>
                              <w:rPr>
                                <w:sz w:val="20"/>
                                <w:szCs w:val="20"/>
                              </w:rPr>
                            </w:pPr>
                            <w:r w:rsidRPr="00BD41D4">
                              <w:rPr>
                                <w:sz w:val="20"/>
                                <w:szCs w:val="20"/>
                              </w:rPr>
                              <w:t>LIST_HEAD(</w:t>
                            </w:r>
                            <w:proofErr w:type="spellStart"/>
                            <w:r w:rsidRPr="00BD41D4">
                              <w:rPr>
                                <w:sz w:val="20"/>
                                <w:szCs w:val="20"/>
                              </w:rPr>
                              <w:t>todo_list</w:t>
                            </w:r>
                            <w:proofErr w:type="spellEnd"/>
                            <w:proofErr w:type="gramStart"/>
                            <w:r w:rsidRPr="00BD41D4">
                              <w:rPr>
                                <w:sz w:val="20"/>
                                <w:szCs w:val="2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8E7EF" id="_x0000_s1030" type="#_x0000_t202" style="position:absolute;margin-left:0;margin-top:.6pt;width:202pt;height:2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qJQIAAEwEAAAOAAAAZHJzL2Uyb0RvYy54bWysVNtu2zAMfR+wfxD0vthxkyw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">
                <v:textbox>
                  <w:txbxContent>
                    <w:p w14:paraId="6A0CA194" w14:textId="062501D0" w:rsidR="00D27DA3" w:rsidRPr="00BD41D4" w:rsidRDefault="00D27DA3" w:rsidP="00BD41D4">
                      <w:pPr>
                        <w:jc w:val="center"/>
                        <w:rPr>
                          <w:sz w:val="20"/>
                          <w:szCs w:val="20"/>
                        </w:rPr>
                      </w:pPr>
                      <w:r w:rsidRPr="00BD41D4">
                        <w:rPr>
                          <w:sz w:val="20"/>
                          <w:szCs w:val="20"/>
                        </w:rPr>
                        <w:t>LIST_HEAD(</w:t>
                      </w:r>
                      <w:proofErr w:type="spellStart"/>
                      <w:r w:rsidRPr="00BD41D4">
                        <w:rPr>
                          <w:sz w:val="20"/>
                          <w:szCs w:val="20"/>
                        </w:rPr>
                        <w:t>todo_list</w:t>
                      </w:r>
                      <w:proofErr w:type="spellEnd"/>
                      <w:proofErr w:type="gramStart"/>
                      <w:r w:rsidRPr="00BD41D4">
                        <w:rPr>
                          <w:sz w:val="20"/>
                          <w:szCs w:val="20"/>
                        </w:rPr>
                        <w:t>);</w:t>
                      </w:r>
                      <w:proofErr w:type="gramEnd"/>
                    </w:p>
                  </w:txbxContent>
                </v:textbox>
                <w10:wrap type="square" anchorx="margin"/>
              </v:shape>
            </w:pict>
          </mc:Fallback>
        </mc:AlternateContent>
      </w:r>
    </w:p>
    <w:p w14:paraId="50867D25" w14:textId="727D29F7" w:rsidR="00A11F38" w:rsidRDefault="00A11F38" w:rsidP="00975D7F"/>
    <w:p w14:paraId="7163804F" w14:textId="180D4C22" w:rsidR="00A11F38" w:rsidRDefault="00BD41D4" w:rsidP="00975D7F">
      <w:r>
        <w:rPr>
          <w:noProof/>
        </w:rPr>
        <mc:AlternateContent>
          <mc:Choice Requires="wps">
            <w:drawing>
              <wp:anchor distT="0" distB="0" distL="114300" distR="114300" simplePos="0" relativeHeight="251685888" behindDoc="0" locked="0" layoutInCell="1" allowOverlap="1" wp14:anchorId="1F2642C5" wp14:editId="278A438D">
                <wp:simplePos x="0" y="0"/>
                <wp:positionH relativeFrom="margin">
                  <wp:align>center</wp:align>
                </wp:positionH>
                <wp:positionV relativeFrom="paragraph">
                  <wp:posOffset>8890</wp:posOffset>
                </wp:positionV>
                <wp:extent cx="2832100" cy="635"/>
                <wp:effectExtent l="0" t="0" r="6350" b="0"/>
                <wp:wrapSquare wrapText="bothSides"/>
                <wp:docPr id="22" name="Text Box 22"/>
                <wp:cNvGraphicFramePr/>
                <a:graphic xmlns:a="http://schemas.openxmlformats.org/drawingml/2006/main">
                  <a:graphicData uri="http://schemas.microsoft.com/office/word/2010/wordprocessingShape">
                    <wps:wsp>
                      <wps:cNvSpPr txBox="1"/>
                      <wps:spPr>
                        <a:xfrm>
                          <a:off x="0" y="0"/>
                          <a:ext cx="2832100" cy="635"/>
                        </a:xfrm>
                        <a:prstGeom prst="rect">
                          <a:avLst/>
                        </a:prstGeom>
                        <a:solidFill>
                          <a:prstClr val="white"/>
                        </a:solidFill>
                        <a:ln>
                          <a:noFill/>
                        </a:ln>
                      </wps:spPr>
                      <wps:txbx>
                        <w:txbxContent>
                          <w:p w14:paraId="6AEF119C" w14:textId="086B77CA" w:rsidR="004B01C4" w:rsidRPr="00936F00" w:rsidRDefault="004B01C4" w:rsidP="004B01C4">
                            <w:pPr>
                              <w:pStyle w:val="Caption"/>
                              <w:rPr>
                                <w:sz w:val="24"/>
                                <w:szCs w:val="24"/>
                              </w:rPr>
                            </w:pPr>
                            <w:bookmarkStart w:id="2" w:name="_Ref62800958"/>
                            <w:r>
                              <w:t xml:space="preserve">Figure </w:t>
                            </w:r>
                            <w:fldSimple w:instr=" SEQ Figure \* ARABIC ">
                              <w:r w:rsidR="006922F7">
                                <w:rPr>
                                  <w:noProof/>
                                </w:rPr>
                                <w:t>4</w:t>
                              </w:r>
                            </w:fldSimple>
                            <w:bookmarkEnd w:id="2"/>
                            <w:r w:rsidR="00625ABD">
                              <w:t xml:space="preserve"> – List declaration using LIST_HEAD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642C5" id="Text Box 22" o:spid="_x0000_s1031" type="#_x0000_t202" style="position:absolute;margin-left:0;margin-top:.7pt;width:223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" stroked="f">
                <v:textbox style="mso-fit-shape-to-text:t" inset="0,0,0,0">
                  <w:txbxContent>
                    <w:p w14:paraId="6AEF119C" w14:textId="086B77CA" w:rsidR="004B01C4" w:rsidRPr="00936F00" w:rsidRDefault="004B01C4" w:rsidP="004B01C4">
                      <w:pPr>
                        <w:pStyle w:val="Caption"/>
                        <w:rPr>
                          <w:sz w:val="24"/>
                          <w:szCs w:val="24"/>
                        </w:rPr>
                      </w:pPr>
                      <w:bookmarkStart w:id="3" w:name="_Ref62800958"/>
                      <w:r>
                        <w:t xml:space="preserve">Figure </w:t>
                      </w:r>
                      <w:fldSimple w:instr=" SEQ Figure \* ARABIC ">
                        <w:r w:rsidR="006922F7">
                          <w:rPr>
                            <w:noProof/>
                          </w:rPr>
                          <w:t>4</w:t>
                        </w:r>
                      </w:fldSimple>
                      <w:bookmarkEnd w:id="3"/>
                      <w:r w:rsidR="00625ABD">
                        <w:t xml:space="preserve"> – List declaration using LIST_HEAD macro</w:t>
                      </w:r>
                    </w:p>
                  </w:txbxContent>
                </v:textbox>
                <w10:wrap type="square" anchorx="margin"/>
              </v:shape>
            </w:pict>
          </mc:Fallback>
        </mc:AlternateContent>
      </w:r>
      <w:r w:rsidR="004B01C4">
        <w:br/>
      </w:r>
      <w:r w:rsidR="004B01C4">
        <w:br/>
      </w:r>
    </w:p>
    <w:p w14:paraId="63EFF207" w14:textId="275B8D8C" w:rsidR="00A11F38" w:rsidRDefault="002C7890" w:rsidP="002C7890">
      <w:pPr>
        <w:pStyle w:val="Heading3"/>
      </w:pPr>
      <w:r>
        <w:t>C</w:t>
      </w:r>
      <w:r w:rsidR="00ED6379">
        <w:t xml:space="preserve"> </w:t>
      </w:r>
      <w:r>
        <w:t>Pre</w:t>
      </w:r>
      <w:r w:rsidR="00ED6379">
        <w:t>-</w:t>
      </w:r>
      <w:r>
        <w:t>Processor Magic</w:t>
      </w:r>
    </w:p>
    <w:p w14:paraId="154CFDBD" w14:textId="23F9B723" w:rsidR="002C7890" w:rsidRDefault="0043204A" w:rsidP="002C7890">
      <w:r>
        <w:t xml:space="preserve">The C pre-processor is a powerful tool and is used extensively in the Linux kernel and other production code bases.  </w:t>
      </w:r>
      <w:proofErr w:type="gramStart"/>
      <w:r w:rsidR="00A4322C">
        <w:t xml:space="preserve">In particular, </w:t>
      </w:r>
      <w:r w:rsidR="00A4322C" w:rsidRPr="00430B44">
        <w:rPr>
          <w:rFonts w:ascii="Cascadia Code Light" w:hAnsi="Cascadia Code Light"/>
        </w:rPr>
        <w:t>&lt;</w:t>
      </w:r>
      <w:proofErr w:type="spellStart"/>
      <w:proofErr w:type="gramEnd"/>
      <w:r w:rsidR="00A4322C" w:rsidRPr="00430B44">
        <w:rPr>
          <w:rFonts w:ascii="Cascadia Code Light" w:hAnsi="Cascadia Code Light"/>
        </w:rPr>
        <w:t>linux</w:t>
      </w:r>
      <w:proofErr w:type="spellEnd"/>
      <w:r w:rsidR="00A4322C" w:rsidRPr="00430B44">
        <w:rPr>
          <w:rFonts w:ascii="Cascadia Code Light" w:hAnsi="Cascadia Code Light"/>
        </w:rPr>
        <w:t>/</w:t>
      </w:r>
      <w:proofErr w:type="spellStart"/>
      <w:r w:rsidR="00A4322C" w:rsidRPr="00430B44">
        <w:rPr>
          <w:rFonts w:ascii="Cascadia Code Light" w:hAnsi="Cascadia Code Light"/>
        </w:rPr>
        <w:t>list.h</w:t>
      </w:r>
      <w:proofErr w:type="spellEnd"/>
      <w:r w:rsidR="00A4322C" w:rsidRPr="00430B44">
        <w:rPr>
          <w:rFonts w:ascii="Cascadia Code Light" w:hAnsi="Cascadia Code Light"/>
        </w:rPr>
        <w:t>&gt;</w:t>
      </w:r>
      <w:r w:rsidR="00A4322C">
        <w:t xml:space="preserve"> file </w:t>
      </w:r>
      <w:r w:rsidR="00F75E24">
        <w:t xml:space="preserve">uses the </w:t>
      </w:r>
      <w:r w:rsidR="00F75E24" w:rsidRPr="00430B44">
        <w:rPr>
          <w:rFonts w:ascii="Cascadia Code Light" w:hAnsi="Cascadia Code Light"/>
        </w:rPr>
        <w:t>#define</w:t>
      </w:r>
      <w:r w:rsidR="00F75E24">
        <w:t xml:space="preserve"> </w:t>
      </w:r>
      <w:r w:rsidR="00430B44">
        <w:t xml:space="preserve">pragma to define two </w:t>
      </w:r>
      <w:r w:rsidR="00430B44">
        <w:rPr>
          <w:i/>
          <w:iCs/>
        </w:rPr>
        <w:t>function like macros</w:t>
      </w:r>
      <w:r w:rsidR="00EA4C66">
        <w:t xml:space="preserve">.  These are macros that look like functions.  The arguments that are “passed” in are used in to build </w:t>
      </w:r>
      <w:r w:rsidR="00330D52">
        <w:t xml:space="preserve">the </w:t>
      </w:r>
      <w:r w:rsidR="00330D52">
        <w:rPr>
          <w:i/>
          <w:iCs/>
        </w:rPr>
        <w:t>replacement text</w:t>
      </w:r>
      <w:r w:rsidR="00430B44">
        <w:t>:</w:t>
      </w:r>
    </w:p>
    <w:p w14:paraId="00ECCDA0" w14:textId="77777777" w:rsidR="00EA4C66" w:rsidRDefault="00EA4C66" w:rsidP="002C7890"/>
    <w:p w14:paraId="445DF38A" w14:textId="7A6749AB" w:rsidR="00430B44" w:rsidRDefault="00430B44" w:rsidP="002C7890"/>
    <w:p w14:paraId="4318967A" w14:textId="7BBDF30F" w:rsidR="00430B44" w:rsidRPr="00430B44" w:rsidRDefault="00F40A92" w:rsidP="002C7890">
      <w:r>
        <w:rPr>
          <w:noProof/>
        </w:rPr>
        <w:lastRenderedPageBreak/>
        <mc:AlternateContent>
          <mc:Choice Requires="wps">
            <w:drawing>
              <wp:anchor distT="45720" distB="45720" distL="114300" distR="114300" simplePos="0" relativeHeight="251679744" behindDoc="0" locked="0" layoutInCell="1" allowOverlap="1" wp14:anchorId="39F275A0" wp14:editId="57FE3C44">
                <wp:simplePos x="0" y="0"/>
                <wp:positionH relativeFrom="margin">
                  <wp:posOffset>1022350</wp:posOffset>
                </wp:positionH>
                <wp:positionV relativeFrom="paragraph">
                  <wp:posOffset>3810</wp:posOffset>
                </wp:positionV>
                <wp:extent cx="3962400" cy="755650"/>
                <wp:effectExtent l="0" t="0" r="1905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755650"/>
                        </a:xfrm>
                        <a:prstGeom prst="rect">
                          <a:avLst/>
                        </a:prstGeom>
                        <a:solidFill>
                          <a:srgbClr val="FFFFFF"/>
                        </a:solidFill>
                        <a:ln w="9525">
                          <a:solidFill>
                            <a:srgbClr val="000000"/>
                          </a:solidFill>
                          <a:miter lim="800000"/>
                          <a:headEnd/>
                          <a:tailEnd/>
                        </a:ln>
                      </wps:spPr>
                      <wps:txbx>
                        <w:txbxContent>
                          <w:p w14:paraId="0F740455" w14:textId="201DE2C6" w:rsidR="00F40A92" w:rsidRPr="00F40A92" w:rsidRDefault="00F40A92" w:rsidP="00430B44">
                            <w:pPr>
                              <w:rPr>
                                <w:rFonts w:ascii="Cascadia Code Light" w:hAnsi="Cascadia Code Light"/>
                                <w:sz w:val="20"/>
                                <w:szCs w:val="20"/>
                              </w:rPr>
                            </w:pPr>
                            <w:r w:rsidRPr="00F40A92">
                              <w:rPr>
                                <w:rFonts w:ascii="Cascadia Code Light" w:hAnsi="Cascadia Code Light"/>
                                <w:sz w:val="20"/>
                                <w:szCs w:val="20"/>
                              </w:rPr>
                              <w:t>#define LIST_HEAD_INIT(name) { &amp;(name), &amp;(name) }</w:t>
                            </w:r>
                          </w:p>
                          <w:p w14:paraId="7C23652D" w14:textId="708BEA53" w:rsidR="00430B44" w:rsidRPr="00F40A92" w:rsidRDefault="00F40A92" w:rsidP="00430B44">
                            <w:pPr>
                              <w:rPr>
                                <w:rFonts w:ascii="Cascadia Code Light" w:hAnsi="Cascadia Code Light"/>
                                <w:sz w:val="20"/>
                                <w:szCs w:val="20"/>
                              </w:rPr>
                            </w:pPr>
                            <w:r>
                              <w:rPr>
                                <w:rFonts w:ascii="Cascadia Code Light" w:hAnsi="Cascadia Code Light"/>
                                <w:sz w:val="20"/>
                                <w:szCs w:val="20"/>
                              </w:rPr>
                              <w:br/>
                            </w:r>
                            <w:r w:rsidR="00430B44" w:rsidRPr="00F40A92">
                              <w:rPr>
                                <w:rFonts w:ascii="Cascadia Code Light" w:hAnsi="Cascadia Code Light"/>
                                <w:sz w:val="20"/>
                                <w:szCs w:val="20"/>
                              </w:rPr>
                              <w:t>#define LIST_HEAD(name) \</w:t>
                            </w:r>
                            <w:r w:rsidR="00430B44" w:rsidRPr="00F40A92">
                              <w:rPr>
                                <w:rFonts w:ascii="Cascadia Code Light" w:hAnsi="Cascadia Code Light"/>
                                <w:sz w:val="20"/>
                                <w:szCs w:val="20"/>
                              </w:rPr>
                              <w:br/>
                              <w:t xml:space="preserve">   struct </w:t>
                            </w:r>
                            <w:proofErr w:type="spellStart"/>
                            <w:r w:rsidR="00430B44" w:rsidRPr="00F40A92">
                              <w:rPr>
                                <w:rFonts w:ascii="Cascadia Code Light" w:hAnsi="Cascadia Code Light"/>
                                <w:sz w:val="20"/>
                                <w:szCs w:val="20"/>
                              </w:rPr>
                              <w:t>list_head</w:t>
                            </w:r>
                            <w:proofErr w:type="spellEnd"/>
                            <w:r w:rsidR="00430B44" w:rsidRPr="00F40A92">
                              <w:rPr>
                                <w:rFonts w:ascii="Cascadia Code Light" w:hAnsi="Cascadia Code Light"/>
                                <w:sz w:val="20"/>
                                <w:szCs w:val="20"/>
                              </w:rPr>
                              <w:t xml:space="preserve"> name = LIST_HEAD_INIT(name)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275A0" id="_x0000_s1032" type="#_x0000_t202" style="position:absolute;margin-left:80.5pt;margin-top:.3pt;width:312pt;height:5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cQJw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">
                <v:textbox>
                  <w:txbxContent>
                    <w:p w14:paraId="0F740455" w14:textId="201DE2C6" w:rsidR="00F40A92" w:rsidRPr="00F40A92" w:rsidRDefault="00F40A92" w:rsidP="00430B44">
                      <w:pPr>
                        <w:rPr>
                          <w:rFonts w:ascii="Cascadia Code Light" w:hAnsi="Cascadia Code Light"/>
                          <w:sz w:val="20"/>
                          <w:szCs w:val="20"/>
                        </w:rPr>
                      </w:pPr>
                      <w:r w:rsidRPr="00F40A92">
                        <w:rPr>
                          <w:rFonts w:ascii="Cascadia Code Light" w:hAnsi="Cascadia Code Light"/>
                          <w:sz w:val="20"/>
                          <w:szCs w:val="20"/>
                        </w:rPr>
                        <w:t>#define LIST_HEAD_INIT(name) { &amp;(name), &amp;(name) }</w:t>
                      </w:r>
                    </w:p>
                    <w:p w14:paraId="7C23652D" w14:textId="708BEA53" w:rsidR="00430B44" w:rsidRPr="00F40A92" w:rsidRDefault="00F40A92" w:rsidP="00430B44">
                      <w:pPr>
                        <w:rPr>
                          <w:rFonts w:ascii="Cascadia Code Light" w:hAnsi="Cascadia Code Light"/>
                          <w:sz w:val="20"/>
                          <w:szCs w:val="20"/>
                        </w:rPr>
                      </w:pPr>
                      <w:r>
                        <w:rPr>
                          <w:rFonts w:ascii="Cascadia Code Light" w:hAnsi="Cascadia Code Light"/>
                          <w:sz w:val="20"/>
                          <w:szCs w:val="20"/>
                        </w:rPr>
                        <w:br/>
                      </w:r>
                      <w:r w:rsidR="00430B44" w:rsidRPr="00F40A92">
                        <w:rPr>
                          <w:rFonts w:ascii="Cascadia Code Light" w:hAnsi="Cascadia Code Light"/>
                          <w:sz w:val="20"/>
                          <w:szCs w:val="20"/>
                        </w:rPr>
                        <w:t>#define LIST_HEAD(name) \</w:t>
                      </w:r>
                      <w:r w:rsidR="00430B44" w:rsidRPr="00F40A92">
                        <w:rPr>
                          <w:rFonts w:ascii="Cascadia Code Light" w:hAnsi="Cascadia Code Light"/>
                          <w:sz w:val="20"/>
                          <w:szCs w:val="20"/>
                        </w:rPr>
                        <w:br/>
                        <w:t xml:space="preserve">   struct </w:t>
                      </w:r>
                      <w:proofErr w:type="spellStart"/>
                      <w:r w:rsidR="00430B44" w:rsidRPr="00F40A92">
                        <w:rPr>
                          <w:rFonts w:ascii="Cascadia Code Light" w:hAnsi="Cascadia Code Light"/>
                          <w:sz w:val="20"/>
                          <w:szCs w:val="20"/>
                        </w:rPr>
                        <w:t>list_head</w:t>
                      </w:r>
                      <w:proofErr w:type="spellEnd"/>
                      <w:r w:rsidR="00430B44" w:rsidRPr="00F40A92">
                        <w:rPr>
                          <w:rFonts w:ascii="Cascadia Code Light" w:hAnsi="Cascadia Code Light"/>
                          <w:sz w:val="20"/>
                          <w:szCs w:val="20"/>
                        </w:rPr>
                        <w:t xml:space="preserve"> name = LIST_HEAD_INIT(name)</w:t>
                      </w:r>
                    </w:p>
                  </w:txbxContent>
                </v:textbox>
                <w10:wrap type="square" anchorx="margin"/>
              </v:shape>
            </w:pict>
          </mc:Fallback>
        </mc:AlternateContent>
      </w:r>
    </w:p>
    <w:p w14:paraId="22853415" w14:textId="6A972E3D" w:rsidR="00D27DA3" w:rsidRDefault="00D27DA3" w:rsidP="00975D7F"/>
    <w:p w14:paraId="47436A8C" w14:textId="77777777" w:rsidR="00D27DA3" w:rsidRDefault="00D27DA3" w:rsidP="00975D7F"/>
    <w:p w14:paraId="2CB410DF" w14:textId="41228C92" w:rsidR="00F40A92" w:rsidRDefault="00F40A92" w:rsidP="00975D7F">
      <w:r>
        <w:rPr>
          <w:noProof/>
        </w:rPr>
        <mc:AlternateContent>
          <mc:Choice Requires="wps">
            <w:drawing>
              <wp:anchor distT="0" distB="0" distL="114300" distR="114300" simplePos="0" relativeHeight="251681792" behindDoc="0" locked="0" layoutInCell="1" allowOverlap="1" wp14:anchorId="47623301" wp14:editId="0F352833">
                <wp:simplePos x="0" y="0"/>
                <wp:positionH relativeFrom="column">
                  <wp:posOffset>1009650</wp:posOffset>
                </wp:positionH>
                <wp:positionV relativeFrom="paragraph">
                  <wp:posOffset>154940</wp:posOffset>
                </wp:positionV>
                <wp:extent cx="3962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5B22A843" w14:textId="6A133F56" w:rsidR="00F40A92" w:rsidRPr="00E06C5E" w:rsidRDefault="00F40A92" w:rsidP="00F40A92">
                            <w:pPr>
                              <w:pStyle w:val="Caption"/>
                              <w:rPr>
                                <w:noProof/>
                                <w:sz w:val="24"/>
                                <w:szCs w:val="24"/>
                              </w:rPr>
                            </w:pPr>
                            <w:r>
                              <w:t xml:space="preserve">Figure </w:t>
                            </w:r>
                            <w:fldSimple w:instr=" SEQ Figure \* ARABIC ">
                              <w:r w:rsidR="006922F7">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23301" id="Text Box 20" o:spid="_x0000_s1033" type="#_x0000_t202" style="position:absolute;margin-left:79.5pt;margin-top:12.2pt;width:31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" stroked="f">
                <v:textbox style="mso-fit-shape-to-text:t" inset="0,0,0,0">
                  <w:txbxContent>
                    <w:p w14:paraId="5B22A843" w14:textId="6A133F56" w:rsidR="00F40A92" w:rsidRPr="00E06C5E" w:rsidRDefault="00F40A92" w:rsidP="00F40A92">
                      <w:pPr>
                        <w:pStyle w:val="Caption"/>
                        <w:rPr>
                          <w:noProof/>
                          <w:sz w:val="24"/>
                          <w:szCs w:val="24"/>
                        </w:rPr>
                      </w:pPr>
                      <w:r>
                        <w:t xml:space="preserve">Figure </w:t>
                      </w:r>
                      <w:fldSimple w:instr=" SEQ Figure \* ARABIC ">
                        <w:r w:rsidR="006922F7">
                          <w:rPr>
                            <w:noProof/>
                          </w:rPr>
                          <w:t>5</w:t>
                        </w:r>
                      </w:fldSimple>
                    </w:p>
                  </w:txbxContent>
                </v:textbox>
                <w10:wrap type="square"/>
              </v:shape>
            </w:pict>
          </mc:Fallback>
        </mc:AlternateContent>
      </w:r>
    </w:p>
    <w:p w14:paraId="467EC94B" w14:textId="77777777" w:rsidR="00F40A92" w:rsidRDefault="00F40A92" w:rsidP="00975D7F"/>
    <w:p w14:paraId="510B6EF7" w14:textId="3642EABF" w:rsidR="00F40A92" w:rsidRDefault="00F40A92" w:rsidP="00975D7F"/>
    <w:p w14:paraId="6A314B96" w14:textId="1C1417E7" w:rsidR="00BD41D4" w:rsidRDefault="00BD41D4"/>
    <w:p w14:paraId="40345FF4" w14:textId="0D76D3E3" w:rsidR="00F40A92" w:rsidRDefault="008B6FEC" w:rsidP="00975D7F">
      <w:r>
        <w:rPr>
          <w:noProof/>
        </w:rPr>
        <mc:AlternateContent>
          <mc:Choice Requires="wps">
            <w:drawing>
              <wp:anchor distT="45720" distB="45720" distL="114300" distR="114300" simplePos="0" relativeHeight="251687936" behindDoc="0" locked="0" layoutInCell="1" allowOverlap="1" wp14:anchorId="096B6AA8" wp14:editId="6EC0D61A">
                <wp:simplePos x="0" y="0"/>
                <wp:positionH relativeFrom="margin">
                  <wp:posOffset>1238250</wp:posOffset>
                </wp:positionH>
                <wp:positionV relativeFrom="paragraph">
                  <wp:posOffset>676910</wp:posOffset>
                </wp:positionV>
                <wp:extent cx="4140200" cy="1404620"/>
                <wp:effectExtent l="0" t="0" r="12700"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04620"/>
                        </a:xfrm>
                        <a:prstGeom prst="rect">
                          <a:avLst/>
                        </a:prstGeom>
                        <a:solidFill>
                          <a:srgbClr val="FFFFFF"/>
                        </a:solidFill>
                        <a:ln w="9525">
                          <a:solidFill>
                            <a:srgbClr val="000000"/>
                          </a:solidFill>
                          <a:miter lim="800000"/>
                          <a:headEnd/>
                          <a:tailEnd/>
                        </a:ln>
                      </wps:spPr>
                      <wps:txbx>
                        <w:txbxContent>
                          <w:p w14:paraId="44346505" w14:textId="543135BB" w:rsidR="00625ABD" w:rsidRPr="00625ABD" w:rsidRDefault="00625ABD" w:rsidP="00625ABD">
                            <w:pPr>
                              <w:rPr>
                                <w:rFonts w:ascii="Cascadia Code Light" w:hAnsi="Cascadia Code Light"/>
                                <w:sz w:val="20"/>
                                <w:szCs w:val="20"/>
                              </w:rPr>
                            </w:pPr>
                            <w:r w:rsidRPr="00625ABD">
                              <w:rPr>
                                <w:rFonts w:ascii="Cascadia Code Light" w:hAnsi="Cascadia Code Light"/>
                                <w:sz w:val="20"/>
                                <w:szCs w:val="20"/>
                              </w:rPr>
                              <w:t>LIST_HEAD(</w:t>
                            </w:r>
                            <w:proofErr w:type="spellStart"/>
                            <w:r w:rsidRPr="00625ABD">
                              <w:rPr>
                                <w:rFonts w:ascii="Cascadia Code Light" w:hAnsi="Cascadia Code Light"/>
                                <w:sz w:val="20"/>
                                <w:szCs w:val="20"/>
                              </w:rPr>
                              <w:t>todo_list</w:t>
                            </w:r>
                            <w:proofErr w:type="spellEnd"/>
                            <w:proofErr w:type="gramStart"/>
                            <w:r w:rsidRPr="00625ABD">
                              <w:rPr>
                                <w:rFonts w:ascii="Cascadia Code Light" w:hAnsi="Cascadia Code Light"/>
                                <w:sz w:val="20"/>
                                <w:szCs w:val="20"/>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B6AA8" id="_x0000_s1034" type="#_x0000_t202" style="position:absolute;margin-left:97.5pt;margin-top:53.3pt;width:326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">
                <v:textbox style="mso-fit-shape-to-text:t">
                  <w:txbxContent>
                    <w:p w14:paraId="44346505" w14:textId="543135BB" w:rsidR="00625ABD" w:rsidRPr="00625ABD" w:rsidRDefault="00625ABD" w:rsidP="00625ABD">
                      <w:pPr>
                        <w:rPr>
                          <w:rFonts w:ascii="Cascadia Code Light" w:hAnsi="Cascadia Code Light"/>
                          <w:sz w:val="20"/>
                          <w:szCs w:val="20"/>
                        </w:rPr>
                      </w:pPr>
                      <w:r w:rsidRPr="00625ABD">
                        <w:rPr>
                          <w:rFonts w:ascii="Cascadia Code Light" w:hAnsi="Cascadia Code Light"/>
                          <w:sz w:val="20"/>
                          <w:szCs w:val="20"/>
                        </w:rPr>
                        <w:t>LIST_HEAD(</w:t>
                      </w:r>
                      <w:proofErr w:type="spellStart"/>
                      <w:r w:rsidRPr="00625ABD">
                        <w:rPr>
                          <w:rFonts w:ascii="Cascadia Code Light" w:hAnsi="Cascadia Code Light"/>
                          <w:sz w:val="20"/>
                          <w:szCs w:val="20"/>
                        </w:rPr>
                        <w:t>todo_list</w:t>
                      </w:r>
                      <w:proofErr w:type="spellEnd"/>
                      <w:proofErr w:type="gramStart"/>
                      <w:r w:rsidRPr="00625ABD">
                        <w:rPr>
                          <w:rFonts w:ascii="Cascadia Code Light" w:hAnsi="Cascadia Code Light"/>
                          <w:sz w:val="20"/>
                          <w:szCs w:val="20"/>
                        </w:rPr>
                        <w:t>);</w:t>
                      </w:r>
                      <w:proofErr w:type="gramEnd"/>
                    </w:p>
                  </w:txbxContent>
                </v:textbox>
                <w10:wrap type="topAndBottom" anchorx="margin"/>
              </v:shape>
            </w:pict>
          </mc:Fallback>
        </mc:AlternateContent>
      </w:r>
      <w:r w:rsidR="004B01C4">
        <w:t xml:space="preserve">To explain how this works, </w:t>
      </w:r>
      <w:r w:rsidR="00A77FB9">
        <w:t xml:space="preserve">remember that the </w:t>
      </w:r>
      <w:r w:rsidR="00A77FB9" w:rsidRPr="00A77FB9">
        <w:rPr>
          <w:rFonts w:ascii="Cascadia Code Light" w:hAnsi="Cascadia Code Light"/>
        </w:rPr>
        <w:t>#define</w:t>
      </w:r>
      <w:r w:rsidR="00ED6379">
        <w:t xml:space="preserve"> </w:t>
      </w:r>
      <w:r w:rsidR="00ED6379" w:rsidRPr="00ED6379">
        <w:rPr>
          <w:i/>
          <w:iCs/>
        </w:rPr>
        <w:t>macro</w:t>
      </w:r>
      <w:r w:rsidR="00ED6379">
        <w:t xml:space="preserve"> </w:t>
      </w:r>
      <w:r w:rsidR="00A77FB9">
        <w:t xml:space="preserve">will be </w:t>
      </w:r>
      <w:r w:rsidR="00A77FB9">
        <w:rPr>
          <w:i/>
          <w:iCs/>
        </w:rPr>
        <w:t>replaced</w:t>
      </w:r>
      <w:r w:rsidR="00A77FB9">
        <w:t xml:space="preserve"> with the </w:t>
      </w:r>
      <w:r w:rsidR="00A77FB9">
        <w:rPr>
          <w:i/>
          <w:iCs/>
        </w:rPr>
        <w:t>text</w:t>
      </w:r>
      <w:r w:rsidR="00A77FB9">
        <w:t xml:space="preserve"> when the C pre-processor runs</w:t>
      </w:r>
      <w:r w:rsidR="00ED6379">
        <w:t>, and before the C compiler  see the text</w:t>
      </w:r>
      <w:r w:rsidR="00A77FB9">
        <w:t xml:space="preserve">.  </w:t>
      </w:r>
      <w:r w:rsidR="00625ABD">
        <w:t xml:space="preserve">So, starting with </w:t>
      </w:r>
      <w:r w:rsidR="00625ABD">
        <w:fldChar w:fldCharType="begin"/>
      </w:r>
      <w:r w:rsidR="00625ABD">
        <w:instrText xml:space="preserve"> REF _Ref62800958 \h </w:instrText>
      </w:r>
      <w:r w:rsidR="00625ABD">
        <w:fldChar w:fldCharType="separate"/>
      </w:r>
      <w:r w:rsidR="00BD41D4">
        <w:t xml:space="preserve">Figure </w:t>
      </w:r>
      <w:r w:rsidR="00BD41D4">
        <w:rPr>
          <w:noProof/>
        </w:rPr>
        <w:t>4</w:t>
      </w:r>
      <w:r w:rsidR="00625ABD">
        <w:fldChar w:fldCharType="end"/>
      </w:r>
      <w:r w:rsidR="00625ABD">
        <w:t>, when the pre-processor encounters:</w:t>
      </w:r>
    </w:p>
    <w:p w14:paraId="50B2F8B0" w14:textId="62C14D1B" w:rsidR="00F40A92" w:rsidRDefault="00F01F16">
      <w:r>
        <w:rPr>
          <w:noProof/>
        </w:rPr>
        <mc:AlternateContent>
          <mc:Choice Requires="wps">
            <w:drawing>
              <wp:anchor distT="45720" distB="45720" distL="114300" distR="114300" simplePos="0" relativeHeight="251692032" behindDoc="0" locked="0" layoutInCell="1" allowOverlap="1" wp14:anchorId="7DBD474E" wp14:editId="2CF6475E">
                <wp:simplePos x="0" y="0"/>
                <wp:positionH relativeFrom="margin">
                  <wp:posOffset>1193800</wp:posOffset>
                </wp:positionH>
                <wp:positionV relativeFrom="paragraph">
                  <wp:posOffset>1887855</wp:posOffset>
                </wp:positionV>
                <wp:extent cx="4464050" cy="1404620"/>
                <wp:effectExtent l="0" t="0" r="1270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404620"/>
                        </a:xfrm>
                        <a:prstGeom prst="rect">
                          <a:avLst/>
                        </a:prstGeom>
                        <a:solidFill>
                          <a:srgbClr val="FFFFFF"/>
                        </a:solidFill>
                        <a:ln w="9525">
                          <a:solidFill>
                            <a:srgbClr val="000000"/>
                          </a:solidFill>
                          <a:miter lim="800000"/>
                          <a:headEnd/>
                          <a:tailEnd/>
                        </a:ln>
                      </wps:spPr>
                      <wps:txbx>
                        <w:txbxContent>
                          <w:p w14:paraId="673E339D" w14:textId="0823D01B" w:rsidR="005E4EB2" w:rsidRPr="008B6FEC" w:rsidRDefault="005E4EB2" w:rsidP="005E4EB2">
                            <w:pPr>
                              <w:rPr>
                                <w:rFonts w:ascii="Cascadia Code Light" w:hAnsi="Cascadia Code Light"/>
                                <w:sz w:val="20"/>
                                <w:szCs w:val="20"/>
                              </w:rPr>
                            </w:pPr>
                            <w:r w:rsidRPr="00AF76CF">
                              <w:rPr>
                                <w:rFonts w:ascii="Cascadia Code Light" w:hAnsi="Cascadia Code Light"/>
                                <w:color w:val="00B0F0"/>
                                <w:sz w:val="20"/>
                                <w:szCs w:val="20"/>
                              </w:rPr>
                              <w:t xml:space="preserve">struct </w:t>
                            </w:r>
                            <w:proofErr w:type="spellStart"/>
                            <w:r w:rsidRPr="00AF76CF">
                              <w:rPr>
                                <w:rFonts w:ascii="Cascadia Code Light" w:hAnsi="Cascadia Code Light"/>
                                <w:color w:val="00B0F0"/>
                                <w:sz w:val="20"/>
                                <w:szCs w:val="20"/>
                              </w:rPr>
                              <w:t>list_head</w:t>
                            </w:r>
                            <w:proofErr w:type="spellEnd"/>
                            <w:r w:rsidRPr="008B6FEC">
                              <w:rPr>
                                <w:rFonts w:ascii="Cascadia Code Light" w:hAnsi="Cascadia Code Light"/>
                                <w:sz w:val="20"/>
                                <w:szCs w:val="20"/>
                              </w:rPr>
                              <w:t xml:space="preserve"> </w:t>
                            </w:r>
                            <w:proofErr w:type="spellStart"/>
                            <w:r w:rsidRPr="008B6FEC">
                              <w:rPr>
                                <w:rFonts w:ascii="Cascadia Code Light" w:hAnsi="Cascadia Code Light"/>
                                <w:sz w:val="20"/>
                                <w:szCs w:val="20"/>
                              </w:rPr>
                              <w:t>todo_list</w:t>
                            </w:r>
                            <w:proofErr w:type="spellEnd"/>
                            <w:r w:rsidRPr="008B6FEC">
                              <w:rPr>
                                <w:rFonts w:ascii="Cascadia Code Light" w:hAnsi="Cascadia Code Light"/>
                                <w:sz w:val="20"/>
                                <w:szCs w:val="20"/>
                              </w:rPr>
                              <w:t xml:space="preserve"> </w:t>
                            </w:r>
                            <w:r w:rsidRPr="00AF76CF">
                              <w:rPr>
                                <w:rFonts w:ascii="Cascadia Code Light" w:hAnsi="Cascadia Code Light"/>
                                <w:color w:val="FF0000"/>
                                <w:sz w:val="20"/>
                                <w:szCs w:val="20"/>
                              </w:rPr>
                              <w:t>= { &amp;(</w:t>
                            </w:r>
                            <w:proofErr w:type="spellStart"/>
                            <w:r w:rsidRPr="00AF76CF">
                              <w:rPr>
                                <w:rFonts w:ascii="Cascadia Code Light" w:hAnsi="Cascadia Code Light"/>
                                <w:color w:val="000000" w:themeColor="text1"/>
                                <w:sz w:val="20"/>
                                <w:szCs w:val="20"/>
                              </w:rPr>
                              <w:t>todo_list</w:t>
                            </w:r>
                            <w:proofErr w:type="spellEnd"/>
                            <w:r w:rsidRPr="00AF76CF">
                              <w:rPr>
                                <w:rFonts w:ascii="Cascadia Code Light" w:hAnsi="Cascadia Code Light"/>
                                <w:color w:val="FF0000"/>
                                <w:sz w:val="20"/>
                                <w:szCs w:val="20"/>
                              </w:rPr>
                              <w:t>), &amp;(</w:t>
                            </w:r>
                            <w:proofErr w:type="spellStart"/>
                            <w:r w:rsidRPr="00AF76CF">
                              <w:rPr>
                                <w:rFonts w:ascii="Cascadia Code Light" w:hAnsi="Cascadia Code Light"/>
                                <w:color w:val="000000" w:themeColor="text1"/>
                                <w:sz w:val="20"/>
                                <w:szCs w:val="20"/>
                              </w:rPr>
                              <w:t>todo_list</w:t>
                            </w:r>
                            <w:proofErr w:type="spellEnd"/>
                            <w:r w:rsidRPr="00AF76CF">
                              <w:rPr>
                                <w:rFonts w:ascii="Cascadia Code Light" w:hAnsi="Cascadia Code Light"/>
                                <w:color w:val="FF0000"/>
                                <w:sz w:val="20"/>
                                <w:szCs w:val="20"/>
                              </w:rPr>
                              <w:t xml:space="preserve">) </w:t>
                            </w:r>
                            <w:proofErr w:type="gramStart"/>
                            <w:r w:rsidRPr="00AF76CF">
                              <w:rPr>
                                <w:rFonts w:ascii="Cascadia Code Light" w:hAnsi="Cascadia Code Light"/>
                                <w:color w:val="FF0000"/>
                                <w:sz w:val="20"/>
                                <w:szCs w:val="20"/>
                              </w:rPr>
                              <w:t>}</w:t>
                            </w:r>
                            <w:r w:rsidR="008B6FEC" w:rsidRPr="008B6FEC">
                              <w:rPr>
                                <w:rFonts w:ascii="Cascadia Code Light" w:hAnsi="Cascadia Code Light"/>
                                <w:sz w:val="20"/>
                                <w:szCs w:val="20"/>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D474E" id="_x0000_s1035" type="#_x0000_t202" style="position:absolute;margin-left:94pt;margin-top:148.65pt;width:351.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">
                <v:textbox style="mso-fit-shape-to-text:t">
                  <w:txbxContent>
                    <w:p w14:paraId="673E339D" w14:textId="0823D01B" w:rsidR="005E4EB2" w:rsidRPr="008B6FEC" w:rsidRDefault="005E4EB2" w:rsidP="005E4EB2">
                      <w:pPr>
                        <w:rPr>
                          <w:rFonts w:ascii="Cascadia Code Light" w:hAnsi="Cascadia Code Light"/>
                          <w:sz w:val="20"/>
                          <w:szCs w:val="20"/>
                        </w:rPr>
                      </w:pPr>
                      <w:r w:rsidRPr="00AF76CF">
                        <w:rPr>
                          <w:rFonts w:ascii="Cascadia Code Light" w:hAnsi="Cascadia Code Light"/>
                          <w:color w:val="00B0F0"/>
                          <w:sz w:val="20"/>
                          <w:szCs w:val="20"/>
                        </w:rPr>
                        <w:t xml:space="preserve">struct </w:t>
                      </w:r>
                      <w:proofErr w:type="spellStart"/>
                      <w:r w:rsidRPr="00AF76CF">
                        <w:rPr>
                          <w:rFonts w:ascii="Cascadia Code Light" w:hAnsi="Cascadia Code Light"/>
                          <w:color w:val="00B0F0"/>
                          <w:sz w:val="20"/>
                          <w:szCs w:val="20"/>
                        </w:rPr>
                        <w:t>list_head</w:t>
                      </w:r>
                      <w:proofErr w:type="spellEnd"/>
                      <w:r w:rsidRPr="008B6FEC">
                        <w:rPr>
                          <w:rFonts w:ascii="Cascadia Code Light" w:hAnsi="Cascadia Code Light"/>
                          <w:sz w:val="20"/>
                          <w:szCs w:val="20"/>
                        </w:rPr>
                        <w:t xml:space="preserve"> </w:t>
                      </w:r>
                      <w:proofErr w:type="spellStart"/>
                      <w:r w:rsidRPr="008B6FEC">
                        <w:rPr>
                          <w:rFonts w:ascii="Cascadia Code Light" w:hAnsi="Cascadia Code Light"/>
                          <w:sz w:val="20"/>
                          <w:szCs w:val="20"/>
                        </w:rPr>
                        <w:t>todo_list</w:t>
                      </w:r>
                      <w:proofErr w:type="spellEnd"/>
                      <w:r w:rsidRPr="008B6FEC">
                        <w:rPr>
                          <w:rFonts w:ascii="Cascadia Code Light" w:hAnsi="Cascadia Code Light"/>
                          <w:sz w:val="20"/>
                          <w:szCs w:val="20"/>
                        </w:rPr>
                        <w:t xml:space="preserve"> </w:t>
                      </w:r>
                      <w:r w:rsidRPr="00AF76CF">
                        <w:rPr>
                          <w:rFonts w:ascii="Cascadia Code Light" w:hAnsi="Cascadia Code Light"/>
                          <w:color w:val="FF0000"/>
                          <w:sz w:val="20"/>
                          <w:szCs w:val="20"/>
                        </w:rPr>
                        <w:t>= { &amp;(</w:t>
                      </w:r>
                      <w:proofErr w:type="spellStart"/>
                      <w:r w:rsidRPr="00AF76CF">
                        <w:rPr>
                          <w:rFonts w:ascii="Cascadia Code Light" w:hAnsi="Cascadia Code Light"/>
                          <w:color w:val="000000" w:themeColor="text1"/>
                          <w:sz w:val="20"/>
                          <w:szCs w:val="20"/>
                        </w:rPr>
                        <w:t>todo_list</w:t>
                      </w:r>
                      <w:proofErr w:type="spellEnd"/>
                      <w:r w:rsidRPr="00AF76CF">
                        <w:rPr>
                          <w:rFonts w:ascii="Cascadia Code Light" w:hAnsi="Cascadia Code Light"/>
                          <w:color w:val="FF0000"/>
                          <w:sz w:val="20"/>
                          <w:szCs w:val="20"/>
                        </w:rPr>
                        <w:t>), &amp;(</w:t>
                      </w:r>
                      <w:proofErr w:type="spellStart"/>
                      <w:r w:rsidRPr="00AF76CF">
                        <w:rPr>
                          <w:rFonts w:ascii="Cascadia Code Light" w:hAnsi="Cascadia Code Light"/>
                          <w:color w:val="000000" w:themeColor="text1"/>
                          <w:sz w:val="20"/>
                          <w:szCs w:val="20"/>
                        </w:rPr>
                        <w:t>todo_list</w:t>
                      </w:r>
                      <w:proofErr w:type="spellEnd"/>
                      <w:r w:rsidRPr="00AF76CF">
                        <w:rPr>
                          <w:rFonts w:ascii="Cascadia Code Light" w:hAnsi="Cascadia Code Light"/>
                          <w:color w:val="FF0000"/>
                          <w:sz w:val="20"/>
                          <w:szCs w:val="20"/>
                        </w:rPr>
                        <w:t xml:space="preserve">) </w:t>
                      </w:r>
                      <w:proofErr w:type="gramStart"/>
                      <w:r w:rsidRPr="00AF76CF">
                        <w:rPr>
                          <w:rFonts w:ascii="Cascadia Code Light" w:hAnsi="Cascadia Code Light"/>
                          <w:color w:val="FF0000"/>
                          <w:sz w:val="20"/>
                          <w:szCs w:val="20"/>
                        </w:rPr>
                        <w:t>}</w:t>
                      </w:r>
                      <w:r w:rsidR="008B6FEC" w:rsidRPr="008B6FEC">
                        <w:rPr>
                          <w:rFonts w:ascii="Cascadia Code Light" w:hAnsi="Cascadia Code Light"/>
                          <w:sz w:val="20"/>
                          <w:szCs w:val="20"/>
                        </w:rPr>
                        <w:t>;</w:t>
                      </w:r>
                      <w:proofErr w:type="gramEnd"/>
                    </w:p>
                  </w:txbxContent>
                </v:textbox>
                <w10:wrap type="topAndBottom"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2D97D227" wp14:editId="649D57E2">
                <wp:simplePos x="0" y="0"/>
                <wp:positionH relativeFrom="margin">
                  <wp:posOffset>1270000</wp:posOffset>
                </wp:positionH>
                <wp:positionV relativeFrom="paragraph">
                  <wp:posOffset>1116965</wp:posOffset>
                </wp:positionV>
                <wp:extent cx="4152900" cy="1404620"/>
                <wp:effectExtent l="0" t="0" r="1905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4620"/>
                        </a:xfrm>
                        <a:prstGeom prst="rect">
                          <a:avLst/>
                        </a:prstGeom>
                        <a:solidFill>
                          <a:srgbClr val="FFFFFF"/>
                        </a:solidFill>
                        <a:ln w="9525">
                          <a:solidFill>
                            <a:srgbClr val="000000"/>
                          </a:solidFill>
                          <a:miter lim="800000"/>
                          <a:headEnd/>
                          <a:tailEnd/>
                        </a:ln>
                      </wps:spPr>
                      <wps:txbx>
                        <w:txbxContent>
                          <w:p w14:paraId="192C34B1" w14:textId="7C711617" w:rsidR="00AF5A62" w:rsidRPr="008B6FEC" w:rsidRDefault="005E4EB2" w:rsidP="00AF5A62">
                            <w:pPr>
                              <w:rPr>
                                <w:rFonts w:ascii="Cascadia Code Light" w:hAnsi="Cascadia Code Light"/>
                                <w:sz w:val="20"/>
                                <w:szCs w:val="20"/>
                              </w:rPr>
                            </w:pPr>
                            <w:r w:rsidRPr="008B6FEC">
                              <w:rPr>
                                <w:rFonts w:ascii="Cascadia Code Light" w:hAnsi="Cascadia Code Light"/>
                                <w:color w:val="00B0F0"/>
                                <w:sz w:val="20"/>
                                <w:szCs w:val="20"/>
                              </w:rPr>
                              <w:t xml:space="preserve">struct </w:t>
                            </w:r>
                            <w:proofErr w:type="spellStart"/>
                            <w:r w:rsidRPr="008B6FEC">
                              <w:rPr>
                                <w:rFonts w:ascii="Cascadia Code Light" w:hAnsi="Cascadia Code Light"/>
                                <w:color w:val="00B0F0"/>
                                <w:sz w:val="20"/>
                                <w:szCs w:val="20"/>
                              </w:rPr>
                              <w:t>list_head</w:t>
                            </w:r>
                            <w:proofErr w:type="spellEnd"/>
                            <w:r w:rsidRPr="008B6FEC">
                              <w:rPr>
                                <w:rFonts w:ascii="Cascadia Code Light" w:hAnsi="Cascadia Code Light"/>
                                <w:sz w:val="20"/>
                                <w:szCs w:val="20"/>
                              </w:rPr>
                              <w:t xml:space="preserve"> </w:t>
                            </w:r>
                            <w:proofErr w:type="spellStart"/>
                            <w:r w:rsidRPr="008B6FEC">
                              <w:rPr>
                                <w:rFonts w:ascii="Cascadia Code Light" w:hAnsi="Cascadia Code Light"/>
                                <w:sz w:val="20"/>
                                <w:szCs w:val="20"/>
                              </w:rPr>
                              <w:t>todo_list</w:t>
                            </w:r>
                            <w:proofErr w:type="spellEnd"/>
                            <w:r w:rsidRPr="008B6FEC">
                              <w:rPr>
                                <w:rFonts w:ascii="Cascadia Code Light" w:hAnsi="Cascadia Code Light"/>
                                <w:sz w:val="20"/>
                                <w:szCs w:val="20"/>
                              </w:rPr>
                              <w:t xml:space="preserve"> = </w:t>
                            </w:r>
                            <w:r w:rsidRPr="008B6FEC">
                              <w:rPr>
                                <w:rFonts w:ascii="Cascadia Code Light" w:hAnsi="Cascadia Code Light"/>
                                <w:color w:val="00B0F0"/>
                                <w:sz w:val="20"/>
                                <w:szCs w:val="20"/>
                              </w:rPr>
                              <w:t>LIST_HEAD_INIT(</w:t>
                            </w:r>
                            <w:proofErr w:type="spellStart"/>
                            <w:r w:rsidRPr="008B6FEC">
                              <w:rPr>
                                <w:rFonts w:ascii="Cascadia Code Light" w:hAnsi="Cascadia Code Light"/>
                                <w:sz w:val="20"/>
                                <w:szCs w:val="20"/>
                              </w:rPr>
                              <w:t>todo_list</w:t>
                            </w:r>
                            <w:proofErr w:type="spellEnd"/>
                            <w:proofErr w:type="gramStart"/>
                            <w:r w:rsidRPr="008B6FEC">
                              <w:rPr>
                                <w:rFonts w:ascii="Cascadia Code Light" w:hAnsi="Cascadia Code Light"/>
                                <w:color w:val="00B0F0"/>
                                <w:sz w:val="20"/>
                                <w:szCs w:val="20"/>
                              </w:rPr>
                              <w:t>)</w:t>
                            </w:r>
                            <w:r w:rsidRPr="008B6FEC">
                              <w:rPr>
                                <w:rFonts w:ascii="Cascadia Code Light" w:hAnsi="Cascadia Code Light"/>
                                <w:sz w:val="20"/>
                                <w:szCs w:val="20"/>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7D227" id="_x0000_s1036" type="#_x0000_t202" style="position:absolute;margin-left:100pt;margin-top:87.95pt;width:327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">
                <v:textbox style="mso-fit-shape-to-text:t">
                  <w:txbxContent>
                    <w:p w14:paraId="192C34B1" w14:textId="7C711617" w:rsidR="00AF5A62" w:rsidRPr="008B6FEC" w:rsidRDefault="005E4EB2" w:rsidP="00AF5A62">
                      <w:pPr>
                        <w:rPr>
                          <w:rFonts w:ascii="Cascadia Code Light" w:hAnsi="Cascadia Code Light"/>
                          <w:sz w:val="20"/>
                          <w:szCs w:val="20"/>
                        </w:rPr>
                      </w:pPr>
                      <w:r w:rsidRPr="008B6FEC">
                        <w:rPr>
                          <w:rFonts w:ascii="Cascadia Code Light" w:hAnsi="Cascadia Code Light"/>
                          <w:color w:val="00B0F0"/>
                          <w:sz w:val="20"/>
                          <w:szCs w:val="20"/>
                        </w:rPr>
                        <w:t xml:space="preserve">struct </w:t>
                      </w:r>
                      <w:proofErr w:type="spellStart"/>
                      <w:r w:rsidRPr="008B6FEC">
                        <w:rPr>
                          <w:rFonts w:ascii="Cascadia Code Light" w:hAnsi="Cascadia Code Light"/>
                          <w:color w:val="00B0F0"/>
                          <w:sz w:val="20"/>
                          <w:szCs w:val="20"/>
                        </w:rPr>
                        <w:t>list_head</w:t>
                      </w:r>
                      <w:proofErr w:type="spellEnd"/>
                      <w:r w:rsidRPr="008B6FEC">
                        <w:rPr>
                          <w:rFonts w:ascii="Cascadia Code Light" w:hAnsi="Cascadia Code Light"/>
                          <w:sz w:val="20"/>
                          <w:szCs w:val="20"/>
                        </w:rPr>
                        <w:t xml:space="preserve"> </w:t>
                      </w:r>
                      <w:proofErr w:type="spellStart"/>
                      <w:r w:rsidRPr="008B6FEC">
                        <w:rPr>
                          <w:rFonts w:ascii="Cascadia Code Light" w:hAnsi="Cascadia Code Light"/>
                          <w:sz w:val="20"/>
                          <w:szCs w:val="20"/>
                        </w:rPr>
                        <w:t>todo_list</w:t>
                      </w:r>
                      <w:proofErr w:type="spellEnd"/>
                      <w:r w:rsidRPr="008B6FEC">
                        <w:rPr>
                          <w:rFonts w:ascii="Cascadia Code Light" w:hAnsi="Cascadia Code Light"/>
                          <w:sz w:val="20"/>
                          <w:szCs w:val="20"/>
                        </w:rPr>
                        <w:t xml:space="preserve"> = </w:t>
                      </w:r>
                      <w:r w:rsidRPr="008B6FEC">
                        <w:rPr>
                          <w:rFonts w:ascii="Cascadia Code Light" w:hAnsi="Cascadia Code Light"/>
                          <w:color w:val="00B0F0"/>
                          <w:sz w:val="20"/>
                          <w:szCs w:val="20"/>
                        </w:rPr>
                        <w:t>LIST_HEAD_INIT(</w:t>
                      </w:r>
                      <w:proofErr w:type="spellStart"/>
                      <w:r w:rsidRPr="008B6FEC">
                        <w:rPr>
                          <w:rFonts w:ascii="Cascadia Code Light" w:hAnsi="Cascadia Code Light"/>
                          <w:sz w:val="20"/>
                          <w:szCs w:val="20"/>
                        </w:rPr>
                        <w:t>todo_list</w:t>
                      </w:r>
                      <w:proofErr w:type="spellEnd"/>
                      <w:proofErr w:type="gramStart"/>
                      <w:r w:rsidRPr="008B6FEC">
                        <w:rPr>
                          <w:rFonts w:ascii="Cascadia Code Light" w:hAnsi="Cascadia Code Light"/>
                          <w:color w:val="00B0F0"/>
                          <w:sz w:val="20"/>
                          <w:szCs w:val="20"/>
                        </w:rPr>
                        <w:t>)</w:t>
                      </w:r>
                      <w:r w:rsidRPr="008B6FEC">
                        <w:rPr>
                          <w:rFonts w:ascii="Cascadia Code Light" w:hAnsi="Cascadia Code Light"/>
                          <w:sz w:val="20"/>
                          <w:szCs w:val="20"/>
                        </w:rPr>
                        <w:t>;</w:t>
                      </w:r>
                      <w:proofErr w:type="gramEnd"/>
                    </w:p>
                  </w:txbxContent>
                </v:textbox>
                <w10:wrap type="topAndBottom" anchorx="margin"/>
              </v:shape>
            </w:pict>
          </mc:Fallback>
        </mc:AlternateContent>
      </w:r>
      <w:r w:rsidR="003363AA">
        <w:t xml:space="preserve">It assigns the macro’s </w:t>
      </w:r>
      <w:r w:rsidR="003363AA" w:rsidRPr="003363AA">
        <w:rPr>
          <w:rFonts w:ascii="Cascadia Code Light" w:hAnsi="Cascadia Code Light"/>
        </w:rPr>
        <w:t>name</w:t>
      </w:r>
      <w:r w:rsidR="003363AA">
        <w:t xml:space="preserve"> argument to the text </w:t>
      </w:r>
      <w:proofErr w:type="spellStart"/>
      <w:r w:rsidR="003363AA" w:rsidRPr="003363AA">
        <w:rPr>
          <w:rFonts w:ascii="Cascadia Code Light" w:hAnsi="Cascadia Code Light"/>
        </w:rPr>
        <w:t>todo_list</w:t>
      </w:r>
      <w:proofErr w:type="spellEnd"/>
      <w:r w:rsidR="003363AA">
        <w:t>.</w:t>
      </w:r>
      <w:r w:rsidR="00ED6379">
        <w:t xml:space="preserve"> In fact, whatever text we put there will be substituted, the pre-processor is just a string replacer, not a syntax checker.</w:t>
      </w:r>
      <w:r w:rsidR="003363AA">
        <w:t xml:space="preserve">  Next, </w:t>
      </w:r>
      <w:r w:rsidR="00AF5A62">
        <w:t>it rewrites the macro with its replacement text</w:t>
      </w:r>
      <w:r w:rsidR="005E4EB2">
        <w:t xml:space="preserve"> (the </w:t>
      </w:r>
      <w:r w:rsidR="005E4EB2" w:rsidRPr="008B6FEC">
        <w:rPr>
          <w:color w:val="00B0F0"/>
        </w:rPr>
        <w:t xml:space="preserve">blue </w:t>
      </w:r>
      <w:r w:rsidR="005E4EB2">
        <w:t>text indicates</w:t>
      </w:r>
      <w:r w:rsidR="008B6FEC">
        <w:t xml:space="preserve"> the rewritten text</w:t>
      </w:r>
      <w:r w:rsidR="00AF5A62">
        <w:t>:</w:t>
      </w:r>
      <w:r w:rsidR="00ED6379">
        <w:br/>
      </w:r>
      <w:r w:rsidR="005E4EB2">
        <w:t xml:space="preserve">However, the pre-processor isn’t done, now it sees the macro </w:t>
      </w:r>
      <w:r w:rsidR="005E4EB2" w:rsidRPr="00193983">
        <w:rPr>
          <w:rFonts w:ascii="Cascadia Code Light" w:hAnsi="Cascadia Code Light"/>
        </w:rPr>
        <w:t>LIST_HEAD_INIT</w:t>
      </w:r>
      <w:r w:rsidR="005E4EB2">
        <w:t xml:space="preserve">, which </w:t>
      </w:r>
      <w:proofErr w:type="gramStart"/>
      <w:r w:rsidR="005E4EB2">
        <w:t>has to</w:t>
      </w:r>
      <w:proofErr w:type="gramEnd"/>
      <w:r w:rsidR="005E4EB2">
        <w:t xml:space="preserve"> be expanded too.</w:t>
      </w:r>
    </w:p>
    <w:p w14:paraId="5F25BBFE" w14:textId="7291302C" w:rsidR="00193983" w:rsidRDefault="00193983"/>
    <w:p w14:paraId="5018757E" w14:textId="75E9FF11" w:rsidR="00F40A92" w:rsidRDefault="00193983" w:rsidP="00975D7F">
      <w:r>
        <w:t>So, if you’ve followed that, the statement “</w:t>
      </w:r>
      <w:r w:rsidRPr="00193983">
        <w:rPr>
          <w:rFonts w:ascii="Cascadia Code Light" w:hAnsi="Cascadia Code Light"/>
        </w:rPr>
        <w:t>LIST_HEAD(</w:t>
      </w:r>
      <w:proofErr w:type="spellStart"/>
      <w:r w:rsidRPr="00193983">
        <w:rPr>
          <w:rFonts w:ascii="Cascadia Code Light" w:hAnsi="Cascadia Code Light"/>
        </w:rPr>
        <w:t>todo_list</w:t>
      </w:r>
      <w:proofErr w:type="spellEnd"/>
      <w:r w:rsidRPr="00193983">
        <w:rPr>
          <w:rFonts w:ascii="Cascadia Code Light" w:hAnsi="Cascadia Code Light"/>
        </w:rPr>
        <w:t>);</w:t>
      </w:r>
      <w:r>
        <w:t xml:space="preserve">” gets replaced </w:t>
      </w:r>
      <w:r w:rsidR="00055F52">
        <w:t xml:space="preserve">by the pre-processor with the declaration of a struct that initializes its </w:t>
      </w:r>
      <w:r w:rsidR="00BD41D4">
        <w:t>previous</w:t>
      </w:r>
      <w:r w:rsidR="00055F52">
        <w:t xml:space="preserve"> and </w:t>
      </w:r>
      <w:r w:rsidR="00BD41D4">
        <w:t>next</w:t>
      </w:r>
      <w:r w:rsidR="00055F52">
        <w:t xml:space="preserve"> nodes to itself.  The C-compiler will </w:t>
      </w:r>
      <w:r w:rsidR="00055F52">
        <w:rPr>
          <w:i/>
          <w:iCs/>
        </w:rPr>
        <w:t>never</w:t>
      </w:r>
      <w:r w:rsidR="00055F52">
        <w:t xml:space="preserve"> see the macros, only the replaced text.  </w:t>
      </w:r>
    </w:p>
    <w:p w14:paraId="07A10ED3" w14:textId="48C27444" w:rsidR="00BD41D4" w:rsidRDefault="00BD41D4" w:rsidP="00975D7F"/>
    <w:p w14:paraId="66F336B5" w14:textId="7A80D9C9" w:rsidR="00BD41D4" w:rsidRDefault="00BD41D4" w:rsidP="00975D7F">
      <w:r>
        <w:t xml:space="preserve">This demonstrates the real power of the C pre-processor hide complex code and give it human readable names.  There is an implied “contract” that </w:t>
      </w:r>
      <w:proofErr w:type="gramStart"/>
      <w:r>
        <w:t>whomever</w:t>
      </w:r>
      <w:proofErr w:type="gramEnd"/>
      <w:r>
        <w:t xml:space="preserve"> is responsible for the list code that they had better make it right because no one else is going to look at that code.</w:t>
      </w:r>
    </w:p>
    <w:p w14:paraId="1A3C4F3D" w14:textId="16B8A6F7" w:rsidR="00B904D5" w:rsidRDefault="00B904D5" w:rsidP="00975D7F"/>
    <w:p w14:paraId="760634A9" w14:textId="2DA53CFB" w:rsidR="005E5261" w:rsidRDefault="005E5261" w:rsidP="005E5261">
      <w:pPr>
        <w:pStyle w:val="Heading3"/>
      </w:pPr>
      <w:r>
        <w:t>Adding Nodes</w:t>
      </w:r>
    </w:p>
    <w:p w14:paraId="5C9B92A0" w14:textId="53681423" w:rsidR="00C75115" w:rsidRDefault="00987E67" w:rsidP="005E5261">
      <w:r>
        <w:rPr>
          <w:noProof/>
        </w:rPr>
        <mc:AlternateContent>
          <mc:Choice Requires="wps">
            <w:drawing>
              <wp:anchor distT="45720" distB="45720" distL="114300" distR="114300" simplePos="0" relativeHeight="251694080" behindDoc="0" locked="0" layoutInCell="1" allowOverlap="1" wp14:anchorId="3AEC88C2" wp14:editId="4235DDBC">
                <wp:simplePos x="0" y="0"/>
                <wp:positionH relativeFrom="margin">
                  <wp:posOffset>1162050</wp:posOffset>
                </wp:positionH>
                <wp:positionV relativeFrom="paragraph">
                  <wp:posOffset>518160</wp:posOffset>
                </wp:positionV>
                <wp:extent cx="4864100" cy="1404620"/>
                <wp:effectExtent l="0" t="0" r="1270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0" cy="1404620"/>
                        </a:xfrm>
                        <a:prstGeom prst="rect">
                          <a:avLst/>
                        </a:prstGeom>
                        <a:solidFill>
                          <a:srgbClr val="FFFFFF"/>
                        </a:solidFill>
                        <a:ln w="9525">
                          <a:solidFill>
                            <a:srgbClr val="000000"/>
                          </a:solidFill>
                          <a:miter lim="800000"/>
                          <a:headEnd/>
                          <a:tailEnd/>
                        </a:ln>
                      </wps:spPr>
                      <wps:txbx>
                        <w:txbxContent>
                          <w:p w14:paraId="3C52C714" w14:textId="155061BF" w:rsidR="000C6693" w:rsidRPr="00987E67" w:rsidRDefault="000C6693">
                            <w:pPr>
                              <w:rPr>
                                <w:rFonts w:ascii="Cascadia Code Light" w:hAnsi="Cascadia Code Light"/>
                                <w:sz w:val="20"/>
                                <w:szCs w:val="20"/>
                              </w:rPr>
                            </w:pPr>
                            <w:proofErr w:type="spellStart"/>
                            <w:r w:rsidRPr="00987E67">
                              <w:rPr>
                                <w:rFonts w:ascii="Cascadia Code Light" w:hAnsi="Cascadia Code Light"/>
                                <w:sz w:val="20"/>
                                <w:szCs w:val="20"/>
                              </w:rPr>
                              <w:t>list_add</w:t>
                            </w:r>
                            <w:proofErr w:type="spellEnd"/>
                            <w:r w:rsidRPr="00987E67">
                              <w:rPr>
                                <w:rFonts w:ascii="Cascadia Code Light" w:hAnsi="Cascadia Code Light"/>
                                <w:sz w:val="20"/>
                                <w:szCs w:val="20"/>
                              </w:rPr>
                              <w:t xml:space="preserve">(struct </w:t>
                            </w:r>
                            <w:proofErr w:type="spellStart"/>
                            <w:r w:rsidRPr="00987E67">
                              <w:rPr>
                                <w:rFonts w:ascii="Cascadia Code Light" w:hAnsi="Cascadia Code Light"/>
                                <w:sz w:val="20"/>
                                <w:szCs w:val="20"/>
                              </w:rPr>
                              <w:t>list_head</w:t>
                            </w:r>
                            <w:proofErr w:type="spellEnd"/>
                            <w:r w:rsidRPr="00987E67">
                              <w:rPr>
                                <w:rFonts w:ascii="Cascadia Code Light" w:hAnsi="Cascadia Code Light"/>
                                <w:sz w:val="20"/>
                                <w:szCs w:val="20"/>
                              </w:rPr>
                              <w:t xml:space="preserve"> *new, struct </w:t>
                            </w:r>
                            <w:proofErr w:type="spellStart"/>
                            <w:r w:rsidRPr="00987E67">
                              <w:rPr>
                                <w:rFonts w:ascii="Cascadia Code Light" w:hAnsi="Cascadia Code Light"/>
                                <w:sz w:val="20"/>
                                <w:szCs w:val="20"/>
                              </w:rPr>
                              <w:t>struct_list</w:t>
                            </w:r>
                            <w:proofErr w:type="spellEnd"/>
                            <w:r w:rsidRPr="00987E67">
                              <w:rPr>
                                <w:rFonts w:ascii="Cascadia Code Light" w:hAnsi="Cascadia Code Light"/>
                                <w:sz w:val="20"/>
                                <w:szCs w:val="20"/>
                              </w:rPr>
                              <w:t xml:space="preserve"> *head</w:t>
                            </w:r>
                            <w:proofErr w:type="gramStart"/>
                            <w:r w:rsidRPr="00987E67">
                              <w:rPr>
                                <w:rFonts w:ascii="Cascadia Code Light" w:hAnsi="Cascadia Code Light"/>
                                <w:sz w:val="20"/>
                                <w:szCs w:val="20"/>
                              </w:rPr>
                              <w:t>);</w:t>
                            </w:r>
                            <w:proofErr w:type="gramEnd"/>
                          </w:p>
                          <w:p w14:paraId="47C292EF" w14:textId="0E8BBDA8" w:rsidR="000C6693" w:rsidRPr="00987E67" w:rsidRDefault="000C6693">
                            <w:pPr>
                              <w:rPr>
                                <w:rFonts w:ascii="Cascadia Code Light" w:hAnsi="Cascadia Code Light"/>
                                <w:sz w:val="20"/>
                                <w:szCs w:val="20"/>
                              </w:rPr>
                            </w:pPr>
                          </w:p>
                          <w:p w14:paraId="21F79FEA" w14:textId="5E9B4AFD" w:rsidR="000C6693" w:rsidRPr="00987E67" w:rsidRDefault="000C6693">
                            <w:pPr>
                              <w:rPr>
                                <w:rFonts w:ascii="Cascadia Code Light" w:hAnsi="Cascadia Code Light"/>
                                <w:sz w:val="20"/>
                                <w:szCs w:val="20"/>
                              </w:rPr>
                            </w:pPr>
                            <w:proofErr w:type="spellStart"/>
                            <w:r w:rsidRPr="00987E67">
                              <w:rPr>
                                <w:rFonts w:ascii="Cascadia Code Light" w:hAnsi="Cascadia Code Light"/>
                                <w:sz w:val="20"/>
                                <w:szCs w:val="20"/>
                              </w:rPr>
                              <w:t>list_add_tail</w:t>
                            </w:r>
                            <w:proofErr w:type="spellEnd"/>
                            <w:r w:rsidRPr="00987E67">
                              <w:rPr>
                                <w:rFonts w:ascii="Cascadia Code Light" w:hAnsi="Cascadia Code Light"/>
                                <w:sz w:val="20"/>
                                <w:szCs w:val="20"/>
                              </w:rPr>
                              <w:t xml:space="preserve">(struct </w:t>
                            </w:r>
                            <w:proofErr w:type="spellStart"/>
                            <w:r w:rsidRPr="00987E67">
                              <w:rPr>
                                <w:rFonts w:ascii="Cascadia Code Light" w:hAnsi="Cascadia Code Light"/>
                                <w:sz w:val="20"/>
                                <w:szCs w:val="20"/>
                              </w:rPr>
                              <w:t>list_head</w:t>
                            </w:r>
                            <w:proofErr w:type="spellEnd"/>
                            <w:r w:rsidRPr="00987E67">
                              <w:rPr>
                                <w:rFonts w:ascii="Cascadia Code Light" w:hAnsi="Cascadia Code Light"/>
                                <w:sz w:val="20"/>
                                <w:szCs w:val="20"/>
                              </w:rPr>
                              <w:t xml:space="preserve"> *new, struct </w:t>
                            </w:r>
                            <w:proofErr w:type="spellStart"/>
                            <w:r w:rsidRPr="00987E67">
                              <w:rPr>
                                <w:rFonts w:ascii="Cascadia Code Light" w:hAnsi="Cascadia Code Light"/>
                                <w:sz w:val="20"/>
                                <w:szCs w:val="20"/>
                              </w:rPr>
                              <w:t>list_head</w:t>
                            </w:r>
                            <w:proofErr w:type="spellEnd"/>
                            <w:r w:rsidRPr="00987E67">
                              <w:rPr>
                                <w:rFonts w:ascii="Cascadia Code Light" w:hAnsi="Cascadia Code Light"/>
                                <w:sz w:val="20"/>
                                <w:szCs w:val="20"/>
                              </w:rPr>
                              <w:t xml:space="preserve"> </w:t>
                            </w:r>
                            <w:r w:rsidR="00987E67" w:rsidRPr="00987E67">
                              <w:rPr>
                                <w:rFonts w:ascii="Cascadia Code Light" w:hAnsi="Cascadia Code Light"/>
                                <w:sz w:val="20"/>
                                <w:szCs w:val="20"/>
                              </w:rPr>
                              <w:t>*head</w:t>
                            </w:r>
                            <w:proofErr w:type="gramStart"/>
                            <w:r w:rsidR="00987E67" w:rsidRPr="00987E67">
                              <w:rPr>
                                <w:rFonts w:ascii="Cascadia Code Light" w:hAnsi="Cascadia Code Light"/>
                                <w:sz w:val="20"/>
                                <w:szCs w:val="20"/>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C88C2" id="_x0000_s1037" type="#_x0000_t202" style="position:absolute;margin-left:91.5pt;margin-top:40.8pt;width:383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8dp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">
                <v:textbox style="mso-fit-shape-to-text:t">
                  <w:txbxContent>
                    <w:p w14:paraId="3C52C714" w14:textId="155061BF" w:rsidR="000C6693" w:rsidRPr="00987E67" w:rsidRDefault="000C6693">
                      <w:pPr>
                        <w:rPr>
                          <w:rFonts w:ascii="Cascadia Code Light" w:hAnsi="Cascadia Code Light"/>
                          <w:sz w:val="20"/>
                          <w:szCs w:val="20"/>
                        </w:rPr>
                      </w:pPr>
                      <w:proofErr w:type="spellStart"/>
                      <w:r w:rsidRPr="00987E67">
                        <w:rPr>
                          <w:rFonts w:ascii="Cascadia Code Light" w:hAnsi="Cascadia Code Light"/>
                          <w:sz w:val="20"/>
                          <w:szCs w:val="20"/>
                        </w:rPr>
                        <w:t>list_add</w:t>
                      </w:r>
                      <w:proofErr w:type="spellEnd"/>
                      <w:r w:rsidRPr="00987E67">
                        <w:rPr>
                          <w:rFonts w:ascii="Cascadia Code Light" w:hAnsi="Cascadia Code Light"/>
                          <w:sz w:val="20"/>
                          <w:szCs w:val="20"/>
                        </w:rPr>
                        <w:t xml:space="preserve">(struct </w:t>
                      </w:r>
                      <w:proofErr w:type="spellStart"/>
                      <w:r w:rsidRPr="00987E67">
                        <w:rPr>
                          <w:rFonts w:ascii="Cascadia Code Light" w:hAnsi="Cascadia Code Light"/>
                          <w:sz w:val="20"/>
                          <w:szCs w:val="20"/>
                        </w:rPr>
                        <w:t>list_head</w:t>
                      </w:r>
                      <w:proofErr w:type="spellEnd"/>
                      <w:r w:rsidRPr="00987E67">
                        <w:rPr>
                          <w:rFonts w:ascii="Cascadia Code Light" w:hAnsi="Cascadia Code Light"/>
                          <w:sz w:val="20"/>
                          <w:szCs w:val="20"/>
                        </w:rPr>
                        <w:t xml:space="preserve"> *new, struct </w:t>
                      </w:r>
                      <w:proofErr w:type="spellStart"/>
                      <w:r w:rsidRPr="00987E67">
                        <w:rPr>
                          <w:rFonts w:ascii="Cascadia Code Light" w:hAnsi="Cascadia Code Light"/>
                          <w:sz w:val="20"/>
                          <w:szCs w:val="20"/>
                        </w:rPr>
                        <w:t>struct_list</w:t>
                      </w:r>
                      <w:proofErr w:type="spellEnd"/>
                      <w:r w:rsidRPr="00987E67">
                        <w:rPr>
                          <w:rFonts w:ascii="Cascadia Code Light" w:hAnsi="Cascadia Code Light"/>
                          <w:sz w:val="20"/>
                          <w:szCs w:val="20"/>
                        </w:rPr>
                        <w:t xml:space="preserve"> *head</w:t>
                      </w:r>
                      <w:proofErr w:type="gramStart"/>
                      <w:r w:rsidRPr="00987E67">
                        <w:rPr>
                          <w:rFonts w:ascii="Cascadia Code Light" w:hAnsi="Cascadia Code Light"/>
                          <w:sz w:val="20"/>
                          <w:szCs w:val="20"/>
                        </w:rPr>
                        <w:t>);</w:t>
                      </w:r>
                      <w:proofErr w:type="gramEnd"/>
                    </w:p>
                    <w:p w14:paraId="47C292EF" w14:textId="0E8BBDA8" w:rsidR="000C6693" w:rsidRPr="00987E67" w:rsidRDefault="000C6693">
                      <w:pPr>
                        <w:rPr>
                          <w:rFonts w:ascii="Cascadia Code Light" w:hAnsi="Cascadia Code Light"/>
                          <w:sz w:val="20"/>
                          <w:szCs w:val="20"/>
                        </w:rPr>
                      </w:pPr>
                    </w:p>
                    <w:p w14:paraId="21F79FEA" w14:textId="5E9B4AFD" w:rsidR="000C6693" w:rsidRPr="00987E67" w:rsidRDefault="000C6693">
                      <w:pPr>
                        <w:rPr>
                          <w:rFonts w:ascii="Cascadia Code Light" w:hAnsi="Cascadia Code Light"/>
                          <w:sz w:val="20"/>
                          <w:szCs w:val="20"/>
                        </w:rPr>
                      </w:pPr>
                      <w:proofErr w:type="spellStart"/>
                      <w:r w:rsidRPr="00987E67">
                        <w:rPr>
                          <w:rFonts w:ascii="Cascadia Code Light" w:hAnsi="Cascadia Code Light"/>
                          <w:sz w:val="20"/>
                          <w:szCs w:val="20"/>
                        </w:rPr>
                        <w:t>list_add_tail</w:t>
                      </w:r>
                      <w:proofErr w:type="spellEnd"/>
                      <w:r w:rsidRPr="00987E67">
                        <w:rPr>
                          <w:rFonts w:ascii="Cascadia Code Light" w:hAnsi="Cascadia Code Light"/>
                          <w:sz w:val="20"/>
                          <w:szCs w:val="20"/>
                        </w:rPr>
                        <w:t xml:space="preserve">(struct </w:t>
                      </w:r>
                      <w:proofErr w:type="spellStart"/>
                      <w:r w:rsidRPr="00987E67">
                        <w:rPr>
                          <w:rFonts w:ascii="Cascadia Code Light" w:hAnsi="Cascadia Code Light"/>
                          <w:sz w:val="20"/>
                          <w:szCs w:val="20"/>
                        </w:rPr>
                        <w:t>list_head</w:t>
                      </w:r>
                      <w:proofErr w:type="spellEnd"/>
                      <w:r w:rsidRPr="00987E67">
                        <w:rPr>
                          <w:rFonts w:ascii="Cascadia Code Light" w:hAnsi="Cascadia Code Light"/>
                          <w:sz w:val="20"/>
                          <w:szCs w:val="20"/>
                        </w:rPr>
                        <w:t xml:space="preserve"> *new, struct </w:t>
                      </w:r>
                      <w:proofErr w:type="spellStart"/>
                      <w:r w:rsidRPr="00987E67">
                        <w:rPr>
                          <w:rFonts w:ascii="Cascadia Code Light" w:hAnsi="Cascadia Code Light"/>
                          <w:sz w:val="20"/>
                          <w:szCs w:val="20"/>
                        </w:rPr>
                        <w:t>list_head</w:t>
                      </w:r>
                      <w:proofErr w:type="spellEnd"/>
                      <w:r w:rsidRPr="00987E67">
                        <w:rPr>
                          <w:rFonts w:ascii="Cascadia Code Light" w:hAnsi="Cascadia Code Light"/>
                          <w:sz w:val="20"/>
                          <w:szCs w:val="20"/>
                        </w:rPr>
                        <w:t xml:space="preserve"> </w:t>
                      </w:r>
                      <w:r w:rsidR="00987E67" w:rsidRPr="00987E67">
                        <w:rPr>
                          <w:rFonts w:ascii="Cascadia Code Light" w:hAnsi="Cascadia Code Light"/>
                          <w:sz w:val="20"/>
                          <w:szCs w:val="20"/>
                        </w:rPr>
                        <w:t>*head</w:t>
                      </w:r>
                      <w:proofErr w:type="gramStart"/>
                      <w:r w:rsidR="00987E67" w:rsidRPr="00987E67">
                        <w:rPr>
                          <w:rFonts w:ascii="Cascadia Code Light" w:hAnsi="Cascadia Code Light"/>
                          <w:sz w:val="20"/>
                          <w:szCs w:val="20"/>
                        </w:rPr>
                        <w:t>);</w:t>
                      </w:r>
                      <w:proofErr w:type="gramEnd"/>
                    </w:p>
                  </w:txbxContent>
                </v:textbox>
                <w10:wrap type="square" anchorx="margin"/>
              </v:shape>
            </w:pict>
          </mc:Fallback>
        </mc:AlternateContent>
      </w:r>
      <w:r w:rsidR="008E1112">
        <w:t>We are going to build two “add” functions, one to add at the front (or head), and one to add at the end (or tail).</w:t>
      </w:r>
      <w:r w:rsidR="00D04B5C">
        <w:t xml:space="preserve">  </w:t>
      </w:r>
      <w:r w:rsidR="00C75115">
        <w:t>The two functions we are going to study are:</w:t>
      </w:r>
      <w:r w:rsidR="00C75115">
        <w:br/>
      </w:r>
    </w:p>
    <w:p w14:paraId="3C78F73A" w14:textId="5FBD2844" w:rsidR="00987E67" w:rsidRDefault="00987E67" w:rsidP="005E5261"/>
    <w:p w14:paraId="33F3EE6D" w14:textId="1803F6A3" w:rsidR="00987E67" w:rsidRDefault="00987E67" w:rsidP="005E5261"/>
    <w:p w14:paraId="39FC6D3E" w14:textId="7D645FD8" w:rsidR="00987E67" w:rsidRDefault="00987E67" w:rsidP="005E5261">
      <w:r>
        <w:rPr>
          <w:noProof/>
        </w:rPr>
        <mc:AlternateContent>
          <mc:Choice Requires="wps">
            <w:drawing>
              <wp:anchor distT="0" distB="0" distL="114300" distR="114300" simplePos="0" relativeHeight="251696128" behindDoc="0" locked="0" layoutInCell="1" allowOverlap="1" wp14:anchorId="0F30C2CE" wp14:editId="04E4CAFD">
                <wp:simplePos x="0" y="0"/>
                <wp:positionH relativeFrom="column">
                  <wp:posOffset>1168400</wp:posOffset>
                </wp:positionH>
                <wp:positionV relativeFrom="paragraph">
                  <wp:posOffset>58420</wp:posOffset>
                </wp:positionV>
                <wp:extent cx="48641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64100" cy="635"/>
                        </a:xfrm>
                        <a:prstGeom prst="rect">
                          <a:avLst/>
                        </a:prstGeom>
                        <a:solidFill>
                          <a:prstClr val="white"/>
                        </a:solidFill>
                        <a:ln>
                          <a:noFill/>
                        </a:ln>
                      </wps:spPr>
                      <wps:txbx>
                        <w:txbxContent>
                          <w:p w14:paraId="540863D0" w14:textId="421225E4" w:rsidR="00987E67" w:rsidRPr="00EF5F14" w:rsidRDefault="00987E67" w:rsidP="00987E67">
                            <w:pPr>
                              <w:pStyle w:val="Caption"/>
                              <w:rPr>
                                <w:noProof/>
                                <w:sz w:val="24"/>
                                <w:szCs w:val="24"/>
                              </w:rPr>
                            </w:pPr>
                            <w:r>
                              <w:t xml:space="preserve">Figure </w:t>
                            </w:r>
                            <w:fldSimple w:instr=" SEQ Figure \* ARABIC ">
                              <w:r w:rsidR="006922F7">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0C2CE" id="Text Box 27" o:spid="_x0000_s1038" type="#_x0000_t202" style="position:absolute;margin-left:92pt;margin-top:4.6pt;width:38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ikMAIAAGcEAAAOAAAAZHJzL2Uyb0RvYy54bWysVMFu2zAMvQ/YPwi6L06yLi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" stroked="f">
                <v:textbox style="mso-fit-shape-to-text:t" inset="0,0,0,0">
                  <w:txbxContent>
                    <w:p w14:paraId="540863D0" w14:textId="421225E4" w:rsidR="00987E67" w:rsidRPr="00EF5F14" w:rsidRDefault="00987E67" w:rsidP="00987E67">
                      <w:pPr>
                        <w:pStyle w:val="Caption"/>
                        <w:rPr>
                          <w:noProof/>
                          <w:sz w:val="24"/>
                          <w:szCs w:val="24"/>
                        </w:rPr>
                      </w:pPr>
                      <w:r>
                        <w:t xml:space="preserve">Figure </w:t>
                      </w:r>
                      <w:fldSimple w:instr=" SEQ Figure \* ARABIC ">
                        <w:r w:rsidR="006922F7">
                          <w:rPr>
                            <w:noProof/>
                          </w:rPr>
                          <w:t>6</w:t>
                        </w:r>
                      </w:fldSimple>
                    </w:p>
                  </w:txbxContent>
                </v:textbox>
                <w10:wrap type="square"/>
              </v:shape>
            </w:pict>
          </mc:Fallback>
        </mc:AlternateContent>
      </w:r>
    </w:p>
    <w:p w14:paraId="72EBE1A9" w14:textId="07FB652B" w:rsidR="00987E67" w:rsidRPr="00C75115" w:rsidRDefault="00987E67" w:rsidP="005E5261"/>
    <w:p w14:paraId="25F1B060" w14:textId="77777777" w:rsidR="00987E67" w:rsidRDefault="00987E67"/>
    <w:p w14:paraId="2B37890C" w14:textId="5AEC86F9" w:rsidR="00987E67" w:rsidRDefault="00B26E9A">
      <w:r>
        <w:t xml:space="preserve">If we are adding a node at the </w:t>
      </w:r>
      <w:proofErr w:type="gramStart"/>
      <w:r>
        <w:t>front</w:t>
      </w:r>
      <w:proofErr w:type="gramEnd"/>
      <w:r>
        <w:t xml:space="preserve"> then the new node we are adding </w:t>
      </w:r>
      <w:r>
        <w:rPr>
          <w:i/>
          <w:iCs/>
        </w:rPr>
        <w:t>becomes</w:t>
      </w:r>
      <w:r>
        <w:t xml:space="preserve"> the head of a new linked list.  </w:t>
      </w:r>
      <w:r w:rsidR="007C452B">
        <w:t xml:space="preserve">For example, in </w:t>
      </w:r>
      <w:r w:rsidR="007C452B">
        <w:fldChar w:fldCharType="begin"/>
      </w:r>
      <w:r w:rsidR="007C452B">
        <w:instrText xml:space="preserve"> REF _Ref62798962 \h </w:instrText>
      </w:r>
      <w:r w:rsidR="007C452B">
        <w:fldChar w:fldCharType="separate"/>
      </w:r>
      <w:r w:rsidR="007C452B" w:rsidRPr="005E5CEA">
        <w:rPr>
          <w:u w:val="single"/>
        </w:rPr>
        <w:t xml:space="preserve">Figure </w:t>
      </w:r>
      <w:r w:rsidR="007C452B">
        <w:rPr>
          <w:noProof/>
          <w:u w:val="single"/>
        </w:rPr>
        <w:t>1</w:t>
      </w:r>
      <w:r w:rsidR="007C452B">
        <w:fldChar w:fldCharType="end"/>
      </w:r>
      <w:r w:rsidR="007C452B">
        <w:t xml:space="preserve">, adding 37 to the empty list makes it the “head” of that list.  Adding </w:t>
      </w:r>
      <w:r w:rsidR="00EA550B">
        <w:t xml:space="preserve">99 to that list makes 99 the head of that list, with its next node pointing at the old head node.  </w:t>
      </w:r>
    </w:p>
    <w:p w14:paraId="3F02E350" w14:textId="6CD73A45" w:rsidR="00EA550B" w:rsidRDefault="00EA550B"/>
    <w:p w14:paraId="17E34A7A" w14:textId="789BFDF7" w:rsidR="00EA550B" w:rsidRPr="00B26E9A" w:rsidRDefault="00EA550B">
      <w:r>
        <w:t xml:space="preserve">So, this is exactly what the Linux </w:t>
      </w:r>
      <w:proofErr w:type="spellStart"/>
      <w:r w:rsidRPr="00EA550B">
        <w:rPr>
          <w:rFonts w:ascii="Cascadia Code Light" w:hAnsi="Cascadia Code Light"/>
        </w:rPr>
        <w:t>list_add</w:t>
      </w:r>
      <w:proofErr w:type="spellEnd"/>
      <w:r>
        <w:rPr>
          <w:rFonts w:ascii="Cascadia Code Light" w:hAnsi="Cascadia Code Light"/>
        </w:rPr>
        <w:t>()</w:t>
      </w:r>
      <w:r>
        <w:t xml:space="preserve"> function is going to accomplish.</w:t>
      </w:r>
    </w:p>
    <w:p w14:paraId="41519AA2" w14:textId="136AF03C" w:rsidR="00987E67" w:rsidRDefault="00987E67"/>
    <w:p w14:paraId="088ED8E2" w14:textId="49E5BBAE" w:rsidR="00EA550B" w:rsidRDefault="00EA550B"/>
    <w:p w14:paraId="3CBFC715" w14:textId="530A1EDD" w:rsidR="00EA550B" w:rsidRDefault="00392E19">
      <w:r>
        <w:rPr>
          <w:noProof/>
        </w:rPr>
        <mc:AlternateContent>
          <mc:Choice Requires="wps">
            <w:drawing>
              <wp:anchor distT="45720" distB="45720" distL="114300" distR="114300" simplePos="0" relativeHeight="251698176" behindDoc="0" locked="0" layoutInCell="1" allowOverlap="1" wp14:anchorId="6F3BDEC8" wp14:editId="1FFFAFBD">
                <wp:simplePos x="0" y="0"/>
                <wp:positionH relativeFrom="column">
                  <wp:posOffset>806450</wp:posOffset>
                </wp:positionH>
                <wp:positionV relativeFrom="paragraph">
                  <wp:posOffset>184150</wp:posOffset>
                </wp:positionV>
                <wp:extent cx="5175250" cy="1404620"/>
                <wp:effectExtent l="0" t="0" r="25400" b="101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rgbClr val="FFFFFF"/>
                        </a:solidFill>
                        <a:ln w="9525">
                          <a:solidFill>
                            <a:srgbClr val="000000"/>
                          </a:solidFill>
                          <a:miter lim="800000"/>
                          <a:headEnd/>
                          <a:tailEnd/>
                        </a:ln>
                      </wps:spPr>
                      <wps:txbx>
                        <w:txbxContent>
                          <w:p w14:paraId="2DF27222" w14:textId="42410FCE" w:rsidR="00EA550B" w:rsidRPr="00607382" w:rsidRDefault="00D31F7E">
                            <w:pPr>
                              <w:rPr>
                                <w:rFonts w:ascii="Cascadia Code Light" w:hAnsi="Cascadia Code Light"/>
                                <w:sz w:val="20"/>
                                <w:szCs w:val="20"/>
                              </w:rPr>
                            </w:pPr>
                            <w:r w:rsidRPr="00607382">
                              <w:rPr>
                                <w:rFonts w:ascii="Cascadia Code Light" w:hAnsi="Cascadia Code Light"/>
                                <w:sz w:val="20"/>
                                <w:szCs w:val="20"/>
                              </w:rPr>
                              <w:t>/**</w:t>
                            </w:r>
                          </w:p>
                          <w:p w14:paraId="5508380A" w14:textId="36F4F99B" w:rsidR="00D31F7E" w:rsidRPr="00607382" w:rsidRDefault="00D31F7E">
                            <w:pPr>
                              <w:rPr>
                                <w:rFonts w:ascii="Cascadia Code Light" w:hAnsi="Cascadia Code Light"/>
                                <w:sz w:val="20"/>
                                <w:szCs w:val="20"/>
                              </w:rPr>
                            </w:pPr>
                            <w:r w:rsidRPr="00607382">
                              <w:rPr>
                                <w:rFonts w:ascii="Cascadia Code Light" w:hAnsi="Cascadia Code Light"/>
                                <w:sz w:val="20"/>
                                <w:szCs w:val="20"/>
                              </w:rPr>
                              <w:t xml:space="preserve">* </w:t>
                            </w:r>
                            <w:proofErr w:type="spellStart"/>
                            <w:r w:rsidRPr="00607382">
                              <w:rPr>
                                <w:rFonts w:ascii="Cascadia Code Light" w:hAnsi="Cascadia Code Light"/>
                                <w:sz w:val="20"/>
                                <w:szCs w:val="20"/>
                              </w:rPr>
                              <w:t>list_add</w:t>
                            </w:r>
                            <w:proofErr w:type="spellEnd"/>
                            <w:r w:rsidRPr="00607382">
                              <w:rPr>
                                <w:rFonts w:ascii="Cascadia Code Light" w:hAnsi="Cascadia Code Light"/>
                                <w:sz w:val="20"/>
                                <w:szCs w:val="20"/>
                              </w:rPr>
                              <w:t xml:space="preserve"> – add a new entry</w:t>
                            </w:r>
                          </w:p>
                          <w:p w14:paraId="3F5505EA" w14:textId="77777777" w:rsidR="00016D17" w:rsidRDefault="00D31F7E">
                            <w:pPr>
                              <w:rPr>
                                <w:rFonts w:ascii="Cascadia Code Light" w:hAnsi="Cascadia Code Light"/>
                                <w:sz w:val="20"/>
                                <w:szCs w:val="20"/>
                              </w:rPr>
                            </w:pPr>
                            <w:r w:rsidRPr="00607382">
                              <w:rPr>
                                <w:rFonts w:ascii="Cascadia Code Light" w:hAnsi="Cascadia Code Light"/>
                                <w:sz w:val="20"/>
                                <w:szCs w:val="20"/>
                              </w:rPr>
                              <w:t>* @new: new entry to be added</w:t>
                            </w:r>
                            <w:r w:rsidRPr="00607382">
                              <w:rPr>
                                <w:rFonts w:ascii="Cascadia Code Light" w:hAnsi="Cascadia Code Light"/>
                                <w:sz w:val="20"/>
                                <w:szCs w:val="20"/>
                              </w:rPr>
                              <w:br/>
                              <w:t>* @head: list head to add it after</w:t>
                            </w:r>
                            <w:r w:rsidRPr="00607382">
                              <w:rPr>
                                <w:rFonts w:ascii="Cascadia Code Light" w:hAnsi="Cascadia Code Light"/>
                                <w:sz w:val="20"/>
                                <w:szCs w:val="20"/>
                              </w:rPr>
                              <w:br/>
                              <w:t>*</w:t>
                            </w:r>
                            <w:r w:rsidRPr="00607382">
                              <w:rPr>
                                <w:rFonts w:ascii="Cascadia Code Light" w:hAnsi="Cascadia Code Light"/>
                                <w:sz w:val="20"/>
                                <w:szCs w:val="20"/>
                              </w:rPr>
                              <w:br/>
                              <w:t>* Insert a new entry after the specified head.</w:t>
                            </w:r>
                            <w:r w:rsidRPr="00607382">
                              <w:rPr>
                                <w:rFonts w:ascii="Cascadia Code Light" w:hAnsi="Cascadia Code Light"/>
                                <w:sz w:val="20"/>
                                <w:szCs w:val="20"/>
                              </w:rPr>
                              <w:br/>
                              <w:t>* This is good for implementing stacks.</w:t>
                            </w:r>
                          </w:p>
                          <w:p w14:paraId="560BBB26" w14:textId="53AECF63" w:rsidR="00607382" w:rsidRPr="00607382" w:rsidRDefault="00016D17">
                            <w:pPr>
                              <w:rPr>
                                <w:rFonts w:ascii="Cascadia Code Light" w:hAnsi="Cascadia Code Light"/>
                                <w:sz w:val="20"/>
                                <w:szCs w:val="20"/>
                              </w:rPr>
                            </w:pPr>
                            <w:r>
                              <w:rPr>
                                <w:rFonts w:ascii="Cascadia Code Light" w:hAnsi="Cascadia Code Light"/>
                                <w:sz w:val="20"/>
                                <w:szCs w:val="20"/>
                              </w:rPr>
                              <w:t>*/</w:t>
                            </w:r>
                            <w:r w:rsidR="00D31F7E" w:rsidRPr="00607382">
                              <w:rPr>
                                <w:rFonts w:ascii="Cascadia Code Light" w:hAnsi="Cascadia Code Light"/>
                                <w:sz w:val="20"/>
                                <w:szCs w:val="20"/>
                              </w:rPr>
                              <w:br/>
                            </w:r>
                            <w:r w:rsidR="0057100D" w:rsidRPr="00607382">
                              <w:rPr>
                                <w:rFonts w:ascii="Cascadia Code Light" w:hAnsi="Cascadia Code Light"/>
                                <w:sz w:val="20"/>
                                <w:szCs w:val="20"/>
                              </w:rPr>
                              <w:t xml:space="preserve">inline void </w:t>
                            </w:r>
                            <w:proofErr w:type="spellStart"/>
                            <w:r w:rsidR="0057100D" w:rsidRPr="00607382">
                              <w:rPr>
                                <w:rFonts w:ascii="Cascadia Code Light" w:hAnsi="Cascadia Code Light"/>
                                <w:sz w:val="20"/>
                                <w:szCs w:val="20"/>
                              </w:rPr>
                              <w:t>list_add</w:t>
                            </w:r>
                            <w:proofErr w:type="spellEnd"/>
                            <w:r w:rsidR="0057100D" w:rsidRPr="00607382">
                              <w:rPr>
                                <w:rFonts w:ascii="Cascadia Code Light" w:hAnsi="Cascadia Code Light"/>
                                <w:sz w:val="20"/>
                                <w:szCs w:val="20"/>
                              </w:rPr>
                              <w:t xml:space="preserve">(struct </w:t>
                            </w:r>
                            <w:proofErr w:type="spellStart"/>
                            <w:r w:rsidR="0057100D" w:rsidRPr="00607382">
                              <w:rPr>
                                <w:rFonts w:ascii="Cascadia Code Light" w:hAnsi="Cascadia Code Light"/>
                                <w:sz w:val="20"/>
                                <w:szCs w:val="20"/>
                              </w:rPr>
                              <w:t>list_head</w:t>
                            </w:r>
                            <w:proofErr w:type="spellEnd"/>
                            <w:r w:rsidR="0057100D" w:rsidRPr="00607382">
                              <w:rPr>
                                <w:rFonts w:ascii="Cascadia Code Light" w:hAnsi="Cascadia Code Light"/>
                                <w:sz w:val="20"/>
                                <w:szCs w:val="20"/>
                              </w:rPr>
                              <w:t xml:space="preserve"> *new, struct </w:t>
                            </w:r>
                            <w:proofErr w:type="spellStart"/>
                            <w:r w:rsidR="0057100D" w:rsidRPr="00607382">
                              <w:rPr>
                                <w:rFonts w:ascii="Cascadia Code Light" w:hAnsi="Cascadia Code Light"/>
                                <w:sz w:val="20"/>
                                <w:szCs w:val="20"/>
                              </w:rPr>
                              <w:t>list_head</w:t>
                            </w:r>
                            <w:proofErr w:type="spellEnd"/>
                            <w:r w:rsidR="0057100D" w:rsidRPr="00607382">
                              <w:rPr>
                                <w:rFonts w:ascii="Cascadia Code Light" w:hAnsi="Cascadia Code Light"/>
                                <w:sz w:val="20"/>
                                <w:szCs w:val="20"/>
                              </w:rPr>
                              <w:t xml:space="preserve"> *head)</w:t>
                            </w:r>
                            <w:r w:rsidR="0057100D" w:rsidRPr="00607382">
                              <w:rPr>
                                <w:rFonts w:ascii="Cascadia Code Light" w:hAnsi="Cascadia Code Light"/>
                                <w:sz w:val="20"/>
                                <w:szCs w:val="20"/>
                              </w:rPr>
                              <w:br/>
                              <w:t>{</w:t>
                            </w:r>
                            <w:r w:rsidR="0057100D" w:rsidRPr="00607382">
                              <w:rPr>
                                <w:rFonts w:ascii="Cascadia Code Light" w:hAnsi="Cascadia Code Light"/>
                                <w:sz w:val="20"/>
                                <w:szCs w:val="20"/>
                              </w:rPr>
                              <w:br/>
                            </w:r>
                            <w:r w:rsidR="0029652B" w:rsidRPr="00607382">
                              <w:rPr>
                                <w:rFonts w:ascii="Cascadia Code Light" w:hAnsi="Cascadia Code Light"/>
                                <w:sz w:val="20"/>
                                <w:szCs w:val="20"/>
                              </w:rPr>
                              <w:t xml:space="preserve">  struct </w:t>
                            </w:r>
                            <w:proofErr w:type="spellStart"/>
                            <w:r w:rsidR="0029652B" w:rsidRPr="00607382">
                              <w:rPr>
                                <w:rFonts w:ascii="Cascadia Code Light" w:hAnsi="Cascadia Code Light"/>
                                <w:sz w:val="20"/>
                                <w:szCs w:val="20"/>
                              </w:rPr>
                              <w:t>list_head</w:t>
                            </w:r>
                            <w:proofErr w:type="spellEnd"/>
                            <w:r w:rsidR="0029652B" w:rsidRPr="00607382">
                              <w:rPr>
                                <w:rFonts w:ascii="Cascadia Code Light" w:hAnsi="Cascadia Code Light"/>
                                <w:sz w:val="20"/>
                                <w:szCs w:val="20"/>
                              </w:rPr>
                              <w:t xml:space="preserve"> *next = </w:t>
                            </w:r>
                            <w:r w:rsidR="00560EC5" w:rsidRPr="00607382">
                              <w:rPr>
                                <w:rFonts w:ascii="Cascadia Code Light" w:hAnsi="Cascadia Code Light"/>
                                <w:sz w:val="20"/>
                                <w:szCs w:val="20"/>
                              </w:rPr>
                              <w:t>head-&gt;next;</w:t>
                            </w:r>
                            <w:r w:rsidR="00560EC5" w:rsidRPr="00607382">
                              <w:rPr>
                                <w:rFonts w:ascii="Cascadia Code Light" w:hAnsi="Cascadia Code Light"/>
                                <w:sz w:val="20"/>
                                <w:szCs w:val="20"/>
                              </w:rPr>
                              <w:br/>
                              <w:t xml:space="preserve">  next-&gt;</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 xml:space="preserve"> = new;</w:t>
                            </w:r>
                            <w:r w:rsidR="00560EC5" w:rsidRPr="00607382">
                              <w:rPr>
                                <w:rFonts w:ascii="Cascadia Code Light" w:hAnsi="Cascadia Code Light"/>
                                <w:sz w:val="20"/>
                                <w:szCs w:val="20"/>
                              </w:rPr>
                              <w:br/>
                              <w:t xml:space="preserve">  new-&gt;next = next;</w:t>
                            </w:r>
                            <w:r w:rsidR="00560EC5" w:rsidRPr="00607382">
                              <w:rPr>
                                <w:rFonts w:ascii="Cascadia Code Light" w:hAnsi="Cascadia Code Light"/>
                                <w:sz w:val="20"/>
                                <w:szCs w:val="20"/>
                              </w:rPr>
                              <w:br/>
                              <w:t xml:space="preserve">  new-&gt;</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 xml:space="preserve"> = </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w:t>
                            </w:r>
                            <w:r w:rsidR="00560EC5" w:rsidRPr="00607382">
                              <w:rPr>
                                <w:rFonts w:ascii="Cascadia Code Light" w:hAnsi="Cascadia Code Light"/>
                                <w:sz w:val="20"/>
                                <w:szCs w:val="20"/>
                              </w:rPr>
                              <w:br/>
                              <w:t xml:space="preserve">  </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-&gt;next = new;</w:t>
                            </w:r>
                          </w:p>
                          <w:p w14:paraId="6F1877B0" w14:textId="1B17842A" w:rsidR="00D31F7E" w:rsidRPr="00607382" w:rsidRDefault="00607382">
                            <w:pPr>
                              <w:rPr>
                                <w:rFonts w:ascii="Cascadia Code Light" w:hAnsi="Cascadia Code Light"/>
                                <w:sz w:val="20"/>
                                <w:szCs w:val="20"/>
                              </w:rPr>
                            </w:pPr>
                            <w:r w:rsidRPr="00607382">
                              <w:rPr>
                                <w:rFonts w:ascii="Cascadia Code Light" w:hAnsi="Cascadia Code Light"/>
                                <w:sz w:val="20"/>
                                <w:szCs w:val="20"/>
                              </w:rPr>
                              <w:t>}</w:t>
                            </w:r>
                            <w:r w:rsidR="0029652B" w:rsidRPr="00607382">
                              <w:rPr>
                                <w:rFonts w:ascii="Cascadia Code Light" w:hAnsi="Cascadia Code Light"/>
                                <w:sz w:val="20"/>
                                <w:szCs w:val="20"/>
                              </w:rPr>
                              <w:t xml:space="preserve"> </w:t>
                            </w:r>
                            <w:r w:rsidR="0057100D" w:rsidRPr="00607382">
                              <w:rPr>
                                <w:rFonts w:ascii="Cascadia Code Light" w:hAnsi="Cascadia Code Light"/>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DEC8" id="_x0000_s1039" type="#_x0000_t202" style="position:absolute;margin-left:63.5pt;margin-top:14.5pt;width:40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">
                <v:textbox style="mso-fit-shape-to-text:t">
                  <w:txbxContent>
                    <w:p w14:paraId="2DF27222" w14:textId="42410FCE" w:rsidR="00EA550B" w:rsidRPr="00607382" w:rsidRDefault="00D31F7E">
                      <w:pPr>
                        <w:rPr>
                          <w:rFonts w:ascii="Cascadia Code Light" w:hAnsi="Cascadia Code Light"/>
                          <w:sz w:val="20"/>
                          <w:szCs w:val="20"/>
                        </w:rPr>
                      </w:pPr>
                      <w:r w:rsidRPr="00607382">
                        <w:rPr>
                          <w:rFonts w:ascii="Cascadia Code Light" w:hAnsi="Cascadia Code Light"/>
                          <w:sz w:val="20"/>
                          <w:szCs w:val="20"/>
                        </w:rPr>
                        <w:t>/**</w:t>
                      </w:r>
                    </w:p>
                    <w:p w14:paraId="5508380A" w14:textId="36F4F99B" w:rsidR="00D31F7E" w:rsidRPr="00607382" w:rsidRDefault="00D31F7E">
                      <w:pPr>
                        <w:rPr>
                          <w:rFonts w:ascii="Cascadia Code Light" w:hAnsi="Cascadia Code Light"/>
                          <w:sz w:val="20"/>
                          <w:szCs w:val="20"/>
                        </w:rPr>
                      </w:pPr>
                      <w:r w:rsidRPr="00607382">
                        <w:rPr>
                          <w:rFonts w:ascii="Cascadia Code Light" w:hAnsi="Cascadia Code Light"/>
                          <w:sz w:val="20"/>
                          <w:szCs w:val="20"/>
                        </w:rPr>
                        <w:t xml:space="preserve">* </w:t>
                      </w:r>
                      <w:proofErr w:type="spellStart"/>
                      <w:r w:rsidRPr="00607382">
                        <w:rPr>
                          <w:rFonts w:ascii="Cascadia Code Light" w:hAnsi="Cascadia Code Light"/>
                          <w:sz w:val="20"/>
                          <w:szCs w:val="20"/>
                        </w:rPr>
                        <w:t>list_add</w:t>
                      </w:r>
                      <w:proofErr w:type="spellEnd"/>
                      <w:r w:rsidRPr="00607382">
                        <w:rPr>
                          <w:rFonts w:ascii="Cascadia Code Light" w:hAnsi="Cascadia Code Light"/>
                          <w:sz w:val="20"/>
                          <w:szCs w:val="20"/>
                        </w:rPr>
                        <w:t xml:space="preserve"> – add a new entry</w:t>
                      </w:r>
                    </w:p>
                    <w:p w14:paraId="3F5505EA" w14:textId="77777777" w:rsidR="00016D17" w:rsidRDefault="00D31F7E">
                      <w:pPr>
                        <w:rPr>
                          <w:rFonts w:ascii="Cascadia Code Light" w:hAnsi="Cascadia Code Light"/>
                          <w:sz w:val="20"/>
                          <w:szCs w:val="20"/>
                        </w:rPr>
                      </w:pPr>
                      <w:r w:rsidRPr="00607382">
                        <w:rPr>
                          <w:rFonts w:ascii="Cascadia Code Light" w:hAnsi="Cascadia Code Light"/>
                          <w:sz w:val="20"/>
                          <w:szCs w:val="20"/>
                        </w:rPr>
                        <w:t>* @new: new entry to be added</w:t>
                      </w:r>
                      <w:r w:rsidRPr="00607382">
                        <w:rPr>
                          <w:rFonts w:ascii="Cascadia Code Light" w:hAnsi="Cascadia Code Light"/>
                          <w:sz w:val="20"/>
                          <w:szCs w:val="20"/>
                        </w:rPr>
                        <w:br/>
                        <w:t>* @head: list head to add it after</w:t>
                      </w:r>
                      <w:r w:rsidRPr="00607382">
                        <w:rPr>
                          <w:rFonts w:ascii="Cascadia Code Light" w:hAnsi="Cascadia Code Light"/>
                          <w:sz w:val="20"/>
                          <w:szCs w:val="20"/>
                        </w:rPr>
                        <w:br/>
                        <w:t>*</w:t>
                      </w:r>
                      <w:r w:rsidRPr="00607382">
                        <w:rPr>
                          <w:rFonts w:ascii="Cascadia Code Light" w:hAnsi="Cascadia Code Light"/>
                          <w:sz w:val="20"/>
                          <w:szCs w:val="20"/>
                        </w:rPr>
                        <w:br/>
                        <w:t>* Insert a new entry after the specified head.</w:t>
                      </w:r>
                      <w:r w:rsidRPr="00607382">
                        <w:rPr>
                          <w:rFonts w:ascii="Cascadia Code Light" w:hAnsi="Cascadia Code Light"/>
                          <w:sz w:val="20"/>
                          <w:szCs w:val="20"/>
                        </w:rPr>
                        <w:br/>
                        <w:t>* This is good for implementing stacks.</w:t>
                      </w:r>
                    </w:p>
                    <w:p w14:paraId="560BBB26" w14:textId="53AECF63" w:rsidR="00607382" w:rsidRPr="00607382" w:rsidRDefault="00016D17">
                      <w:pPr>
                        <w:rPr>
                          <w:rFonts w:ascii="Cascadia Code Light" w:hAnsi="Cascadia Code Light"/>
                          <w:sz w:val="20"/>
                          <w:szCs w:val="20"/>
                        </w:rPr>
                      </w:pPr>
                      <w:r>
                        <w:rPr>
                          <w:rFonts w:ascii="Cascadia Code Light" w:hAnsi="Cascadia Code Light"/>
                          <w:sz w:val="20"/>
                          <w:szCs w:val="20"/>
                        </w:rPr>
                        <w:t>*/</w:t>
                      </w:r>
                      <w:r w:rsidR="00D31F7E" w:rsidRPr="00607382">
                        <w:rPr>
                          <w:rFonts w:ascii="Cascadia Code Light" w:hAnsi="Cascadia Code Light"/>
                          <w:sz w:val="20"/>
                          <w:szCs w:val="20"/>
                        </w:rPr>
                        <w:br/>
                      </w:r>
                      <w:r w:rsidR="0057100D" w:rsidRPr="00607382">
                        <w:rPr>
                          <w:rFonts w:ascii="Cascadia Code Light" w:hAnsi="Cascadia Code Light"/>
                          <w:sz w:val="20"/>
                          <w:szCs w:val="20"/>
                        </w:rPr>
                        <w:t xml:space="preserve">inline void </w:t>
                      </w:r>
                      <w:proofErr w:type="spellStart"/>
                      <w:r w:rsidR="0057100D" w:rsidRPr="00607382">
                        <w:rPr>
                          <w:rFonts w:ascii="Cascadia Code Light" w:hAnsi="Cascadia Code Light"/>
                          <w:sz w:val="20"/>
                          <w:szCs w:val="20"/>
                        </w:rPr>
                        <w:t>list_add</w:t>
                      </w:r>
                      <w:proofErr w:type="spellEnd"/>
                      <w:r w:rsidR="0057100D" w:rsidRPr="00607382">
                        <w:rPr>
                          <w:rFonts w:ascii="Cascadia Code Light" w:hAnsi="Cascadia Code Light"/>
                          <w:sz w:val="20"/>
                          <w:szCs w:val="20"/>
                        </w:rPr>
                        <w:t xml:space="preserve">(struct </w:t>
                      </w:r>
                      <w:proofErr w:type="spellStart"/>
                      <w:r w:rsidR="0057100D" w:rsidRPr="00607382">
                        <w:rPr>
                          <w:rFonts w:ascii="Cascadia Code Light" w:hAnsi="Cascadia Code Light"/>
                          <w:sz w:val="20"/>
                          <w:szCs w:val="20"/>
                        </w:rPr>
                        <w:t>list_head</w:t>
                      </w:r>
                      <w:proofErr w:type="spellEnd"/>
                      <w:r w:rsidR="0057100D" w:rsidRPr="00607382">
                        <w:rPr>
                          <w:rFonts w:ascii="Cascadia Code Light" w:hAnsi="Cascadia Code Light"/>
                          <w:sz w:val="20"/>
                          <w:szCs w:val="20"/>
                        </w:rPr>
                        <w:t xml:space="preserve"> *new, struct </w:t>
                      </w:r>
                      <w:proofErr w:type="spellStart"/>
                      <w:r w:rsidR="0057100D" w:rsidRPr="00607382">
                        <w:rPr>
                          <w:rFonts w:ascii="Cascadia Code Light" w:hAnsi="Cascadia Code Light"/>
                          <w:sz w:val="20"/>
                          <w:szCs w:val="20"/>
                        </w:rPr>
                        <w:t>list_head</w:t>
                      </w:r>
                      <w:proofErr w:type="spellEnd"/>
                      <w:r w:rsidR="0057100D" w:rsidRPr="00607382">
                        <w:rPr>
                          <w:rFonts w:ascii="Cascadia Code Light" w:hAnsi="Cascadia Code Light"/>
                          <w:sz w:val="20"/>
                          <w:szCs w:val="20"/>
                        </w:rPr>
                        <w:t xml:space="preserve"> *head)</w:t>
                      </w:r>
                      <w:r w:rsidR="0057100D" w:rsidRPr="00607382">
                        <w:rPr>
                          <w:rFonts w:ascii="Cascadia Code Light" w:hAnsi="Cascadia Code Light"/>
                          <w:sz w:val="20"/>
                          <w:szCs w:val="20"/>
                        </w:rPr>
                        <w:br/>
                        <w:t>{</w:t>
                      </w:r>
                      <w:r w:rsidR="0057100D" w:rsidRPr="00607382">
                        <w:rPr>
                          <w:rFonts w:ascii="Cascadia Code Light" w:hAnsi="Cascadia Code Light"/>
                          <w:sz w:val="20"/>
                          <w:szCs w:val="20"/>
                        </w:rPr>
                        <w:br/>
                      </w:r>
                      <w:r w:rsidR="0029652B" w:rsidRPr="00607382">
                        <w:rPr>
                          <w:rFonts w:ascii="Cascadia Code Light" w:hAnsi="Cascadia Code Light"/>
                          <w:sz w:val="20"/>
                          <w:szCs w:val="20"/>
                        </w:rPr>
                        <w:t xml:space="preserve">  struct </w:t>
                      </w:r>
                      <w:proofErr w:type="spellStart"/>
                      <w:r w:rsidR="0029652B" w:rsidRPr="00607382">
                        <w:rPr>
                          <w:rFonts w:ascii="Cascadia Code Light" w:hAnsi="Cascadia Code Light"/>
                          <w:sz w:val="20"/>
                          <w:szCs w:val="20"/>
                        </w:rPr>
                        <w:t>list_head</w:t>
                      </w:r>
                      <w:proofErr w:type="spellEnd"/>
                      <w:r w:rsidR="0029652B" w:rsidRPr="00607382">
                        <w:rPr>
                          <w:rFonts w:ascii="Cascadia Code Light" w:hAnsi="Cascadia Code Light"/>
                          <w:sz w:val="20"/>
                          <w:szCs w:val="20"/>
                        </w:rPr>
                        <w:t xml:space="preserve"> *next = </w:t>
                      </w:r>
                      <w:r w:rsidR="00560EC5" w:rsidRPr="00607382">
                        <w:rPr>
                          <w:rFonts w:ascii="Cascadia Code Light" w:hAnsi="Cascadia Code Light"/>
                          <w:sz w:val="20"/>
                          <w:szCs w:val="20"/>
                        </w:rPr>
                        <w:t>head-&gt;next;</w:t>
                      </w:r>
                      <w:r w:rsidR="00560EC5" w:rsidRPr="00607382">
                        <w:rPr>
                          <w:rFonts w:ascii="Cascadia Code Light" w:hAnsi="Cascadia Code Light"/>
                          <w:sz w:val="20"/>
                          <w:szCs w:val="20"/>
                        </w:rPr>
                        <w:br/>
                        <w:t xml:space="preserve">  next-&gt;</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 xml:space="preserve"> = new;</w:t>
                      </w:r>
                      <w:r w:rsidR="00560EC5" w:rsidRPr="00607382">
                        <w:rPr>
                          <w:rFonts w:ascii="Cascadia Code Light" w:hAnsi="Cascadia Code Light"/>
                          <w:sz w:val="20"/>
                          <w:szCs w:val="20"/>
                        </w:rPr>
                        <w:br/>
                        <w:t xml:space="preserve">  new-&gt;next = next;</w:t>
                      </w:r>
                      <w:r w:rsidR="00560EC5" w:rsidRPr="00607382">
                        <w:rPr>
                          <w:rFonts w:ascii="Cascadia Code Light" w:hAnsi="Cascadia Code Light"/>
                          <w:sz w:val="20"/>
                          <w:szCs w:val="20"/>
                        </w:rPr>
                        <w:br/>
                        <w:t xml:space="preserve">  new-&gt;</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 xml:space="preserve"> = </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w:t>
                      </w:r>
                      <w:r w:rsidR="00560EC5" w:rsidRPr="00607382">
                        <w:rPr>
                          <w:rFonts w:ascii="Cascadia Code Light" w:hAnsi="Cascadia Code Light"/>
                          <w:sz w:val="20"/>
                          <w:szCs w:val="20"/>
                        </w:rPr>
                        <w:br/>
                        <w:t xml:space="preserve">  </w:t>
                      </w:r>
                      <w:proofErr w:type="spellStart"/>
                      <w:r w:rsidR="00560EC5" w:rsidRPr="00607382">
                        <w:rPr>
                          <w:rFonts w:ascii="Cascadia Code Light" w:hAnsi="Cascadia Code Light"/>
                          <w:sz w:val="20"/>
                          <w:szCs w:val="20"/>
                        </w:rPr>
                        <w:t>prev</w:t>
                      </w:r>
                      <w:proofErr w:type="spellEnd"/>
                      <w:r w:rsidR="00560EC5" w:rsidRPr="00607382">
                        <w:rPr>
                          <w:rFonts w:ascii="Cascadia Code Light" w:hAnsi="Cascadia Code Light"/>
                          <w:sz w:val="20"/>
                          <w:szCs w:val="20"/>
                        </w:rPr>
                        <w:t>-&gt;next = new;</w:t>
                      </w:r>
                    </w:p>
                    <w:p w14:paraId="6F1877B0" w14:textId="1B17842A" w:rsidR="00D31F7E" w:rsidRPr="00607382" w:rsidRDefault="00607382">
                      <w:pPr>
                        <w:rPr>
                          <w:rFonts w:ascii="Cascadia Code Light" w:hAnsi="Cascadia Code Light"/>
                          <w:sz w:val="20"/>
                          <w:szCs w:val="20"/>
                        </w:rPr>
                      </w:pPr>
                      <w:r w:rsidRPr="00607382">
                        <w:rPr>
                          <w:rFonts w:ascii="Cascadia Code Light" w:hAnsi="Cascadia Code Light"/>
                          <w:sz w:val="20"/>
                          <w:szCs w:val="20"/>
                        </w:rPr>
                        <w:t>}</w:t>
                      </w:r>
                      <w:r w:rsidR="0029652B" w:rsidRPr="00607382">
                        <w:rPr>
                          <w:rFonts w:ascii="Cascadia Code Light" w:hAnsi="Cascadia Code Light"/>
                          <w:sz w:val="20"/>
                          <w:szCs w:val="20"/>
                        </w:rPr>
                        <w:t xml:space="preserve"> </w:t>
                      </w:r>
                      <w:r w:rsidR="0057100D" w:rsidRPr="00607382">
                        <w:rPr>
                          <w:rFonts w:ascii="Cascadia Code Light" w:hAnsi="Cascadia Code Light"/>
                          <w:sz w:val="20"/>
                          <w:szCs w:val="20"/>
                        </w:rPr>
                        <w:t xml:space="preserve">   </w:t>
                      </w:r>
                    </w:p>
                  </w:txbxContent>
                </v:textbox>
                <w10:wrap type="square"/>
              </v:shape>
            </w:pict>
          </mc:Fallback>
        </mc:AlternateContent>
      </w:r>
    </w:p>
    <w:p w14:paraId="65480314" w14:textId="16AB02FD" w:rsidR="00987E67" w:rsidRDefault="00987E67"/>
    <w:p w14:paraId="399E6CE4" w14:textId="77777777" w:rsidR="00987E67" w:rsidRDefault="00987E67"/>
    <w:p w14:paraId="7C27FB33" w14:textId="77777777" w:rsidR="00607382" w:rsidRDefault="00607382"/>
    <w:p w14:paraId="464C0356" w14:textId="77777777" w:rsidR="00607382" w:rsidRDefault="00607382"/>
    <w:p w14:paraId="529398D8" w14:textId="77777777" w:rsidR="00607382" w:rsidRDefault="00607382"/>
    <w:p w14:paraId="65A59BBB" w14:textId="77777777" w:rsidR="00607382" w:rsidRDefault="00607382"/>
    <w:p w14:paraId="4610FFDF" w14:textId="77777777" w:rsidR="00607382" w:rsidRDefault="00607382"/>
    <w:p w14:paraId="29CC2693" w14:textId="77777777" w:rsidR="00607382" w:rsidRDefault="00607382"/>
    <w:p w14:paraId="070134E4" w14:textId="77777777" w:rsidR="00607382" w:rsidRDefault="00607382"/>
    <w:p w14:paraId="1DC54EE4" w14:textId="77777777" w:rsidR="00607382" w:rsidRDefault="00607382"/>
    <w:p w14:paraId="30703985" w14:textId="77777777" w:rsidR="00607382" w:rsidRDefault="00607382"/>
    <w:p w14:paraId="3D10F6E0" w14:textId="3775B345" w:rsidR="00607382" w:rsidRDefault="00607382"/>
    <w:p w14:paraId="61139108" w14:textId="396B3057" w:rsidR="00607382" w:rsidRDefault="00016D17">
      <w:r>
        <w:rPr>
          <w:noProof/>
        </w:rPr>
        <mc:AlternateContent>
          <mc:Choice Requires="wps">
            <w:drawing>
              <wp:anchor distT="0" distB="0" distL="114300" distR="114300" simplePos="0" relativeHeight="251700224" behindDoc="0" locked="0" layoutInCell="1" allowOverlap="1" wp14:anchorId="1DF487E3" wp14:editId="602A3E03">
                <wp:simplePos x="0" y="0"/>
                <wp:positionH relativeFrom="margin">
                  <wp:align>center</wp:align>
                </wp:positionH>
                <wp:positionV relativeFrom="paragraph">
                  <wp:posOffset>5080</wp:posOffset>
                </wp:positionV>
                <wp:extent cx="4699000" cy="635"/>
                <wp:effectExtent l="0" t="0" r="6350" b="0"/>
                <wp:wrapSquare wrapText="bothSides"/>
                <wp:docPr id="29" name="Text Box 29"/>
                <wp:cNvGraphicFramePr/>
                <a:graphic xmlns:a="http://schemas.openxmlformats.org/drawingml/2006/main">
                  <a:graphicData uri="http://schemas.microsoft.com/office/word/2010/wordprocessingShape">
                    <wps:wsp>
                      <wps:cNvSpPr txBox="1"/>
                      <wps:spPr>
                        <a:xfrm>
                          <a:off x="0" y="0"/>
                          <a:ext cx="4699000" cy="635"/>
                        </a:xfrm>
                        <a:prstGeom prst="rect">
                          <a:avLst/>
                        </a:prstGeom>
                        <a:solidFill>
                          <a:prstClr val="white"/>
                        </a:solidFill>
                        <a:ln>
                          <a:noFill/>
                        </a:ln>
                      </wps:spPr>
                      <wps:txbx>
                        <w:txbxContent>
                          <w:p w14:paraId="0373B0D3" w14:textId="40983EB9" w:rsidR="00607382" w:rsidRPr="000D02D2" w:rsidRDefault="00607382" w:rsidP="00607382">
                            <w:pPr>
                              <w:pStyle w:val="Caption"/>
                              <w:rPr>
                                <w:noProof/>
                                <w:sz w:val="24"/>
                                <w:szCs w:val="24"/>
                              </w:rPr>
                            </w:pPr>
                            <w:r>
                              <w:t xml:space="preserve">Figure </w:t>
                            </w:r>
                            <w:fldSimple w:instr=" SEQ Figure \* ARABIC ">
                              <w:r w:rsidR="006922F7">
                                <w:rPr>
                                  <w:noProof/>
                                </w:rPr>
                                <w:t>7</w:t>
                              </w:r>
                            </w:fldSimple>
                            <w:r>
                              <w:t xml:space="preserve"> Linux </w:t>
                            </w:r>
                            <w:proofErr w:type="spellStart"/>
                            <w:r>
                              <w:t>list_add</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487E3" id="Text Box 29" o:spid="_x0000_s1040" type="#_x0000_t202" style="position:absolute;margin-left:0;margin-top:.4pt;width:370pt;height:.05pt;z-index:251700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" stroked="f">
                <v:textbox style="mso-fit-shape-to-text:t" inset="0,0,0,0">
                  <w:txbxContent>
                    <w:p w14:paraId="0373B0D3" w14:textId="40983EB9" w:rsidR="00607382" w:rsidRPr="000D02D2" w:rsidRDefault="00607382" w:rsidP="00607382">
                      <w:pPr>
                        <w:pStyle w:val="Caption"/>
                        <w:rPr>
                          <w:noProof/>
                          <w:sz w:val="24"/>
                          <w:szCs w:val="24"/>
                        </w:rPr>
                      </w:pPr>
                      <w:r>
                        <w:t xml:space="preserve">Figure </w:t>
                      </w:r>
                      <w:fldSimple w:instr=" SEQ Figure \* ARABIC ">
                        <w:r w:rsidR="006922F7">
                          <w:rPr>
                            <w:noProof/>
                          </w:rPr>
                          <w:t>7</w:t>
                        </w:r>
                      </w:fldSimple>
                      <w:r>
                        <w:t xml:space="preserve"> Linux </w:t>
                      </w:r>
                      <w:proofErr w:type="spellStart"/>
                      <w:r>
                        <w:t>list_add</w:t>
                      </w:r>
                      <w:proofErr w:type="spellEnd"/>
                      <w:r>
                        <w:t>()</w:t>
                      </w:r>
                    </w:p>
                  </w:txbxContent>
                </v:textbox>
                <w10:wrap type="square" anchorx="margin"/>
              </v:shape>
            </w:pict>
          </mc:Fallback>
        </mc:AlternateContent>
      </w:r>
    </w:p>
    <w:p w14:paraId="5E58E75A" w14:textId="77777777" w:rsidR="00607382" w:rsidRDefault="00607382"/>
    <w:p w14:paraId="6C2AF24D" w14:textId="72A1341C" w:rsidR="00607382" w:rsidRDefault="00CE6F55">
      <w:proofErr w:type="gramStart"/>
      <w:r>
        <w:t>So</w:t>
      </w:r>
      <w:proofErr w:type="gramEnd"/>
      <w:r>
        <w:t xml:space="preserve"> we have a new node, with empty “next” and “</w:t>
      </w:r>
      <w:proofErr w:type="spellStart"/>
      <w:r>
        <w:t>prev</w:t>
      </w:r>
      <w:proofErr w:type="spellEnd"/>
      <w:r>
        <w:t>” pointers.  We have a head node with existing “next” and “</w:t>
      </w:r>
      <w:proofErr w:type="spellStart"/>
      <w:r>
        <w:t>prev</w:t>
      </w:r>
      <w:proofErr w:type="spellEnd"/>
      <w:r>
        <w:t>” pointers (possibly pointing to itself).</w:t>
      </w:r>
      <w:r w:rsidR="00EF3024">
        <w:t xml:space="preserve">  </w:t>
      </w:r>
      <w:r w:rsidR="00B6100C">
        <w:t xml:space="preserve">Remember that this is a </w:t>
      </w:r>
      <w:r w:rsidR="00B6100C">
        <w:rPr>
          <w:i/>
          <w:iCs/>
        </w:rPr>
        <w:t>doubly linked list</w:t>
      </w:r>
      <w:r w:rsidR="00B6100C">
        <w:t xml:space="preserve">, </w:t>
      </w:r>
      <w:r w:rsidR="00F15553">
        <w:t xml:space="preserve">so if we were to update </w:t>
      </w:r>
      <w:r w:rsidR="00F15553">
        <w:fldChar w:fldCharType="begin"/>
      </w:r>
      <w:r w:rsidR="00F15553">
        <w:instrText xml:space="preserve"> REF _Ref62798962 \h </w:instrText>
      </w:r>
      <w:r w:rsidR="00F15553">
        <w:fldChar w:fldCharType="separate"/>
      </w:r>
      <w:r w:rsidR="00F15553" w:rsidRPr="005E5CEA">
        <w:rPr>
          <w:u w:val="single"/>
        </w:rPr>
        <w:t xml:space="preserve">Figure </w:t>
      </w:r>
      <w:r w:rsidR="00F15553">
        <w:rPr>
          <w:noProof/>
          <w:u w:val="single"/>
        </w:rPr>
        <w:t>1</w:t>
      </w:r>
      <w:r w:rsidR="00F15553">
        <w:fldChar w:fldCharType="end"/>
      </w:r>
      <w:r w:rsidR="00F15553">
        <w:t xml:space="preserve">, each node has arrows pointing to the previous node.  The head node </w:t>
      </w:r>
      <w:r w:rsidR="00A75258">
        <w:t xml:space="preserve">(#12) has a pointer that points to the tail (#37).  The tail node has a next pointer that points to the head node (#12).  In effect, this is a </w:t>
      </w:r>
      <w:r w:rsidR="00A75258">
        <w:rPr>
          <w:i/>
          <w:iCs/>
        </w:rPr>
        <w:t>circular</w:t>
      </w:r>
      <w:r w:rsidR="00A75258">
        <w:t xml:space="preserve"> </w:t>
      </w:r>
      <w:r w:rsidR="00A75258">
        <w:rPr>
          <w:i/>
          <w:iCs/>
        </w:rPr>
        <w:t>doubly linked list</w:t>
      </w:r>
      <w:r w:rsidR="00A75258">
        <w:t>.</w:t>
      </w:r>
    </w:p>
    <w:p w14:paraId="2D591C85" w14:textId="56F4E376" w:rsidR="00A75258" w:rsidRDefault="00A75258"/>
    <w:p w14:paraId="0BC6FA17" w14:textId="7960DF83" w:rsidR="002752AF" w:rsidRPr="00A75258" w:rsidRDefault="002752AF">
      <w:r>
        <w:rPr>
          <w:noProof/>
        </w:rPr>
        <mc:AlternateContent>
          <mc:Choice Requires="wps">
            <w:drawing>
              <wp:anchor distT="45720" distB="45720" distL="114300" distR="114300" simplePos="0" relativeHeight="251702272" behindDoc="0" locked="0" layoutInCell="1" allowOverlap="1" wp14:anchorId="1DA7EE1B" wp14:editId="5ED99DC0">
                <wp:simplePos x="0" y="0"/>
                <wp:positionH relativeFrom="margin">
                  <wp:align>center</wp:align>
                </wp:positionH>
                <wp:positionV relativeFrom="paragraph">
                  <wp:posOffset>3175</wp:posOffset>
                </wp:positionV>
                <wp:extent cx="5175250" cy="1404620"/>
                <wp:effectExtent l="0" t="0" r="25400" b="101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rgbClr val="FFFFFF"/>
                        </a:solidFill>
                        <a:ln w="9525">
                          <a:solidFill>
                            <a:srgbClr val="000000"/>
                          </a:solidFill>
                          <a:miter lim="800000"/>
                          <a:headEnd/>
                          <a:tailEnd/>
                        </a:ln>
                      </wps:spPr>
                      <wps:txbx>
                        <w:txbxContent>
                          <w:p w14:paraId="09033602" w14:textId="77777777" w:rsidR="00206E73" w:rsidRDefault="00206E73" w:rsidP="002752AF">
                            <w:pPr>
                              <w:rPr>
                                <w:rFonts w:ascii="Cascadia Code Light" w:hAnsi="Cascadia Code Light"/>
                                <w:sz w:val="20"/>
                                <w:szCs w:val="20"/>
                              </w:rPr>
                            </w:pPr>
                            <w:r>
                              <w:rPr>
                                <w:rFonts w:ascii="Cascadia Code Light" w:hAnsi="Cascadia Code Light"/>
                                <w:sz w:val="20"/>
                                <w:szCs w:val="20"/>
                              </w:rPr>
                              <w:t>LIST_HEAD(</w:t>
                            </w:r>
                            <w:proofErr w:type="spellStart"/>
                            <w:r>
                              <w:rPr>
                                <w:rFonts w:ascii="Cascadia Code Light" w:hAnsi="Cascadia Code Light"/>
                                <w:sz w:val="20"/>
                                <w:szCs w:val="20"/>
                              </w:rPr>
                              <w:t>todo_list</w:t>
                            </w:r>
                            <w:proofErr w:type="spellEnd"/>
                            <w:proofErr w:type="gramStart"/>
                            <w:r>
                              <w:rPr>
                                <w:rFonts w:ascii="Cascadia Code Light" w:hAnsi="Cascadia Code Light"/>
                                <w:sz w:val="20"/>
                                <w:szCs w:val="20"/>
                              </w:rPr>
                              <w:t>);</w:t>
                            </w:r>
                            <w:proofErr w:type="gramEnd"/>
                          </w:p>
                          <w:p w14:paraId="1BFFA23C" w14:textId="77777777" w:rsidR="00206E73" w:rsidRDefault="00206E73" w:rsidP="002752AF">
                            <w:pPr>
                              <w:rPr>
                                <w:rFonts w:ascii="Cascadia Code Light" w:hAnsi="Cascadia Code Light"/>
                                <w:sz w:val="20"/>
                                <w:szCs w:val="20"/>
                              </w:rPr>
                            </w:pPr>
                          </w:p>
                          <w:p w14:paraId="35AD2F46" w14:textId="2B707637" w:rsidR="002752AF" w:rsidRDefault="00206E73" w:rsidP="002752AF">
                            <w:pPr>
                              <w:rPr>
                                <w:rFonts w:ascii="Cascadia Code Light" w:hAnsi="Cascadia Code Light"/>
                                <w:sz w:val="20"/>
                                <w:szCs w:val="20"/>
                              </w:rPr>
                            </w:pPr>
                            <w:r>
                              <w:rPr>
                                <w:rFonts w:ascii="Cascadia Code Light" w:hAnsi="Cascadia Code Light"/>
                                <w:sz w:val="20"/>
                                <w:szCs w:val="20"/>
                              </w:rPr>
                              <w:t xml:space="preserve">struct </w:t>
                            </w:r>
                            <w:proofErr w:type="spellStart"/>
                            <w:r>
                              <w:rPr>
                                <w:rFonts w:ascii="Cascadia Code Light" w:hAnsi="Cascadia Code Light"/>
                                <w:sz w:val="20"/>
                                <w:szCs w:val="20"/>
                              </w:rPr>
                              <w:t>todo_struct</w:t>
                            </w:r>
                            <w:proofErr w:type="spellEnd"/>
                            <w:r>
                              <w:rPr>
                                <w:rFonts w:ascii="Cascadia Code Light" w:hAnsi="Cascadia Code Light"/>
                                <w:sz w:val="20"/>
                                <w:szCs w:val="20"/>
                              </w:rPr>
                              <w:t xml:space="preserve"> first = { </w:t>
                            </w:r>
                            <w:r w:rsidR="00583A86">
                              <w:rPr>
                                <w:rFonts w:ascii="Cascadia Code Light" w:hAnsi="Cascadia Code Light"/>
                                <w:sz w:val="20"/>
                                <w:szCs w:val="20"/>
                              </w:rPr>
                              <w:t>.priority = 37 };</w:t>
                            </w:r>
                            <w:r w:rsidR="00583A86">
                              <w:rPr>
                                <w:rFonts w:ascii="Cascadia Code Light" w:hAnsi="Cascadia Code Light"/>
                                <w:sz w:val="20"/>
                                <w:szCs w:val="20"/>
                              </w:rPr>
                              <w:br/>
                              <w:t xml:space="preserve">struct </w:t>
                            </w:r>
                            <w:proofErr w:type="spellStart"/>
                            <w:r w:rsidR="00583A86">
                              <w:rPr>
                                <w:rFonts w:ascii="Cascadia Code Light" w:hAnsi="Cascadia Code Light"/>
                                <w:sz w:val="20"/>
                                <w:szCs w:val="20"/>
                              </w:rPr>
                              <w:t>todo_struct</w:t>
                            </w:r>
                            <w:proofErr w:type="spellEnd"/>
                            <w:r w:rsidR="00583A86">
                              <w:rPr>
                                <w:rFonts w:ascii="Cascadia Code Light" w:hAnsi="Cascadia Code Light"/>
                                <w:sz w:val="20"/>
                                <w:szCs w:val="20"/>
                              </w:rPr>
                              <w:t xml:space="preserve"> second = { .priority = 99 </w:t>
                            </w:r>
                            <w:proofErr w:type="gramStart"/>
                            <w:r w:rsidR="00583A86">
                              <w:rPr>
                                <w:rFonts w:ascii="Cascadia Code Light" w:hAnsi="Cascadia Code Light"/>
                                <w:sz w:val="20"/>
                                <w:szCs w:val="20"/>
                              </w:rPr>
                              <w:t>};</w:t>
                            </w:r>
                            <w:proofErr w:type="gramEnd"/>
                          </w:p>
                          <w:p w14:paraId="1473D920" w14:textId="59EE7C61" w:rsidR="00583A86" w:rsidRPr="00607382" w:rsidRDefault="00583A86" w:rsidP="002752AF">
                            <w:pPr>
                              <w:rPr>
                                <w:rFonts w:ascii="Cascadia Code Light" w:hAnsi="Cascadia Code Light"/>
                                <w:sz w:val="20"/>
                                <w:szCs w:val="20"/>
                              </w:rPr>
                            </w:pPr>
                            <w:r>
                              <w:rPr>
                                <w:rFonts w:ascii="Cascadia Code Light" w:hAnsi="Cascadia Code Light"/>
                                <w:sz w:val="20"/>
                                <w:szCs w:val="20"/>
                              </w:rPr>
                              <w:t xml:space="preserve">struct </w:t>
                            </w:r>
                            <w:proofErr w:type="spellStart"/>
                            <w:r>
                              <w:rPr>
                                <w:rFonts w:ascii="Cascadia Code Light" w:hAnsi="Cascadia Code Light"/>
                                <w:sz w:val="20"/>
                                <w:szCs w:val="20"/>
                              </w:rPr>
                              <w:t>todo_struct</w:t>
                            </w:r>
                            <w:proofErr w:type="spellEnd"/>
                            <w:r>
                              <w:rPr>
                                <w:rFonts w:ascii="Cascadia Code Light" w:hAnsi="Cascadia Code Light"/>
                                <w:sz w:val="20"/>
                                <w:szCs w:val="20"/>
                              </w:rPr>
                              <w:t xml:space="preserve"> third = { .priority = 12 };</w:t>
                            </w:r>
                            <w:r>
                              <w:rPr>
                                <w:rFonts w:ascii="Cascadia Code Light" w:hAnsi="Cascadia Code Light"/>
                                <w:sz w:val="20"/>
                                <w:szCs w:val="20"/>
                              </w:rPr>
                              <w:br/>
                            </w:r>
                            <w:r>
                              <w:rPr>
                                <w:rFonts w:ascii="Cascadia Code Light" w:hAnsi="Cascadia Code Light"/>
                                <w:sz w:val="20"/>
                                <w:szCs w:val="20"/>
                              </w:rPr>
                              <w:br/>
                            </w:r>
                            <w:proofErr w:type="spellStart"/>
                            <w:r>
                              <w:rPr>
                                <w:rFonts w:ascii="Cascadia Code Light" w:hAnsi="Cascadia Code Light"/>
                                <w:sz w:val="20"/>
                                <w:szCs w:val="20"/>
                              </w:rPr>
                              <w:t>list_add</w:t>
                            </w:r>
                            <w:proofErr w:type="spellEnd"/>
                            <w:r>
                              <w:rPr>
                                <w:rFonts w:ascii="Cascadia Code Light" w:hAnsi="Cascadia Code Light"/>
                                <w:sz w:val="20"/>
                                <w:szCs w:val="20"/>
                              </w:rPr>
                              <w:t>(</w:t>
                            </w:r>
                            <w:r w:rsidR="00E43339">
                              <w:rPr>
                                <w:rFonts w:ascii="Cascadia Code Light" w:hAnsi="Cascadia Code Light"/>
                                <w:sz w:val="20"/>
                                <w:szCs w:val="20"/>
                              </w:rPr>
                              <w:t>&amp;</w:t>
                            </w:r>
                            <w:proofErr w:type="spellStart"/>
                            <w:r w:rsidR="00E43339">
                              <w:rPr>
                                <w:rFonts w:ascii="Cascadia Code Light" w:hAnsi="Cascadia Code Light"/>
                                <w:sz w:val="20"/>
                                <w:szCs w:val="20"/>
                              </w:rPr>
                              <w:t>first</w:t>
                            </w:r>
                            <w:r w:rsidR="00276934">
                              <w:rPr>
                                <w:rFonts w:ascii="Cascadia Code Light" w:hAnsi="Cascadia Code Light"/>
                                <w:sz w:val="20"/>
                                <w:szCs w:val="20"/>
                              </w:rPr>
                              <w:t>.list</w:t>
                            </w:r>
                            <w:proofErr w:type="spellEnd"/>
                            <w:r w:rsidR="00E43339">
                              <w:rPr>
                                <w:rFonts w:ascii="Cascadia Code Light" w:hAnsi="Cascadia Code Light"/>
                                <w:sz w:val="20"/>
                                <w:szCs w:val="20"/>
                              </w:rPr>
                              <w:t>, &amp;</w:t>
                            </w:r>
                            <w:proofErr w:type="spellStart"/>
                            <w:r w:rsidR="00E43339">
                              <w:rPr>
                                <w:rFonts w:ascii="Cascadia Code Light" w:hAnsi="Cascadia Code Light"/>
                                <w:sz w:val="20"/>
                                <w:szCs w:val="20"/>
                              </w:rPr>
                              <w:t>todo_list</w:t>
                            </w:r>
                            <w:proofErr w:type="spellEnd"/>
                            <w:r w:rsidR="00E43339">
                              <w:rPr>
                                <w:rFonts w:ascii="Cascadia Code Light" w:hAnsi="Cascadia Code Light"/>
                                <w:sz w:val="20"/>
                                <w:szCs w:val="20"/>
                              </w:rPr>
                              <w:t>);</w:t>
                            </w:r>
                            <w:r w:rsidR="00E43339">
                              <w:rPr>
                                <w:rFonts w:ascii="Cascadia Code Light" w:hAnsi="Cascadia Code Light"/>
                                <w:sz w:val="20"/>
                                <w:szCs w:val="20"/>
                              </w:rPr>
                              <w:br/>
                            </w:r>
                            <w:proofErr w:type="spellStart"/>
                            <w:r w:rsidR="00E43339">
                              <w:rPr>
                                <w:rFonts w:ascii="Cascadia Code Light" w:hAnsi="Cascadia Code Light"/>
                                <w:sz w:val="20"/>
                                <w:szCs w:val="20"/>
                              </w:rPr>
                              <w:t>list_add</w:t>
                            </w:r>
                            <w:proofErr w:type="spellEnd"/>
                            <w:r w:rsidR="00E43339">
                              <w:rPr>
                                <w:rFonts w:ascii="Cascadia Code Light" w:hAnsi="Cascadia Code Light"/>
                                <w:sz w:val="20"/>
                                <w:szCs w:val="20"/>
                              </w:rPr>
                              <w:t>(&amp;</w:t>
                            </w:r>
                            <w:proofErr w:type="spellStart"/>
                            <w:r w:rsidR="00E43339">
                              <w:rPr>
                                <w:rFonts w:ascii="Cascadia Code Light" w:hAnsi="Cascadia Code Light"/>
                                <w:sz w:val="20"/>
                                <w:szCs w:val="20"/>
                              </w:rPr>
                              <w:t>second</w:t>
                            </w:r>
                            <w:r w:rsidR="00276934">
                              <w:rPr>
                                <w:rFonts w:ascii="Cascadia Code Light" w:hAnsi="Cascadia Code Light"/>
                                <w:sz w:val="20"/>
                                <w:szCs w:val="20"/>
                              </w:rPr>
                              <w:t>.list</w:t>
                            </w:r>
                            <w:proofErr w:type="spellEnd"/>
                            <w:r w:rsidR="00E43339">
                              <w:rPr>
                                <w:rFonts w:ascii="Cascadia Code Light" w:hAnsi="Cascadia Code Light"/>
                                <w:sz w:val="20"/>
                                <w:szCs w:val="20"/>
                              </w:rPr>
                              <w:t>, &amp;</w:t>
                            </w:r>
                            <w:proofErr w:type="spellStart"/>
                            <w:r w:rsidR="00E43339">
                              <w:rPr>
                                <w:rFonts w:ascii="Cascadia Code Light" w:hAnsi="Cascadia Code Light"/>
                                <w:sz w:val="20"/>
                                <w:szCs w:val="20"/>
                              </w:rPr>
                              <w:t>todo_list</w:t>
                            </w:r>
                            <w:proofErr w:type="spellEnd"/>
                            <w:r w:rsidR="00E43339">
                              <w:rPr>
                                <w:rFonts w:ascii="Cascadia Code Light" w:hAnsi="Cascadia Code Light"/>
                                <w:sz w:val="20"/>
                                <w:szCs w:val="20"/>
                              </w:rPr>
                              <w:t>);</w:t>
                            </w:r>
                            <w:r w:rsidR="00E43339">
                              <w:rPr>
                                <w:rFonts w:ascii="Cascadia Code Light" w:hAnsi="Cascadia Code Light"/>
                                <w:sz w:val="20"/>
                                <w:szCs w:val="20"/>
                              </w:rPr>
                              <w:br/>
                            </w:r>
                            <w:proofErr w:type="spellStart"/>
                            <w:r w:rsidR="00E43339">
                              <w:rPr>
                                <w:rFonts w:ascii="Cascadia Code Light" w:hAnsi="Cascadia Code Light"/>
                                <w:sz w:val="20"/>
                                <w:szCs w:val="20"/>
                              </w:rPr>
                              <w:t>list_add</w:t>
                            </w:r>
                            <w:proofErr w:type="spellEnd"/>
                            <w:r w:rsidR="00E43339">
                              <w:rPr>
                                <w:rFonts w:ascii="Cascadia Code Light" w:hAnsi="Cascadia Code Light"/>
                                <w:sz w:val="20"/>
                                <w:szCs w:val="20"/>
                              </w:rPr>
                              <w:t>(&amp;</w:t>
                            </w:r>
                            <w:proofErr w:type="spellStart"/>
                            <w:r w:rsidR="00E43339">
                              <w:rPr>
                                <w:rFonts w:ascii="Cascadia Code Light" w:hAnsi="Cascadia Code Light"/>
                                <w:sz w:val="20"/>
                                <w:szCs w:val="20"/>
                              </w:rPr>
                              <w:t>third</w:t>
                            </w:r>
                            <w:r w:rsidR="00276934">
                              <w:rPr>
                                <w:rFonts w:ascii="Cascadia Code Light" w:hAnsi="Cascadia Code Light"/>
                                <w:sz w:val="20"/>
                                <w:szCs w:val="20"/>
                              </w:rPr>
                              <w:t>.list</w:t>
                            </w:r>
                            <w:proofErr w:type="spellEnd"/>
                            <w:r w:rsidR="00E43339">
                              <w:rPr>
                                <w:rFonts w:ascii="Cascadia Code Light" w:hAnsi="Cascadia Code Light"/>
                                <w:sz w:val="20"/>
                                <w:szCs w:val="20"/>
                              </w:rPr>
                              <w:t>, &amp;</w:t>
                            </w:r>
                            <w:proofErr w:type="spellStart"/>
                            <w:r w:rsidR="00E43339">
                              <w:rPr>
                                <w:rFonts w:ascii="Cascadia Code Light" w:hAnsi="Cascadia Code Light"/>
                                <w:sz w:val="20"/>
                                <w:szCs w:val="20"/>
                              </w:rPr>
                              <w:t>todo_list</w:t>
                            </w:r>
                            <w:proofErr w:type="spellEnd"/>
                            <w:r w:rsidR="00E43339">
                              <w:rPr>
                                <w:rFonts w:ascii="Cascadia Code Light" w:hAnsi="Cascadia Code Light"/>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A7EE1B" id="_x0000_s1041" type="#_x0000_t202" style="position:absolute;margin-left:0;margin-top:.25pt;width:407.5pt;height:110.6pt;z-index:2517022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">
                <v:textbox style="mso-fit-shape-to-text:t">
                  <w:txbxContent>
                    <w:p w14:paraId="09033602" w14:textId="77777777" w:rsidR="00206E73" w:rsidRDefault="00206E73" w:rsidP="002752AF">
                      <w:pPr>
                        <w:rPr>
                          <w:rFonts w:ascii="Cascadia Code Light" w:hAnsi="Cascadia Code Light"/>
                          <w:sz w:val="20"/>
                          <w:szCs w:val="20"/>
                        </w:rPr>
                      </w:pPr>
                      <w:r>
                        <w:rPr>
                          <w:rFonts w:ascii="Cascadia Code Light" w:hAnsi="Cascadia Code Light"/>
                          <w:sz w:val="20"/>
                          <w:szCs w:val="20"/>
                        </w:rPr>
                        <w:t>LIST_HEAD(</w:t>
                      </w:r>
                      <w:proofErr w:type="spellStart"/>
                      <w:r>
                        <w:rPr>
                          <w:rFonts w:ascii="Cascadia Code Light" w:hAnsi="Cascadia Code Light"/>
                          <w:sz w:val="20"/>
                          <w:szCs w:val="20"/>
                        </w:rPr>
                        <w:t>todo_list</w:t>
                      </w:r>
                      <w:proofErr w:type="spellEnd"/>
                      <w:proofErr w:type="gramStart"/>
                      <w:r>
                        <w:rPr>
                          <w:rFonts w:ascii="Cascadia Code Light" w:hAnsi="Cascadia Code Light"/>
                          <w:sz w:val="20"/>
                          <w:szCs w:val="20"/>
                        </w:rPr>
                        <w:t>);</w:t>
                      </w:r>
                      <w:proofErr w:type="gramEnd"/>
                    </w:p>
                    <w:p w14:paraId="1BFFA23C" w14:textId="77777777" w:rsidR="00206E73" w:rsidRDefault="00206E73" w:rsidP="002752AF">
                      <w:pPr>
                        <w:rPr>
                          <w:rFonts w:ascii="Cascadia Code Light" w:hAnsi="Cascadia Code Light"/>
                          <w:sz w:val="20"/>
                          <w:szCs w:val="20"/>
                        </w:rPr>
                      </w:pPr>
                    </w:p>
                    <w:p w14:paraId="35AD2F46" w14:textId="2B707637" w:rsidR="002752AF" w:rsidRDefault="00206E73" w:rsidP="002752AF">
                      <w:pPr>
                        <w:rPr>
                          <w:rFonts w:ascii="Cascadia Code Light" w:hAnsi="Cascadia Code Light"/>
                          <w:sz w:val="20"/>
                          <w:szCs w:val="20"/>
                        </w:rPr>
                      </w:pPr>
                      <w:r>
                        <w:rPr>
                          <w:rFonts w:ascii="Cascadia Code Light" w:hAnsi="Cascadia Code Light"/>
                          <w:sz w:val="20"/>
                          <w:szCs w:val="20"/>
                        </w:rPr>
                        <w:t xml:space="preserve">struct </w:t>
                      </w:r>
                      <w:proofErr w:type="spellStart"/>
                      <w:r>
                        <w:rPr>
                          <w:rFonts w:ascii="Cascadia Code Light" w:hAnsi="Cascadia Code Light"/>
                          <w:sz w:val="20"/>
                          <w:szCs w:val="20"/>
                        </w:rPr>
                        <w:t>todo_struct</w:t>
                      </w:r>
                      <w:proofErr w:type="spellEnd"/>
                      <w:r>
                        <w:rPr>
                          <w:rFonts w:ascii="Cascadia Code Light" w:hAnsi="Cascadia Code Light"/>
                          <w:sz w:val="20"/>
                          <w:szCs w:val="20"/>
                        </w:rPr>
                        <w:t xml:space="preserve"> first = { </w:t>
                      </w:r>
                      <w:r w:rsidR="00583A86">
                        <w:rPr>
                          <w:rFonts w:ascii="Cascadia Code Light" w:hAnsi="Cascadia Code Light"/>
                          <w:sz w:val="20"/>
                          <w:szCs w:val="20"/>
                        </w:rPr>
                        <w:t>.priority = 37 };</w:t>
                      </w:r>
                      <w:r w:rsidR="00583A86">
                        <w:rPr>
                          <w:rFonts w:ascii="Cascadia Code Light" w:hAnsi="Cascadia Code Light"/>
                          <w:sz w:val="20"/>
                          <w:szCs w:val="20"/>
                        </w:rPr>
                        <w:br/>
                        <w:t xml:space="preserve">struct </w:t>
                      </w:r>
                      <w:proofErr w:type="spellStart"/>
                      <w:r w:rsidR="00583A86">
                        <w:rPr>
                          <w:rFonts w:ascii="Cascadia Code Light" w:hAnsi="Cascadia Code Light"/>
                          <w:sz w:val="20"/>
                          <w:szCs w:val="20"/>
                        </w:rPr>
                        <w:t>todo_struct</w:t>
                      </w:r>
                      <w:proofErr w:type="spellEnd"/>
                      <w:r w:rsidR="00583A86">
                        <w:rPr>
                          <w:rFonts w:ascii="Cascadia Code Light" w:hAnsi="Cascadia Code Light"/>
                          <w:sz w:val="20"/>
                          <w:szCs w:val="20"/>
                        </w:rPr>
                        <w:t xml:space="preserve"> second = { .priority = 99 </w:t>
                      </w:r>
                      <w:proofErr w:type="gramStart"/>
                      <w:r w:rsidR="00583A86">
                        <w:rPr>
                          <w:rFonts w:ascii="Cascadia Code Light" w:hAnsi="Cascadia Code Light"/>
                          <w:sz w:val="20"/>
                          <w:szCs w:val="20"/>
                        </w:rPr>
                        <w:t>};</w:t>
                      </w:r>
                      <w:proofErr w:type="gramEnd"/>
                    </w:p>
                    <w:p w14:paraId="1473D920" w14:textId="59EE7C61" w:rsidR="00583A86" w:rsidRPr="00607382" w:rsidRDefault="00583A86" w:rsidP="002752AF">
                      <w:pPr>
                        <w:rPr>
                          <w:rFonts w:ascii="Cascadia Code Light" w:hAnsi="Cascadia Code Light"/>
                          <w:sz w:val="20"/>
                          <w:szCs w:val="20"/>
                        </w:rPr>
                      </w:pPr>
                      <w:r>
                        <w:rPr>
                          <w:rFonts w:ascii="Cascadia Code Light" w:hAnsi="Cascadia Code Light"/>
                          <w:sz w:val="20"/>
                          <w:szCs w:val="20"/>
                        </w:rPr>
                        <w:t xml:space="preserve">struct </w:t>
                      </w:r>
                      <w:proofErr w:type="spellStart"/>
                      <w:r>
                        <w:rPr>
                          <w:rFonts w:ascii="Cascadia Code Light" w:hAnsi="Cascadia Code Light"/>
                          <w:sz w:val="20"/>
                          <w:szCs w:val="20"/>
                        </w:rPr>
                        <w:t>todo_struct</w:t>
                      </w:r>
                      <w:proofErr w:type="spellEnd"/>
                      <w:r>
                        <w:rPr>
                          <w:rFonts w:ascii="Cascadia Code Light" w:hAnsi="Cascadia Code Light"/>
                          <w:sz w:val="20"/>
                          <w:szCs w:val="20"/>
                        </w:rPr>
                        <w:t xml:space="preserve"> third = { .priority = 12 };</w:t>
                      </w:r>
                      <w:r>
                        <w:rPr>
                          <w:rFonts w:ascii="Cascadia Code Light" w:hAnsi="Cascadia Code Light"/>
                          <w:sz w:val="20"/>
                          <w:szCs w:val="20"/>
                        </w:rPr>
                        <w:br/>
                      </w:r>
                      <w:r>
                        <w:rPr>
                          <w:rFonts w:ascii="Cascadia Code Light" w:hAnsi="Cascadia Code Light"/>
                          <w:sz w:val="20"/>
                          <w:szCs w:val="20"/>
                        </w:rPr>
                        <w:br/>
                      </w:r>
                      <w:proofErr w:type="spellStart"/>
                      <w:r>
                        <w:rPr>
                          <w:rFonts w:ascii="Cascadia Code Light" w:hAnsi="Cascadia Code Light"/>
                          <w:sz w:val="20"/>
                          <w:szCs w:val="20"/>
                        </w:rPr>
                        <w:t>list_add</w:t>
                      </w:r>
                      <w:proofErr w:type="spellEnd"/>
                      <w:r>
                        <w:rPr>
                          <w:rFonts w:ascii="Cascadia Code Light" w:hAnsi="Cascadia Code Light"/>
                          <w:sz w:val="20"/>
                          <w:szCs w:val="20"/>
                        </w:rPr>
                        <w:t>(</w:t>
                      </w:r>
                      <w:r w:rsidR="00E43339">
                        <w:rPr>
                          <w:rFonts w:ascii="Cascadia Code Light" w:hAnsi="Cascadia Code Light"/>
                          <w:sz w:val="20"/>
                          <w:szCs w:val="20"/>
                        </w:rPr>
                        <w:t>&amp;</w:t>
                      </w:r>
                      <w:proofErr w:type="spellStart"/>
                      <w:r w:rsidR="00E43339">
                        <w:rPr>
                          <w:rFonts w:ascii="Cascadia Code Light" w:hAnsi="Cascadia Code Light"/>
                          <w:sz w:val="20"/>
                          <w:szCs w:val="20"/>
                        </w:rPr>
                        <w:t>first</w:t>
                      </w:r>
                      <w:r w:rsidR="00276934">
                        <w:rPr>
                          <w:rFonts w:ascii="Cascadia Code Light" w:hAnsi="Cascadia Code Light"/>
                          <w:sz w:val="20"/>
                          <w:szCs w:val="20"/>
                        </w:rPr>
                        <w:t>.list</w:t>
                      </w:r>
                      <w:proofErr w:type="spellEnd"/>
                      <w:r w:rsidR="00E43339">
                        <w:rPr>
                          <w:rFonts w:ascii="Cascadia Code Light" w:hAnsi="Cascadia Code Light"/>
                          <w:sz w:val="20"/>
                          <w:szCs w:val="20"/>
                        </w:rPr>
                        <w:t>, &amp;</w:t>
                      </w:r>
                      <w:proofErr w:type="spellStart"/>
                      <w:r w:rsidR="00E43339">
                        <w:rPr>
                          <w:rFonts w:ascii="Cascadia Code Light" w:hAnsi="Cascadia Code Light"/>
                          <w:sz w:val="20"/>
                          <w:szCs w:val="20"/>
                        </w:rPr>
                        <w:t>todo_list</w:t>
                      </w:r>
                      <w:proofErr w:type="spellEnd"/>
                      <w:r w:rsidR="00E43339">
                        <w:rPr>
                          <w:rFonts w:ascii="Cascadia Code Light" w:hAnsi="Cascadia Code Light"/>
                          <w:sz w:val="20"/>
                          <w:szCs w:val="20"/>
                        </w:rPr>
                        <w:t>);</w:t>
                      </w:r>
                      <w:r w:rsidR="00E43339">
                        <w:rPr>
                          <w:rFonts w:ascii="Cascadia Code Light" w:hAnsi="Cascadia Code Light"/>
                          <w:sz w:val="20"/>
                          <w:szCs w:val="20"/>
                        </w:rPr>
                        <w:br/>
                      </w:r>
                      <w:proofErr w:type="spellStart"/>
                      <w:r w:rsidR="00E43339">
                        <w:rPr>
                          <w:rFonts w:ascii="Cascadia Code Light" w:hAnsi="Cascadia Code Light"/>
                          <w:sz w:val="20"/>
                          <w:szCs w:val="20"/>
                        </w:rPr>
                        <w:t>list_add</w:t>
                      </w:r>
                      <w:proofErr w:type="spellEnd"/>
                      <w:r w:rsidR="00E43339">
                        <w:rPr>
                          <w:rFonts w:ascii="Cascadia Code Light" w:hAnsi="Cascadia Code Light"/>
                          <w:sz w:val="20"/>
                          <w:szCs w:val="20"/>
                        </w:rPr>
                        <w:t>(&amp;</w:t>
                      </w:r>
                      <w:proofErr w:type="spellStart"/>
                      <w:r w:rsidR="00E43339">
                        <w:rPr>
                          <w:rFonts w:ascii="Cascadia Code Light" w:hAnsi="Cascadia Code Light"/>
                          <w:sz w:val="20"/>
                          <w:szCs w:val="20"/>
                        </w:rPr>
                        <w:t>second</w:t>
                      </w:r>
                      <w:r w:rsidR="00276934">
                        <w:rPr>
                          <w:rFonts w:ascii="Cascadia Code Light" w:hAnsi="Cascadia Code Light"/>
                          <w:sz w:val="20"/>
                          <w:szCs w:val="20"/>
                        </w:rPr>
                        <w:t>.list</w:t>
                      </w:r>
                      <w:proofErr w:type="spellEnd"/>
                      <w:r w:rsidR="00E43339">
                        <w:rPr>
                          <w:rFonts w:ascii="Cascadia Code Light" w:hAnsi="Cascadia Code Light"/>
                          <w:sz w:val="20"/>
                          <w:szCs w:val="20"/>
                        </w:rPr>
                        <w:t>, &amp;</w:t>
                      </w:r>
                      <w:proofErr w:type="spellStart"/>
                      <w:r w:rsidR="00E43339">
                        <w:rPr>
                          <w:rFonts w:ascii="Cascadia Code Light" w:hAnsi="Cascadia Code Light"/>
                          <w:sz w:val="20"/>
                          <w:szCs w:val="20"/>
                        </w:rPr>
                        <w:t>todo_list</w:t>
                      </w:r>
                      <w:proofErr w:type="spellEnd"/>
                      <w:r w:rsidR="00E43339">
                        <w:rPr>
                          <w:rFonts w:ascii="Cascadia Code Light" w:hAnsi="Cascadia Code Light"/>
                          <w:sz w:val="20"/>
                          <w:szCs w:val="20"/>
                        </w:rPr>
                        <w:t>);</w:t>
                      </w:r>
                      <w:r w:rsidR="00E43339">
                        <w:rPr>
                          <w:rFonts w:ascii="Cascadia Code Light" w:hAnsi="Cascadia Code Light"/>
                          <w:sz w:val="20"/>
                          <w:szCs w:val="20"/>
                        </w:rPr>
                        <w:br/>
                      </w:r>
                      <w:proofErr w:type="spellStart"/>
                      <w:r w:rsidR="00E43339">
                        <w:rPr>
                          <w:rFonts w:ascii="Cascadia Code Light" w:hAnsi="Cascadia Code Light"/>
                          <w:sz w:val="20"/>
                          <w:szCs w:val="20"/>
                        </w:rPr>
                        <w:t>list_add</w:t>
                      </w:r>
                      <w:proofErr w:type="spellEnd"/>
                      <w:r w:rsidR="00E43339">
                        <w:rPr>
                          <w:rFonts w:ascii="Cascadia Code Light" w:hAnsi="Cascadia Code Light"/>
                          <w:sz w:val="20"/>
                          <w:szCs w:val="20"/>
                        </w:rPr>
                        <w:t>(&amp;</w:t>
                      </w:r>
                      <w:proofErr w:type="spellStart"/>
                      <w:r w:rsidR="00E43339">
                        <w:rPr>
                          <w:rFonts w:ascii="Cascadia Code Light" w:hAnsi="Cascadia Code Light"/>
                          <w:sz w:val="20"/>
                          <w:szCs w:val="20"/>
                        </w:rPr>
                        <w:t>third</w:t>
                      </w:r>
                      <w:r w:rsidR="00276934">
                        <w:rPr>
                          <w:rFonts w:ascii="Cascadia Code Light" w:hAnsi="Cascadia Code Light"/>
                          <w:sz w:val="20"/>
                          <w:szCs w:val="20"/>
                        </w:rPr>
                        <w:t>.list</w:t>
                      </w:r>
                      <w:proofErr w:type="spellEnd"/>
                      <w:r w:rsidR="00E43339">
                        <w:rPr>
                          <w:rFonts w:ascii="Cascadia Code Light" w:hAnsi="Cascadia Code Light"/>
                          <w:sz w:val="20"/>
                          <w:szCs w:val="20"/>
                        </w:rPr>
                        <w:t>, &amp;</w:t>
                      </w:r>
                      <w:proofErr w:type="spellStart"/>
                      <w:r w:rsidR="00E43339">
                        <w:rPr>
                          <w:rFonts w:ascii="Cascadia Code Light" w:hAnsi="Cascadia Code Light"/>
                          <w:sz w:val="20"/>
                          <w:szCs w:val="20"/>
                        </w:rPr>
                        <w:t>todo_list</w:t>
                      </w:r>
                      <w:proofErr w:type="spellEnd"/>
                      <w:r w:rsidR="00E43339">
                        <w:rPr>
                          <w:rFonts w:ascii="Cascadia Code Light" w:hAnsi="Cascadia Code Light"/>
                          <w:sz w:val="20"/>
                          <w:szCs w:val="20"/>
                        </w:rPr>
                        <w:t>);</w:t>
                      </w:r>
                    </w:p>
                  </w:txbxContent>
                </v:textbox>
                <w10:wrap type="square" anchorx="margin"/>
              </v:shape>
            </w:pict>
          </mc:Fallback>
        </mc:AlternateContent>
      </w:r>
    </w:p>
    <w:p w14:paraId="1BD26D55" w14:textId="77777777" w:rsidR="00E43339" w:rsidRDefault="00E43339"/>
    <w:p w14:paraId="448561BB" w14:textId="77777777" w:rsidR="00E43339" w:rsidRDefault="00E43339"/>
    <w:p w14:paraId="31310A0C" w14:textId="77777777" w:rsidR="00E43339" w:rsidRDefault="00E43339"/>
    <w:p w14:paraId="64A5ECF1" w14:textId="77777777" w:rsidR="00E43339" w:rsidRDefault="00E43339"/>
    <w:p w14:paraId="5B6AC57B" w14:textId="77777777" w:rsidR="00E43339" w:rsidRDefault="00E43339"/>
    <w:p w14:paraId="300374E3" w14:textId="3FF9F0E1" w:rsidR="00E43339" w:rsidRDefault="00E43339"/>
    <w:p w14:paraId="6E1ECF61" w14:textId="146B9416" w:rsidR="00E43339" w:rsidRDefault="00EB7732">
      <w:r>
        <w:rPr>
          <w:noProof/>
        </w:rPr>
        <mc:AlternateContent>
          <mc:Choice Requires="wps">
            <w:drawing>
              <wp:anchor distT="0" distB="0" distL="114300" distR="114300" simplePos="0" relativeHeight="251704320" behindDoc="0" locked="0" layoutInCell="1" allowOverlap="1" wp14:anchorId="3E0EE132" wp14:editId="7E1CCE41">
                <wp:simplePos x="0" y="0"/>
                <wp:positionH relativeFrom="margin">
                  <wp:align>center</wp:align>
                </wp:positionH>
                <wp:positionV relativeFrom="paragraph">
                  <wp:posOffset>3175</wp:posOffset>
                </wp:positionV>
                <wp:extent cx="5175250" cy="635"/>
                <wp:effectExtent l="0" t="0" r="6350" b="0"/>
                <wp:wrapSquare wrapText="bothSides"/>
                <wp:docPr id="31" name="Text Box 31"/>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74B84C77" w14:textId="46FF8BE5" w:rsidR="00E43339" w:rsidRPr="00AB0CBF" w:rsidRDefault="00E43339" w:rsidP="00E43339">
                            <w:pPr>
                              <w:pStyle w:val="Caption"/>
                              <w:rPr>
                                <w:noProof/>
                                <w:sz w:val="24"/>
                                <w:szCs w:val="24"/>
                              </w:rPr>
                            </w:pPr>
                            <w:r>
                              <w:t xml:space="preserve">Figure </w:t>
                            </w:r>
                            <w:fldSimple w:instr=" SEQ Figure \* ARABIC ">
                              <w:r w:rsidR="006922F7">
                                <w:rPr>
                                  <w:noProof/>
                                </w:rPr>
                                <w:t>8</w:t>
                              </w:r>
                            </w:fldSimple>
                            <w:r>
                              <w:t xml:space="preserve"> Using the </w:t>
                            </w:r>
                            <w:proofErr w:type="spellStart"/>
                            <w:r w:rsidRPr="00E43339">
                              <w:rPr>
                                <w:rFonts w:ascii="Cascadia Code Light" w:hAnsi="Cascadia Code Light"/>
                              </w:rPr>
                              <w:t>list_add</w:t>
                            </w:r>
                            <w:proofErr w:type="spellEnd"/>
                            <w:r>
                              <w:t xml:space="preserv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EE132" id="Text Box 31" o:spid="_x0000_s1042" type="#_x0000_t202" style="position:absolute;margin-left:0;margin-top:.25pt;width:407.5pt;height:.0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CoSLwIAAGc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" stroked="f">
                <v:textbox style="mso-fit-shape-to-text:t" inset="0,0,0,0">
                  <w:txbxContent>
                    <w:p w14:paraId="74B84C77" w14:textId="46FF8BE5" w:rsidR="00E43339" w:rsidRPr="00AB0CBF" w:rsidRDefault="00E43339" w:rsidP="00E43339">
                      <w:pPr>
                        <w:pStyle w:val="Caption"/>
                        <w:rPr>
                          <w:noProof/>
                          <w:sz w:val="24"/>
                          <w:szCs w:val="24"/>
                        </w:rPr>
                      </w:pPr>
                      <w:r>
                        <w:t xml:space="preserve">Figure </w:t>
                      </w:r>
                      <w:fldSimple w:instr=" SEQ Figure \* ARABIC ">
                        <w:r w:rsidR="006922F7">
                          <w:rPr>
                            <w:noProof/>
                          </w:rPr>
                          <w:t>8</w:t>
                        </w:r>
                      </w:fldSimple>
                      <w:r>
                        <w:t xml:space="preserve"> Using the </w:t>
                      </w:r>
                      <w:proofErr w:type="spellStart"/>
                      <w:r w:rsidRPr="00E43339">
                        <w:rPr>
                          <w:rFonts w:ascii="Cascadia Code Light" w:hAnsi="Cascadia Code Light"/>
                        </w:rPr>
                        <w:t>list_add</w:t>
                      </w:r>
                      <w:proofErr w:type="spellEnd"/>
                      <w:r>
                        <w:t xml:space="preserve"> function.</w:t>
                      </w:r>
                    </w:p>
                  </w:txbxContent>
                </v:textbox>
                <w10:wrap type="square" anchorx="margin"/>
              </v:shape>
            </w:pict>
          </mc:Fallback>
        </mc:AlternateContent>
      </w:r>
    </w:p>
    <w:p w14:paraId="2E5025A1" w14:textId="77777777" w:rsidR="00E43339" w:rsidRDefault="00E43339"/>
    <w:p w14:paraId="1D076D65" w14:textId="77777777" w:rsidR="006C70CF" w:rsidRDefault="006C70CF">
      <w:r>
        <w:br w:type="page"/>
      </w:r>
    </w:p>
    <w:p w14:paraId="0B2308D9" w14:textId="77777777" w:rsidR="006C70CF" w:rsidRDefault="006C70CF" w:rsidP="006C70CF">
      <w:pPr>
        <w:pStyle w:val="Heading2"/>
      </w:pPr>
      <w:r>
        <w:lastRenderedPageBreak/>
        <w:t>List Traversal</w:t>
      </w:r>
    </w:p>
    <w:p w14:paraId="46C04B88" w14:textId="7737CA35" w:rsidR="006C70CF" w:rsidRDefault="00B47E12" w:rsidP="00B47E12">
      <w:r>
        <w:t xml:space="preserve">Traversing a list means “walking” across the nodes of the list, in order from first to last.  The Linux structure makes this </w:t>
      </w:r>
      <w:r w:rsidR="002767BC">
        <w:t xml:space="preserve">relatively simple and provides consistent syntax across </w:t>
      </w:r>
      <w:r w:rsidR="002767BC">
        <w:rPr>
          <w:i/>
          <w:iCs/>
        </w:rPr>
        <w:t>all</w:t>
      </w:r>
      <w:r w:rsidR="002767BC">
        <w:t xml:space="preserve"> lists of any type.  We can simply start at </w:t>
      </w:r>
      <w:r w:rsidR="002767BC">
        <w:rPr>
          <w:i/>
          <w:iCs/>
        </w:rPr>
        <w:t>any</w:t>
      </w:r>
      <w:r w:rsidR="002767BC">
        <w:t xml:space="preserve"> part of the </w:t>
      </w:r>
      <w:proofErr w:type="gramStart"/>
      <w:r w:rsidR="002767BC">
        <w:t xml:space="preserve">list, </w:t>
      </w:r>
      <w:r w:rsidR="00B3242D">
        <w:t>and</w:t>
      </w:r>
      <w:proofErr w:type="gramEnd"/>
      <w:r w:rsidR="00B3242D">
        <w:t xml:space="preserve"> follow </w:t>
      </w:r>
      <w:r w:rsidR="00B3242D" w:rsidRPr="00B3242D">
        <w:rPr>
          <w:rFonts w:ascii="Cascadia Code Light" w:hAnsi="Cascadia Code Light"/>
        </w:rPr>
        <w:t>next</w:t>
      </w:r>
      <w:r w:rsidR="00B3242D">
        <w:t xml:space="preserve"> or </w:t>
      </w:r>
      <w:proofErr w:type="spellStart"/>
      <w:r w:rsidR="00B3242D" w:rsidRPr="00B3242D">
        <w:rPr>
          <w:rFonts w:ascii="Cascadia Code Light" w:hAnsi="Cascadia Code Light"/>
        </w:rPr>
        <w:t>prev</w:t>
      </w:r>
      <w:proofErr w:type="spellEnd"/>
      <w:r w:rsidR="00B3242D">
        <w:t xml:space="preserve"> pointers to go forwards or backwards.  When we arrive at the starting point, we</w:t>
      </w:r>
      <w:r w:rsidR="00CF26A8">
        <w:t>’ve finished.</w:t>
      </w:r>
    </w:p>
    <w:p w14:paraId="325550D6" w14:textId="0E0AF13F" w:rsidR="00CF26A8" w:rsidRDefault="00CF26A8" w:rsidP="00B47E12"/>
    <w:p w14:paraId="54D5A6A6" w14:textId="3B7FB572" w:rsidR="00CF26A8" w:rsidRPr="002767BC" w:rsidRDefault="00CF26A8" w:rsidP="00B47E12">
      <w:r>
        <w:rPr>
          <w:noProof/>
        </w:rPr>
        <mc:AlternateContent>
          <mc:Choice Requires="wps">
            <w:drawing>
              <wp:anchor distT="45720" distB="45720" distL="114300" distR="114300" simplePos="0" relativeHeight="251706368" behindDoc="0" locked="0" layoutInCell="1" allowOverlap="1" wp14:anchorId="2D60A40B" wp14:editId="07389DE5">
                <wp:simplePos x="0" y="0"/>
                <wp:positionH relativeFrom="column">
                  <wp:posOffset>571500</wp:posOffset>
                </wp:positionH>
                <wp:positionV relativeFrom="paragraph">
                  <wp:posOffset>183515</wp:posOffset>
                </wp:positionV>
                <wp:extent cx="5403850" cy="1404620"/>
                <wp:effectExtent l="0" t="0" r="25400" b="107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1404620"/>
                        </a:xfrm>
                        <a:prstGeom prst="rect">
                          <a:avLst/>
                        </a:prstGeom>
                        <a:solidFill>
                          <a:srgbClr val="FFFFFF"/>
                        </a:solidFill>
                        <a:ln w="9525">
                          <a:solidFill>
                            <a:srgbClr val="000000"/>
                          </a:solidFill>
                          <a:miter lim="800000"/>
                          <a:headEnd/>
                          <a:tailEnd/>
                        </a:ln>
                      </wps:spPr>
                      <wps:txbx>
                        <w:txbxContent>
                          <w:p w14:paraId="31045950" w14:textId="45B83872" w:rsidR="00CF26A8" w:rsidRPr="00EB7732" w:rsidRDefault="00CF26A8">
                            <w:pPr>
                              <w:rPr>
                                <w:rFonts w:ascii="Cascadia Code Light" w:hAnsi="Cascadia Code Light"/>
                                <w:sz w:val="20"/>
                                <w:szCs w:val="20"/>
                              </w:rPr>
                            </w:pPr>
                            <w:r w:rsidRPr="00EB7732">
                              <w:rPr>
                                <w:rFonts w:ascii="Cascadia Code Light" w:hAnsi="Cascadia Code Light"/>
                                <w:sz w:val="20"/>
                                <w:szCs w:val="20"/>
                              </w:rPr>
                              <w:t xml:space="preserve">struct </w:t>
                            </w:r>
                            <w:proofErr w:type="spellStart"/>
                            <w:r w:rsidRPr="00EB7732">
                              <w:rPr>
                                <w:rFonts w:ascii="Cascadia Code Light" w:hAnsi="Cascadia Code Light"/>
                                <w:sz w:val="20"/>
                                <w:szCs w:val="20"/>
                              </w:rPr>
                              <w:t>list_head</w:t>
                            </w:r>
                            <w:proofErr w:type="spellEnd"/>
                            <w:r w:rsidRPr="00EB7732">
                              <w:rPr>
                                <w:rFonts w:ascii="Cascadia Code Light" w:hAnsi="Cascadia Code Light"/>
                                <w:sz w:val="20"/>
                                <w:szCs w:val="20"/>
                              </w:rPr>
                              <w:t xml:space="preserve"> *</w:t>
                            </w:r>
                            <w:proofErr w:type="spellStart"/>
                            <w:proofErr w:type="gramStart"/>
                            <w:r w:rsidRPr="00EB7732">
                              <w:rPr>
                                <w:rFonts w:ascii="Cascadia Code Light" w:hAnsi="Cascadia Code Light"/>
                                <w:sz w:val="20"/>
                                <w:szCs w:val="20"/>
                              </w:rPr>
                              <w:t>curr</w:t>
                            </w:r>
                            <w:proofErr w:type="spellEnd"/>
                            <w:r w:rsidRPr="00EB7732">
                              <w:rPr>
                                <w:rFonts w:ascii="Cascadia Code Light" w:hAnsi="Cascadia Code Light"/>
                                <w:sz w:val="20"/>
                                <w:szCs w:val="20"/>
                              </w:rPr>
                              <w:t>;</w:t>
                            </w:r>
                            <w:proofErr w:type="gramEnd"/>
                          </w:p>
                          <w:p w14:paraId="475A5796" w14:textId="1D6FDF68" w:rsidR="00437550" w:rsidRPr="00EB7732" w:rsidRDefault="00437550">
                            <w:pPr>
                              <w:rPr>
                                <w:rFonts w:ascii="Cascadia Code Light" w:hAnsi="Cascadia Code Light"/>
                                <w:sz w:val="20"/>
                                <w:szCs w:val="20"/>
                              </w:rPr>
                            </w:pPr>
                            <w:r w:rsidRPr="00EB7732">
                              <w:rPr>
                                <w:rFonts w:ascii="Cascadia Code Light" w:hAnsi="Cascadia Code Light"/>
                                <w:sz w:val="20"/>
                                <w:szCs w:val="20"/>
                              </w:rPr>
                              <w:t xml:space="preserve">struct </w:t>
                            </w:r>
                            <w:proofErr w:type="spellStart"/>
                            <w:r w:rsidRPr="00EB7732">
                              <w:rPr>
                                <w:rFonts w:ascii="Cascadia Code Light" w:hAnsi="Cascadia Code Light"/>
                                <w:sz w:val="20"/>
                                <w:szCs w:val="20"/>
                              </w:rPr>
                              <w:t>todo_struct</w:t>
                            </w:r>
                            <w:proofErr w:type="spellEnd"/>
                            <w:r w:rsidRPr="00EB7732">
                              <w:rPr>
                                <w:rFonts w:ascii="Cascadia Code Light" w:hAnsi="Cascadia Code Light"/>
                                <w:sz w:val="20"/>
                                <w:szCs w:val="20"/>
                              </w:rPr>
                              <w:t xml:space="preserve"> *</w:t>
                            </w:r>
                            <w:proofErr w:type="gramStart"/>
                            <w:r w:rsidRPr="00EB7732">
                              <w:rPr>
                                <w:rFonts w:ascii="Cascadia Code Light" w:hAnsi="Cascadia Code Light"/>
                                <w:sz w:val="20"/>
                                <w:szCs w:val="20"/>
                              </w:rPr>
                              <w:t>entry;</w:t>
                            </w:r>
                            <w:proofErr w:type="gramEnd"/>
                          </w:p>
                          <w:p w14:paraId="67DA4C68" w14:textId="3CB21164" w:rsidR="00437550" w:rsidRPr="00EB7732" w:rsidRDefault="00437550">
                            <w:pPr>
                              <w:rPr>
                                <w:rFonts w:ascii="Cascadia Code Light" w:hAnsi="Cascadia Code Light"/>
                                <w:sz w:val="20"/>
                                <w:szCs w:val="20"/>
                              </w:rPr>
                            </w:pPr>
                          </w:p>
                          <w:p w14:paraId="1651FA7A" w14:textId="3103719F" w:rsidR="00437550" w:rsidRPr="00EB7732" w:rsidRDefault="00437550">
                            <w:pPr>
                              <w:rPr>
                                <w:rFonts w:ascii="Cascadia Code Light" w:hAnsi="Cascadia Code Light"/>
                                <w:sz w:val="20"/>
                                <w:szCs w:val="20"/>
                              </w:rPr>
                            </w:pPr>
                            <w:r w:rsidRPr="00EB7732">
                              <w:rPr>
                                <w:rFonts w:ascii="Cascadia Code Light" w:hAnsi="Cascadia Code Light"/>
                                <w:sz w:val="20"/>
                                <w:szCs w:val="20"/>
                              </w:rPr>
                              <w:t>for (</w:t>
                            </w:r>
                            <w:proofErr w:type="spellStart"/>
                            <w:r w:rsidRPr="00EB7732">
                              <w:rPr>
                                <w:rFonts w:ascii="Cascadia Code Light" w:hAnsi="Cascadia Code Light"/>
                                <w:sz w:val="20"/>
                                <w:szCs w:val="20"/>
                              </w:rPr>
                              <w:t>curr</w:t>
                            </w:r>
                            <w:proofErr w:type="spellEnd"/>
                            <w:r w:rsidRPr="00EB7732">
                              <w:rPr>
                                <w:rFonts w:ascii="Cascadia Code Light" w:hAnsi="Cascadia Code Light"/>
                                <w:sz w:val="20"/>
                                <w:szCs w:val="20"/>
                              </w:rPr>
                              <w:t xml:space="preserve"> = </w:t>
                            </w:r>
                            <w:proofErr w:type="spellStart"/>
                            <w:r w:rsidRPr="00EB7732">
                              <w:rPr>
                                <w:rFonts w:ascii="Cascadia Code Light" w:hAnsi="Cascadia Code Light"/>
                                <w:sz w:val="20"/>
                                <w:szCs w:val="20"/>
                              </w:rPr>
                              <w:t>todo_list.next</w:t>
                            </w:r>
                            <w:proofErr w:type="spellEnd"/>
                            <w:r w:rsidRPr="00EB7732">
                              <w:rPr>
                                <w:rFonts w:ascii="Cascadia Code Light" w:hAnsi="Cascadia Code Light"/>
                                <w:sz w:val="20"/>
                                <w:szCs w:val="20"/>
                              </w:rPr>
                              <w:t xml:space="preserve">; </w:t>
                            </w:r>
                            <w:proofErr w:type="spellStart"/>
                            <w:r w:rsidRPr="00EB7732">
                              <w:rPr>
                                <w:rFonts w:ascii="Cascadia Code Light" w:hAnsi="Cascadia Code Light"/>
                                <w:sz w:val="20"/>
                                <w:szCs w:val="20"/>
                              </w:rPr>
                              <w:t>curr</w:t>
                            </w:r>
                            <w:proofErr w:type="spellEnd"/>
                            <w:r w:rsidRPr="00EB7732">
                              <w:rPr>
                                <w:rFonts w:ascii="Cascadia Code Light" w:hAnsi="Cascadia Code Light"/>
                                <w:sz w:val="20"/>
                                <w:szCs w:val="20"/>
                              </w:rPr>
                              <w:t xml:space="preserve"> != &amp;</w:t>
                            </w:r>
                            <w:proofErr w:type="spellStart"/>
                            <w:r w:rsidRPr="00EB7732">
                              <w:rPr>
                                <w:rFonts w:ascii="Cascadia Code Light" w:hAnsi="Cascadia Code Light"/>
                                <w:sz w:val="20"/>
                                <w:szCs w:val="20"/>
                              </w:rPr>
                              <w:t>todo_list</w:t>
                            </w:r>
                            <w:proofErr w:type="spellEnd"/>
                            <w:r w:rsidRPr="00EB7732">
                              <w:rPr>
                                <w:rFonts w:ascii="Cascadia Code Light" w:hAnsi="Cascadia Code Light"/>
                                <w:sz w:val="20"/>
                                <w:szCs w:val="20"/>
                              </w:rPr>
                              <w:t xml:space="preserve">; </w:t>
                            </w:r>
                            <w:proofErr w:type="spellStart"/>
                            <w:r w:rsidR="002F7ACE">
                              <w:rPr>
                                <w:rFonts w:ascii="Cascadia Code Light" w:hAnsi="Cascadia Code Light"/>
                                <w:sz w:val="20"/>
                                <w:szCs w:val="20"/>
                              </w:rPr>
                              <w:t>curr</w:t>
                            </w:r>
                            <w:proofErr w:type="spellEnd"/>
                            <w:r w:rsidR="00C60B8A" w:rsidRPr="00EB7732">
                              <w:rPr>
                                <w:rFonts w:ascii="Cascadia Code Light" w:hAnsi="Cascadia Code Light"/>
                                <w:sz w:val="20"/>
                                <w:szCs w:val="20"/>
                              </w:rPr>
                              <w:t xml:space="preserve"> = </w:t>
                            </w:r>
                            <w:proofErr w:type="spellStart"/>
                            <w:r w:rsidR="00C60B8A" w:rsidRPr="00EB7732">
                              <w:rPr>
                                <w:rFonts w:ascii="Cascadia Code Light" w:hAnsi="Cascadia Code Light"/>
                                <w:sz w:val="20"/>
                                <w:szCs w:val="20"/>
                              </w:rPr>
                              <w:t>curr</w:t>
                            </w:r>
                            <w:proofErr w:type="spellEnd"/>
                            <w:r w:rsidR="00C60B8A" w:rsidRPr="00EB7732">
                              <w:rPr>
                                <w:rFonts w:ascii="Cascadia Code Light" w:hAnsi="Cascadia Code Light"/>
                                <w:sz w:val="20"/>
                                <w:szCs w:val="20"/>
                              </w:rPr>
                              <w:t>-&gt;next) {</w:t>
                            </w:r>
                            <w:r w:rsidR="00C60B8A" w:rsidRPr="00EB7732">
                              <w:rPr>
                                <w:rFonts w:ascii="Cascadia Code Light" w:hAnsi="Cascadia Code Light"/>
                                <w:sz w:val="20"/>
                                <w:szCs w:val="20"/>
                              </w:rPr>
                              <w:br/>
                              <w:t xml:space="preserve">   entry = </w:t>
                            </w:r>
                            <w:proofErr w:type="spellStart"/>
                            <w:r w:rsidR="00C60B8A" w:rsidRPr="00EB7732">
                              <w:rPr>
                                <w:rFonts w:ascii="Cascadia Code Light" w:hAnsi="Cascadia Code Light"/>
                                <w:sz w:val="20"/>
                                <w:szCs w:val="20"/>
                              </w:rPr>
                              <w:t>list_entry</w:t>
                            </w:r>
                            <w:proofErr w:type="spellEnd"/>
                            <w:r w:rsidR="00C60B8A" w:rsidRPr="00EB7732">
                              <w:rPr>
                                <w:rFonts w:ascii="Cascadia Code Light" w:hAnsi="Cascadia Code Light"/>
                                <w:sz w:val="20"/>
                                <w:szCs w:val="20"/>
                              </w:rPr>
                              <w:t>(</w:t>
                            </w:r>
                            <w:proofErr w:type="spellStart"/>
                            <w:r w:rsidR="00C60B8A" w:rsidRPr="00EB7732">
                              <w:rPr>
                                <w:rFonts w:ascii="Cascadia Code Light" w:hAnsi="Cascadia Code Light"/>
                                <w:sz w:val="20"/>
                                <w:szCs w:val="20"/>
                              </w:rPr>
                              <w:t>curr</w:t>
                            </w:r>
                            <w:proofErr w:type="spellEnd"/>
                            <w:r w:rsidR="00C60B8A" w:rsidRPr="00EB7732">
                              <w:rPr>
                                <w:rFonts w:ascii="Cascadia Code Light" w:hAnsi="Cascadia Code Light"/>
                                <w:sz w:val="20"/>
                                <w:szCs w:val="20"/>
                              </w:rPr>
                              <w:t xml:space="preserve">, struct </w:t>
                            </w:r>
                            <w:proofErr w:type="spellStart"/>
                            <w:r w:rsidR="00C60B8A" w:rsidRPr="00EB7732">
                              <w:rPr>
                                <w:rFonts w:ascii="Cascadia Code Light" w:hAnsi="Cascadia Code Light"/>
                                <w:sz w:val="20"/>
                                <w:szCs w:val="20"/>
                              </w:rPr>
                              <w:t>todo_struct</w:t>
                            </w:r>
                            <w:proofErr w:type="spellEnd"/>
                            <w:r w:rsidR="00C60B8A" w:rsidRPr="00EB7732">
                              <w:rPr>
                                <w:rFonts w:ascii="Cascadia Code Light" w:hAnsi="Cascadia Code Light"/>
                                <w:sz w:val="20"/>
                                <w:szCs w:val="20"/>
                              </w:rPr>
                              <w:t>, list</w:t>
                            </w:r>
                            <w:proofErr w:type="gramStart"/>
                            <w:r w:rsidR="00C60B8A" w:rsidRPr="00EB7732">
                              <w:rPr>
                                <w:rFonts w:ascii="Cascadia Code Light" w:hAnsi="Cascadia Code Light"/>
                                <w:sz w:val="20"/>
                                <w:szCs w:val="20"/>
                              </w:rPr>
                              <w:t>);</w:t>
                            </w:r>
                            <w:proofErr w:type="gramEnd"/>
                          </w:p>
                          <w:p w14:paraId="1A4C0B36" w14:textId="0E5CFE91" w:rsidR="00EB7732" w:rsidRPr="00EB7732" w:rsidRDefault="00C60B8A" w:rsidP="00EB7732">
                            <w:pPr>
                              <w:keepNext/>
                              <w:rPr>
                                <w:rFonts w:ascii="Cascadia Code Light" w:hAnsi="Cascadia Code Light"/>
                                <w:sz w:val="20"/>
                                <w:szCs w:val="20"/>
                              </w:rPr>
                            </w:pPr>
                            <w:r w:rsidRPr="00EB7732">
                              <w:rPr>
                                <w:rFonts w:ascii="Cascadia Code Light" w:hAnsi="Cascadia Code Light"/>
                                <w:sz w:val="20"/>
                                <w:szCs w:val="20"/>
                              </w:rPr>
                              <w:t xml:space="preserve">   </w:t>
                            </w:r>
                            <w:proofErr w:type="spellStart"/>
                            <w:r w:rsidRPr="00EB7732">
                              <w:rPr>
                                <w:rFonts w:ascii="Cascadia Code Light" w:hAnsi="Cascadia Code Light"/>
                                <w:sz w:val="20"/>
                                <w:szCs w:val="20"/>
                              </w:rPr>
                              <w:t>printf</w:t>
                            </w:r>
                            <w:proofErr w:type="spellEnd"/>
                            <w:r w:rsidRPr="00EB7732">
                              <w:rPr>
                                <w:rFonts w:ascii="Cascadia Code Light" w:hAnsi="Cascadia Code Light"/>
                                <w:sz w:val="20"/>
                                <w:szCs w:val="20"/>
                              </w:rPr>
                              <w:t>(“priority %d\n”, entry-&gt;priority);</w:t>
                            </w:r>
                            <w:r w:rsidRPr="00EB7732">
                              <w:rPr>
                                <w:rFonts w:ascii="Cascadia Code Light" w:hAnsi="Cascadia Code Light"/>
                                <w:sz w:val="20"/>
                                <w:szCs w:val="20"/>
                              </w:rPr>
                              <w:br/>
                            </w:r>
                            <w:r w:rsidR="00EB7732" w:rsidRPr="00EB7732">
                              <w:rPr>
                                <w:rFonts w:ascii="Cascadia Code Light" w:hAnsi="Cascadia Code Light"/>
                                <w:sz w:val="20"/>
                                <w:szCs w:val="20"/>
                              </w:rPr>
                              <w:t>}</w:t>
                            </w:r>
                          </w:p>
                          <w:p w14:paraId="6CA2B0D7" w14:textId="3D756E2A" w:rsidR="00EB7732" w:rsidRDefault="00EB7732" w:rsidP="00EB7732">
                            <w:pPr>
                              <w:pStyle w:val="Caption"/>
                            </w:pPr>
                            <w:r>
                              <w:t xml:space="preserve">Figure </w:t>
                            </w:r>
                            <w:fldSimple w:instr=" SEQ Figure \* ARABIC ">
                              <w:r w:rsidR="006922F7">
                                <w:rPr>
                                  <w:noProof/>
                                </w:rPr>
                                <w:t>9</w:t>
                              </w:r>
                            </w:fldSimple>
                            <w:r>
                              <w:t xml:space="preserve"> Traversing a Linux linked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60A40B" id="_x0000_s1043" type="#_x0000_t202" style="position:absolute;margin-left:45pt;margin-top:14.45pt;width:425.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">
                <v:textbox style="mso-fit-shape-to-text:t">
                  <w:txbxContent>
                    <w:p w14:paraId="31045950" w14:textId="45B83872" w:rsidR="00CF26A8" w:rsidRPr="00EB7732" w:rsidRDefault="00CF26A8">
                      <w:pPr>
                        <w:rPr>
                          <w:rFonts w:ascii="Cascadia Code Light" w:hAnsi="Cascadia Code Light"/>
                          <w:sz w:val="20"/>
                          <w:szCs w:val="20"/>
                        </w:rPr>
                      </w:pPr>
                      <w:r w:rsidRPr="00EB7732">
                        <w:rPr>
                          <w:rFonts w:ascii="Cascadia Code Light" w:hAnsi="Cascadia Code Light"/>
                          <w:sz w:val="20"/>
                          <w:szCs w:val="20"/>
                        </w:rPr>
                        <w:t xml:space="preserve">struct </w:t>
                      </w:r>
                      <w:proofErr w:type="spellStart"/>
                      <w:r w:rsidRPr="00EB7732">
                        <w:rPr>
                          <w:rFonts w:ascii="Cascadia Code Light" w:hAnsi="Cascadia Code Light"/>
                          <w:sz w:val="20"/>
                          <w:szCs w:val="20"/>
                        </w:rPr>
                        <w:t>list_head</w:t>
                      </w:r>
                      <w:proofErr w:type="spellEnd"/>
                      <w:r w:rsidRPr="00EB7732">
                        <w:rPr>
                          <w:rFonts w:ascii="Cascadia Code Light" w:hAnsi="Cascadia Code Light"/>
                          <w:sz w:val="20"/>
                          <w:szCs w:val="20"/>
                        </w:rPr>
                        <w:t xml:space="preserve"> *</w:t>
                      </w:r>
                      <w:proofErr w:type="spellStart"/>
                      <w:proofErr w:type="gramStart"/>
                      <w:r w:rsidRPr="00EB7732">
                        <w:rPr>
                          <w:rFonts w:ascii="Cascadia Code Light" w:hAnsi="Cascadia Code Light"/>
                          <w:sz w:val="20"/>
                          <w:szCs w:val="20"/>
                        </w:rPr>
                        <w:t>curr</w:t>
                      </w:r>
                      <w:proofErr w:type="spellEnd"/>
                      <w:r w:rsidRPr="00EB7732">
                        <w:rPr>
                          <w:rFonts w:ascii="Cascadia Code Light" w:hAnsi="Cascadia Code Light"/>
                          <w:sz w:val="20"/>
                          <w:szCs w:val="20"/>
                        </w:rPr>
                        <w:t>;</w:t>
                      </w:r>
                      <w:proofErr w:type="gramEnd"/>
                    </w:p>
                    <w:p w14:paraId="475A5796" w14:textId="1D6FDF68" w:rsidR="00437550" w:rsidRPr="00EB7732" w:rsidRDefault="00437550">
                      <w:pPr>
                        <w:rPr>
                          <w:rFonts w:ascii="Cascadia Code Light" w:hAnsi="Cascadia Code Light"/>
                          <w:sz w:val="20"/>
                          <w:szCs w:val="20"/>
                        </w:rPr>
                      </w:pPr>
                      <w:r w:rsidRPr="00EB7732">
                        <w:rPr>
                          <w:rFonts w:ascii="Cascadia Code Light" w:hAnsi="Cascadia Code Light"/>
                          <w:sz w:val="20"/>
                          <w:szCs w:val="20"/>
                        </w:rPr>
                        <w:t xml:space="preserve">struct </w:t>
                      </w:r>
                      <w:proofErr w:type="spellStart"/>
                      <w:r w:rsidRPr="00EB7732">
                        <w:rPr>
                          <w:rFonts w:ascii="Cascadia Code Light" w:hAnsi="Cascadia Code Light"/>
                          <w:sz w:val="20"/>
                          <w:szCs w:val="20"/>
                        </w:rPr>
                        <w:t>todo_struct</w:t>
                      </w:r>
                      <w:proofErr w:type="spellEnd"/>
                      <w:r w:rsidRPr="00EB7732">
                        <w:rPr>
                          <w:rFonts w:ascii="Cascadia Code Light" w:hAnsi="Cascadia Code Light"/>
                          <w:sz w:val="20"/>
                          <w:szCs w:val="20"/>
                        </w:rPr>
                        <w:t xml:space="preserve"> *</w:t>
                      </w:r>
                      <w:proofErr w:type="gramStart"/>
                      <w:r w:rsidRPr="00EB7732">
                        <w:rPr>
                          <w:rFonts w:ascii="Cascadia Code Light" w:hAnsi="Cascadia Code Light"/>
                          <w:sz w:val="20"/>
                          <w:szCs w:val="20"/>
                        </w:rPr>
                        <w:t>entry;</w:t>
                      </w:r>
                      <w:proofErr w:type="gramEnd"/>
                    </w:p>
                    <w:p w14:paraId="67DA4C68" w14:textId="3CB21164" w:rsidR="00437550" w:rsidRPr="00EB7732" w:rsidRDefault="00437550">
                      <w:pPr>
                        <w:rPr>
                          <w:rFonts w:ascii="Cascadia Code Light" w:hAnsi="Cascadia Code Light"/>
                          <w:sz w:val="20"/>
                          <w:szCs w:val="20"/>
                        </w:rPr>
                      </w:pPr>
                    </w:p>
                    <w:p w14:paraId="1651FA7A" w14:textId="3103719F" w:rsidR="00437550" w:rsidRPr="00EB7732" w:rsidRDefault="00437550">
                      <w:pPr>
                        <w:rPr>
                          <w:rFonts w:ascii="Cascadia Code Light" w:hAnsi="Cascadia Code Light"/>
                          <w:sz w:val="20"/>
                          <w:szCs w:val="20"/>
                        </w:rPr>
                      </w:pPr>
                      <w:r w:rsidRPr="00EB7732">
                        <w:rPr>
                          <w:rFonts w:ascii="Cascadia Code Light" w:hAnsi="Cascadia Code Light"/>
                          <w:sz w:val="20"/>
                          <w:szCs w:val="20"/>
                        </w:rPr>
                        <w:t>for (</w:t>
                      </w:r>
                      <w:proofErr w:type="spellStart"/>
                      <w:r w:rsidRPr="00EB7732">
                        <w:rPr>
                          <w:rFonts w:ascii="Cascadia Code Light" w:hAnsi="Cascadia Code Light"/>
                          <w:sz w:val="20"/>
                          <w:szCs w:val="20"/>
                        </w:rPr>
                        <w:t>curr</w:t>
                      </w:r>
                      <w:proofErr w:type="spellEnd"/>
                      <w:r w:rsidRPr="00EB7732">
                        <w:rPr>
                          <w:rFonts w:ascii="Cascadia Code Light" w:hAnsi="Cascadia Code Light"/>
                          <w:sz w:val="20"/>
                          <w:szCs w:val="20"/>
                        </w:rPr>
                        <w:t xml:space="preserve"> = </w:t>
                      </w:r>
                      <w:proofErr w:type="spellStart"/>
                      <w:r w:rsidRPr="00EB7732">
                        <w:rPr>
                          <w:rFonts w:ascii="Cascadia Code Light" w:hAnsi="Cascadia Code Light"/>
                          <w:sz w:val="20"/>
                          <w:szCs w:val="20"/>
                        </w:rPr>
                        <w:t>todo_list.next</w:t>
                      </w:r>
                      <w:proofErr w:type="spellEnd"/>
                      <w:r w:rsidRPr="00EB7732">
                        <w:rPr>
                          <w:rFonts w:ascii="Cascadia Code Light" w:hAnsi="Cascadia Code Light"/>
                          <w:sz w:val="20"/>
                          <w:szCs w:val="20"/>
                        </w:rPr>
                        <w:t xml:space="preserve">; </w:t>
                      </w:r>
                      <w:proofErr w:type="spellStart"/>
                      <w:r w:rsidRPr="00EB7732">
                        <w:rPr>
                          <w:rFonts w:ascii="Cascadia Code Light" w:hAnsi="Cascadia Code Light"/>
                          <w:sz w:val="20"/>
                          <w:szCs w:val="20"/>
                        </w:rPr>
                        <w:t>curr</w:t>
                      </w:r>
                      <w:proofErr w:type="spellEnd"/>
                      <w:r w:rsidRPr="00EB7732">
                        <w:rPr>
                          <w:rFonts w:ascii="Cascadia Code Light" w:hAnsi="Cascadia Code Light"/>
                          <w:sz w:val="20"/>
                          <w:szCs w:val="20"/>
                        </w:rPr>
                        <w:t xml:space="preserve"> != &amp;</w:t>
                      </w:r>
                      <w:proofErr w:type="spellStart"/>
                      <w:r w:rsidRPr="00EB7732">
                        <w:rPr>
                          <w:rFonts w:ascii="Cascadia Code Light" w:hAnsi="Cascadia Code Light"/>
                          <w:sz w:val="20"/>
                          <w:szCs w:val="20"/>
                        </w:rPr>
                        <w:t>todo_list</w:t>
                      </w:r>
                      <w:proofErr w:type="spellEnd"/>
                      <w:r w:rsidRPr="00EB7732">
                        <w:rPr>
                          <w:rFonts w:ascii="Cascadia Code Light" w:hAnsi="Cascadia Code Light"/>
                          <w:sz w:val="20"/>
                          <w:szCs w:val="20"/>
                        </w:rPr>
                        <w:t xml:space="preserve">; </w:t>
                      </w:r>
                      <w:proofErr w:type="spellStart"/>
                      <w:r w:rsidR="002F7ACE">
                        <w:rPr>
                          <w:rFonts w:ascii="Cascadia Code Light" w:hAnsi="Cascadia Code Light"/>
                          <w:sz w:val="20"/>
                          <w:szCs w:val="20"/>
                        </w:rPr>
                        <w:t>curr</w:t>
                      </w:r>
                      <w:proofErr w:type="spellEnd"/>
                      <w:r w:rsidR="00C60B8A" w:rsidRPr="00EB7732">
                        <w:rPr>
                          <w:rFonts w:ascii="Cascadia Code Light" w:hAnsi="Cascadia Code Light"/>
                          <w:sz w:val="20"/>
                          <w:szCs w:val="20"/>
                        </w:rPr>
                        <w:t xml:space="preserve"> = </w:t>
                      </w:r>
                      <w:proofErr w:type="spellStart"/>
                      <w:r w:rsidR="00C60B8A" w:rsidRPr="00EB7732">
                        <w:rPr>
                          <w:rFonts w:ascii="Cascadia Code Light" w:hAnsi="Cascadia Code Light"/>
                          <w:sz w:val="20"/>
                          <w:szCs w:val="20"/>
                        </w:rPr>
                        <w:t>curr</w:t>
                      </w:r>
                      <w:proofErr w:type="spellEnd"/>
                      <w:r w:rsidR="00C60B8A" w:rsidRPr="00EB7732">
                        <w:rPr>
                          <w:rFonts w:ascii="Cascadia Code Light" w:hAnsi="Cascadia Code Light"/>
                          <w:sz w:val="20"/>
                          <w:szCs w:val="20"/>
                        </w:rPr>
                        <w:t>-&gt;next) {</w:t>
                      </w:r>
                      <w:r w:rsidR="00C60B8A" w:rsidRPr="00EB7732">
                        <w:rPr>
                          <w:rFonts w:ascii="Cascadia Code Light" w:hAnsi="Cascadia Code Light"/>
                          <w:sz w:val="20"/>
                          <w:szCs w:val="20"/>
                        </w:rPr>
                        <w:br/>
                        <w:t xml:space="preserve">   entry = </w:t>
                      </w:r>
                      <w:proofErr w:type="spellStart"/>
                      <w:r w:rsidR="00C60B8A" w:rsidRPr="00EB7732">
                        <w:rPr>
                          <w:rFonts w:ascii="Cascadia Code Light" w:hAnsi="Cascadia Code Light"/>
                          <w:sz w:val="20"/>
                          <w:szCs w:val="20"/>
                        </w:rPr>
                        <w:t>list_entry</w:t>
                      </w:r>
                      <w:proofErr w:type="spellEnd"/>
                      <w:r w:rsidR="00C60B8A" w:rsidRPr="00EB7732">
                        <w:rPr>
                          <w:rFonts w:ascii="Cascadia Code Light" w:hAnsi="Cascadia Code Light"/>
                          <w:sz w:val="20"/>
                          <w:szCs w:val="20"/>
                        </w:rPr>
                        <w:t>(</w:t>
                      </w:r>
                      <w:proofErr w:type="spellStart"/>
                      <w:r w:rsidR="00C60B8A" w:rsidRPr="00EB7732">
                        <w:rPr>
                          <w:rFonts w:ascii="Cascadia Code Light" w:hAnsi="Cascadia Code Light"/>
                          <w:sz w:val="20"/>
                          <w:szCs w:val="20"/>
                        </w:rPr>
                        <w:t>curr</w:t>
                      </w:r>
                      <w:proofErr w:type="spellEnd"/>
                      <w:r w:rsidR="00C60B8A" w:rsidRPr="00EB7732">
                        <w:rPr>
                          <w:rFonts w:ascii="Cascadia Code Light" w:hAnsi="Cascadia Code Light"/>
                          <w:sz w:val="20"/>
                          <w:szCs w:val="20"/>
                        </w:rPr>
                        <w:t xml:space="preserve">, struct </w:t>
                      </w:r>
                      <w:proofErr w:type="spellStart"/>
                      <w:r w:rsidR="00C60B8A" w:rsidRPr="00EB7732">
                        <w:rPr>
                          <w:rFonts w:ascii="Cascadia Code Light" w:hAnsi="Cascadia Code Light"/>
                          <w:sz w:val="20"/>
                          <w:szCs w:val="20"/>
                        </w:rPr>
                        <w:t>todo_struct</w:t>
                      </w:r>
                      <w:proofErr w:type="spellEnd"/>
                      <w:r w:rsidR="00C60B8A" w:rsidRPr="00EB7732">
                        <w:rPr>
                          <w:rFonts w:ascii="Cascadia Code Light" w:hAnsi="Cascadia Code Light"/>
                          <w:sz w:val="20"/>
                          <w:szCs w:val="20"/>
                        </w:rPr>
                        <w:t>, list</w:t>
                      </w:r>
                      <w:proofErr w:type="gramStart"/>
                      <w:r w:rsidR="00C60B8A" w:rsidRPr="00EB7732">
                        <w:rPr>
                          <w:rFonts w:ascii="Cascadia Code Light" w:hAnsi="Cascadia Code Light"/>
                          <w:sz w:val="20"/>
                          <w:szCs w:val="20"/>
                        </w:rPr>
                        <w:t>);</w:t>
                      </w:r>
                      <w:proofErr w:type="gramEnd"/>
                    </w:p>
                    <w:p w14:paraId="1A4C0B36" w14:textId="0E5CFE91" w:rsidR="00EB7732" w:rsidRPr="00EB7732" w:rsidRDefault="00C60B8A" w:rsidP="00EB7732">
                      <w:pPr>
                        <w:keepNext/>
                        <w:rPr>
                          <w:rFonts w:ascii="Cascadia Code Light" w:hAnsi="Cascadia Code Light"/>
                          <w:sz w:val="20"/>
                          <w:szCs w:val="20"/>
                        </w:rPr>
                      </w:pPr>
                      <w:r w:rsidRPr="00EB7732">
                        <w:rPr>
                          <w:rFonts w:ascii="Cascadia Code Light" w:hAnsi="Cascadia Code Light"/>
                          <w:sz w:val="20"/>
                          <w:szCs w:val="20"/>
                        </w:rPr>
                        <w:t xml:space="preserve">   </w:t>
                      </w:r>
                      <w:proofErr w:type="spellStart"/>
                      <w:r w:rsidRPr="00EB7732">
                        <w:rPr>
                          <w:rFonts w:ascii="Cascadia Code Light" w:hAnsi="Cascadia Code Light"/>
                          <w:sz w:val="20"/>
                          <w:szCs w:val="20"/>
                        </w:rPr>
                        <w:t>printf</w:t>
                      </w:r>
                      <w:proofErr w:type="spellEnd"/>
                      <w:r w:rsidRPr="00EB7732">
                        <w:rPr>
                          <w:rFonts w:ascii="Cascadia Code Light" w:hAnsi="Cascadia Code Light"/>
                          <w:sz w:val="20"/>
                          <w:szCs w:val="20"/>
                        </w:rPr>
                        <w:t>(“priority %d\n”, entry-&gt;priority);</w:t>
                      </w:r>
                      <w:r w:rsidRPr="00EB7732">
                        <w:rPr>
                          <w:rFonts w:ascii="Cascadia Code Light" w:hAnsi="Cascadia Code Light"/>
                          <w:sz w:val="20"/>
                          <w:szCs w:val="20"/>
                        </w:rPr>
                        <w:br/>
                      </w:r>
                      <w:r w:rsidR="00EB7732" w:rsidRPr="00EB7732">
                        <w:rPr>
                          <w:rFonts w:ascii="Cascadia Code Light" w:hAnsi="Cascadia Code Light"/>
                          <w:sz w:val="20"/>
                          <w:szCs w:val="20"/>
                        </w:rPr>
                        <w:t>}</w:t>
                      </w:r>
                    </w:p>
                    <w:p w14:paraId="6CA2B0D7" w14:textId="3D756E2A" w:rsidR="00EB7732" w:rsidRDefault="00EB7732" w:rsidP="00EB7732">
                      <w:pPr>
                        <w:pStyle w:val="Caption"/>
                      </w:pPr>
                      <w:r>
                        <w:t xml:space="preserve">Figure </w:t>
                      </w:r>
                      <w:fldSimple w:instr=" SEQ Figure \* ARABIC ">
                        <w:r w:rsidR="006922F7">
                          <w:rPr>
                            <w:noProof/>
                          </w:rPr>
                          <w:t>9</w:t>
                        </w:r>
                      </w:fldSimple>
                      <w:r>
                        <w:t xml:space="preserve"> Traversing a Linux linked list</w:t>
                      </w:r>
                    </w:p>
                  </w:txbxContent>
                </v:textbox>
                <w10:wrap type="square"/>
              </v:shape>
            </w:pict>
          </mc:Fallback>
        </mc:AlternateContent>
      </w:r>
    </w:p>
    <w:p w14:paraId="58003826" w14:textId="1B76F328" w:rsidR="002767BC" w:rsidRDefault="002767BC" w:rsidP="00B47E12"/>
    <w:p w14:paraId="3D5B07D8" w14:textId="77777777" w:rsidR="002767BC" w:rsidRPr="002767BC" w:rsidRDefault="002767BC" w:rsidP="00B47E12"/>
    <w:p w14:paraId="3B234303" w14:textId="77777777" w:rsidR="005801D5" w:rsidRDefault="005801D5" w:rsidP="006C70CF">
      <w:pPr>
        <w:pStyle w:val="Heading2"/>
      </w:pPr>
    </w:p>
    <w:p w14:paraId="5DC9C3BE" w14:textId="77777777" w:rsidR="005801D5" w:rsidRDefault="005801D5" w:rsidP="006C70CF">
      <w:pPr>
        <w:pStyle w:val="Heading2"/>
      </w:pPr>
    </w:p>
    <w:p w14:paraId="31EBA761" w14:textId="77777777" w:rsidR="005801D5" w:rsidRDefault="005801D5" w:rsidP="006C70CF">
      <w:pPr>
        <w:pStyle w:val="Heading2"/>
      </w:pPr>
    </w:p>
    <w:p w14:paraId="48599A35" w14:textId="77777777" w:rsidR="005801D5" w:rsidRDefault="005801D5" w:rsidP="006C70CF">
      <w:pPr>
        <w:pStyle w:val="Heading2"/>
      </w:pPr>
    </w:p>
    <w:p w14:paraId="0A97D7FD" w14:textId="52805CA8" w:rsidR="005801D5" w:rsidRDefault="005801D5" w:rsidP="005801D5">
      <w:pPr>
        <w:pStyle w:val="Heading3"/>
      </w:pPr>
      <w:r>
        <w:t>The “</w:t>
      </w:r>
      <w:proofErr w:type="spellStart"/>
      <w:r w:rsidRPr="005801D5">
        <w:rPr>
          <w:rFonts w:ascii="Cascadia Code Light" w:hAnsi="Cascadia Code Light"/>
        </w:rPr>
        <w:t>list_entry</w:t>
      </w:r>
      <w:proofErr w:type="spellEnd"/>
      <w:r>
        <w:t>” macro</w:t>
      </w:r>
    </w:p>
    <w:p w14:paraId="4E93F1A4" w14:textId="257E84D6" w:rsidR="00193983" w:rsidRDefault="007B473C" w:rsidP="007B473C">
      <w:r>
        <w:t xml:space="preserve">If you read that code carefully, it should have </w:t>
      </w:r>
      <w:r w:rsidR="002E24DD">
        <w:t>caused you to pause and think “</w:t>
      </w:r>
      <w:r w:rsidR="002E24DD" w:rsidRPr="002E24DD">
        <w:rPr>
          <w:i/>
          <w:iCs/>
        </w:rPr>
        <w:t>That’s not valid C syntax – we cannot use the name of a type as an argument to a function call</w:t>
      </w:r>
      <w:r w:rsidR="00B039C4">
        <w:rPr>
          <w:rStyle w:val="FootnoteReference"/>
          <w:i/>
          <w:iCs/>
        </w:rPr>
        <w:footnoteReference w:id="1"/>
      </w:r>
      <w:r w:rsidR="002E24DD" w:rsidRPr="002E24DD">
        <w:rPr>
          <w:i/>
          <w:iCs/>
        </w:rPr>
        <w:t>.</w:t>
      </w:r>
      <w:r w:rsidR="002E24DD">
        <w:t xml:space="preserve">”    </w:t>
      </w:r>
      <w:r w:rsidR="00361042">
        <w:t>What we have here is another function like macro:</w:t>
      </w:r>
    </w:p>
    <w:p w14:paraId="6EFCFF08" w14:textId="03A8D579" w:rsidR="00361042" w:rsidRDefault="00361042" w:rsidP="007B473C"/>
    <w:p w14:paraId="432C07C3" w14:textId="75882964" w:rsidR="00073BE4" w:rsidRDefault="00073BE4" w:rsidP="007B473C">
      <w:r>
        <w:rPr>
          <w:noProof/>
        </w:rPr>
        <mc:AlternateContent>
          <mc:Choice Requires="wps">
            <w:drawing>
              <wp:anchor distT="45720" distB="45720" distL="114300" distR="114300" simplePos="0" relativeHeight="251708416" behindDoc="0" locked="0" layoutInCell="1" allowOverlap="1" wp14:anchorId="09EA0278" wp14:editId="2069148B">
                <wp:simplePos x="0" y="0"/>
                <wp:positionH relativeFrom="column">
                  <wp:posOffset>774700</wp:posOffset>
                </wp:positionH>
                <wp:positionV relativeFrom="paragraph">
                  <wp:posOffset>3175</wp:posOffset>
                </wp:positionV>
                <wp:extent cx="5384800" cy="1404620"/>
                <wp:effectExtent l="0" t="0" r="25400" b="133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404620"/>
                        </a:xfrm>
                        <a:prstGeom prst="rect">
                          <a:avLst/>
                        </a:prstGeom>
                        <a:solidFill>
                          <a:srgbClr val="FFFFFF"/>
                        </a:solidFill>
                        <a:ln w="9525">
                          <a:solidFill>
                            <a:srgbClr val="000000"/>
                          </a:solidFill>
                          <a:miter lim="800000"/>
                          <a:headEnd/>
                          <a:tailEnd/>
                        </a:ln>
                      </wps:spPr>
                      <wps:txbx>
                        <w:txbxContent>
                          <w:p w14:paraId="5ACAB8F0" w14:textId="77777777" w:rsidR="008B4EBD" w:rsidRPr="008B4EBD" w:rsidRDefault="00361042">
                            <w:pPr>
                              <w:rPr>
                                <w:rFonts w:ascii="Cascadia Code Light" w:hAnsi="Cascadia Code Light"/>
                                <w:sz w:val="20"/>
                                <w:szCs w:val="20"/>
                              </w:rPr>
                            </w:pPr>
                            <w:r w:rsidRPr="008B4EBD">
                              <w:rPr>
                                <w:rFonts w:ascii="Cascadia Code Light" w:hAnsi="Cascadia Code Light"/>
                                <w:sz w:val="20"/>
                                <w:szCs w:val="20"/>
                              </w:rPr>
                              <w:t xml:space="preserve">/** </w:t>
                            </w:r>
                            <w:proofErr w:type="spellStart"/>
                            <w:r w:rsidRPr="008B4EBD">
                              <w:rPr>
                                <w:rFonts w:ascii="Cascadia Code Light" w:hAnsi="Cascadia Code Light"/>
                                <w:sz w:val="20"/>
                                <w:szCs w:val="20"/>
                              </w:rPr>
                              <w:t>list_entry</w:t>
                            </w:r>
                            <w:proofErr w:type="spellEnd"/>
                            <w:r w:rsidRPr="008B4EBD">
                              <w:rPr>
                                <w:rFonts w:ascii="Cascadia Code Light" w:hAnsi="Cascadia Code Light"/>
                                <w:sz w:val="20"/>
                                <w:szCs w:val="20"/>
                              </w:rPr>
                              <w:t xml:space="preserve"> – get the struct for this entry</w:t>
                            </w:r>
                            <w:r w:rsidRPr="008B4EBD">
                              <w:rPr>
                                <w:rFonts w:ascii="Cascadia Code Light" w:hAnsi="Cascadia Code Light"/>
                                <w:sz w:val="20"/>
                                <w:szCs w:val="20"/>
                              </w:rPr>
                              <w:br/>
                              <w:t xml:space="preserve"> * @ptr: the &amp;struct </w:t>
                            </w:r>
                            <w:proofErr w:type="spellStart"/>
                            <w:r w:rsidRPr="008B4EBD">
                              <w:rPr>
                                <w:rFonts w:ascii="Cascadia Code Light" w:hAnsi="Cascadia Code Light"/>
                                <w:sz w:val="20"/>
                                <w:szCs w:val="20"/>
                              </w:rPr>
                              <w:t>list_head</w:t>
                            </w:r>
                            <w:proofErr w:type="spellEnd"/>
                            <w:r w:rsidRPr="008B4EBD">
                              <w:rPr>
                                <w:rFonts w:ascii="Cascadia Code Light" w:hAnsi="Cascadia Code Light"/>
                                <w:sz w:val="20"/>
                                <w:szCs w:val="20"/>
                              </w:rPr>
                              <w:t xml:space="preserve"> pointer.</w:t>
                            </w:r>
                            <w:r w:rsidRPr="008B4EBD">
                              <w:rPr>
                                <w:rFonts w:ascii="Cascadia Code Light" w:hAnsi="Cascadia Code Light"/>
                                <w:sz w:val="20"/>
                                <w:szCs w:val="20"/>
                              </w:rPr>
                              <w:br/>
                              <w:t>* @type: the type of the struct this is embedded in</w:t>
                            </w:r>
                            <w:r w:rsidRPr="008B4EBD">
                              <w:rPr>
                                <w:rFonts w:ascii="Cascadia Code Light" w:hAnsi="Cascadia Code Light"/>
                                <w:sz w:val="20"/>
                                <w:szCs w:val="20"/>
                              </w:rPr>
                              <w:br/>
                              <w:t xml:space="preserve">* @member: the name of the </w:t>
                            </w:r>
                            <w:proofErr w:type="spellStart"/>
                            <w:r w:rsidRPr="008B4EBD">
                              <w:rPr>
                                <w:rFonts w:ascii="Cascadia Code Light" w:hAnsi="Cascadia Code Light"/>
                                <w:sz w:val="20"/>
                                <w:szCs w:val="20"/>
                              </w:rPr>
                              <w:t>list_head</w:t>
                            </w:r>
                            <w:proofErr w:type="spellEnd"/>
                            <w:r w:rsidRPr="008B4EBD">
                              <w:rPr>
                                <w:rFonts w:ascii="Cascadia Code Light" w:hAnsi="Cascadia Code Light"/>
                                <w:sz w:val="20"/>
                                <w:szCs w:val="20"/>
                              </w:rPr>
                              <w:t xml:space="preserve"> within the struct</w:t>
                            </w:r>
                          </w:p>
                          <w:p w14:paraId="3F85293A" w14:textId="0DE51F5C" w:rsidR="00361042" w:rsidRDefault="008B4EBD">
                            <w:r w:rsidRPr="008B4EBD">
                              <w:rPr>
                                <w:rFonts w:ascii="Cascadia Code Light" w:hAnsi="Cascadia Code Light"/>
                                <w:sz w:val="20"/>
                                <w:szCs w:val="20"/>
                              </w:rPr>
                              <w:t>*/</w:t>
                            </w:r>
                            <w:r w:rsidRPr="008B4EBD">
                              <w:rPr>
                                <w:rFonts w:ascii="Cascadia Code Light" w:hAnsi="Cascadia Code Light"/>
                                <w:sz w:val="20"/>
                                <w:szCs w:val="20"/>
                              </w:rPr>
                              <w:br/>
                              <w:t xml:space="preserve">#define </w:t>
                            </w:r>
                            <w:proofErr w:type="spellStart"/>
                            <w:r w:rsidRPr="008B4EBD">
                              <w:rPr>
                                <w:rFonts w:ascii="Cascadia Code Light" w:hAnsi="Cascadia Code Light"/>
                                <w:sz w:val="20"/>
                                <w:szCs w:val="20"/>
                              </w:rPr>
                              <w:t>list_entry</w:t>
                            </w:r>
                            <w:proofErr w:type="spellEnd"/>
                            <w:r w:rsidRPr="008B4EBD">
                              <w:rPr>
                                <w:rFonts w:ascii="Cascadia Code Light" w:hAnsi="Cascadia Code Light"/>
                                <w:sz w:val="20"/>
                                <w:szCs w:val="20"/>
                              </w:rPr>
                              <w:t>(</w:t>
                            </w:r>
                            <w:proofErr w:type="spellStart"/>
                            <w:r w:rsidRPr="008B4EBD">
                              <w:rPr>
                                <w:rFonts w:ascii="Cascadia Code Light" w:hAnsi="Cascadia Code Light"/>
                                <w:sz w:val="20"/>
                                <w:szCs w:val="20"/>
                              </w:rPr>
                              <w:t>ptr</w:t>
                            </w:r>
                            <w:proofErr w:type="spellEnd"/>
                            <w:r w:rsidRPr="008B4EBD">
                              <w:rPr>
                                <w:rFonts w:ascii="Cascadia Code Light" w:hAnsi="Cascadia Code Light"/>
                                <w:sz w:val="20"/>
                                <w:szCs w:val="20"/>
                              </w:rPr>
                              <w:t>, type, member) \</w:t>
                            </w:r>
                            <w:r w:rsidRPr="008B4EBD">
                              <w:rPr>
                                <w:rFonts w:ascii="Cascadia Code Light" w:hAnsi="Cascadia Code Light"/>
                                <w:sz w:val="20"/>
                                <w:szCs w:val="20"/>
                              </w:rPr>
                              <w:br/>
                              <w:t xml:space="preserve">   </w:t>
                            </w:r>
                            <w:proofErr w:type="spellStart"/>
                            <w:r w:rsidRPr="008B4EBD">
                              <w:rPr>
                                <w:rFonts w:ascii="Cascadia Code Light" w:hAnsi="Cascadia Code Light"/>
                                <w:sz w:val="20"/>
                                <w:szCs w:val="20"/>
                              </w:rPr>
                              <w:t>container_of</w:t>
                            </w:r>
                            <w:proofErr w:type="spellEnd"/>
                            <w:r w:rsidRPr="008B4EBD">
                              <w:rPr>
                                <w:rFonts w:ascii="Cascadia Code Light" w:hAnsi="Cascadia Code Light"/>
                                <w:sz w:val="20"/>
                                <w:szCs w:val="20"/>
                              </w:rPr>
                              <w:t>(</w:t>
                            </w:r>
                            <w:proofErr w:type="spellStart"/>
                            <w:r w:rsidRPr="008B4EBD">
                              <w:rPr>
                                <w:rFonts w:ascii="Cascadia Code Light" w:hAnsi="Cascadia Code Light"/>
                                <w:sz w:val="20"/>
                                <w:szCs w:val="20"/>
                              </w:rPr>
                              <w:t>ptr</w:t>
                            </w:r>
                            <w:proofErr w:type="spellEnd"/>
                            <w:r w:rsidRPr="008B4EBD">
                              <w:rPr>
                                <w:rFonts w:ascii="Cascadia Code Light" w:hAnsi="Cascadia Code Light"/>
                                <w:sz w:val="20"/>
                                <w:szCs w:val="20"/>
                              </w:rPr>
                              <w:t>, type,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A0278" id="_x0000_s1044" type="#_x0000_t202" style="position:absolute;margin-left:61pt;margin-top:.25pt;width:424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">
                <v:textbox style="mso-fit-shape-to-text:t">
                  <w:txbxContent>
                    <w:p w14:paraId="5ACAB8F0" w14:textId="77777777" w:rsidR="008B4EBD" w:rsidRPr="008B4EBD" w:rsidRDefault="00361042">
                      <w:pPr>
                        <w:rPr>
                          <w:rFonts w:ascii="Cascadia Code Light" w:hAnsi="Cascadia Code Light"/>
                          <w:sz w:val="20"/>
                          <w:szCs w:val="20"/>
                        </w:rPr>
                      </w:pPr>
                      <w:r w:rsidRPr="008B4EBD">
                        <w:rPr>
                          <w:rFonts w:ascii="Cascadia Code Light" w:hAnsi="Cascadia Code Light"/>
                          <w:sz w:val="20"/>
                          <w:szCs w:val="20"/>
                        </w:rPr>
                        <w:t xml:space="preserve">/** </w:t>
                      </w:r>
                      <w:proofErr w:type="spellStart"/>
                      <w:r w:rsidRPr="008B4EBD">
                        <w:rPr>
                          <w:rFonts w:ascii="Cascadia Code Light" w:hAnsi="Cascadia Code Light"/>
                          <w:sz w:val="20"/>
                          <w:szCs w:val="20"/>
                        </w:rPr>
                        <w:t>list_entry</w:t>
                      </w:r>
                      <w:proofErr w:type="spellEnd"/>
                      <w:r w:rsidRPr="008B4EBD">
                        <w:rPr>
                          <w:rFonts w:ascii="Cascadia Code Light" w:hAnsi="Cascadia Code Light"/>
                          <w:sz w:val="20"/>
                          <w:szCs w:val="20"/>
                        </w:rPr>
                        <w:t xml:space="preserve"> – get the struct for this entry</w:t>
                      </w:r>
                      <w:r w:rsidRPr="008B4EBD">
                        <w:rPr>
                          <w:rFonts w:ascii="Cascadia Code Light" w:hAnsi="Cascadia Code Light"/>
                          <w:sz w:val="20"/>
                          <w:szCs w:val="20"/>
                        </w:rPr>
                        <w:br/>
                        <w:t xml:space="preserve"> * @ptr: the &amp;struct </w:t>
                      </w:r>
                      <w:proofErr w:type="spellStart"/>
                      <w:r w:rsidRPr="008B4EBD">
                        <w:rPr>
                          <w:rFonts w:ascii="Cascadia Code Light" w:hAnsi="Cascadia Code Light"/>
                          <w:sz w:val="20"/>
                          <w:szCs w:val="20"/>
                        </w:rPr>
                        <w:t>list_head</w:t>
                      </w:r>
                      <w:proofErr w:type="spellEnd"/>
                      <w:r w:rsidRPr="008B4EBD">
                        <w:rPr>
                          <w:rFonts w:ascii="Cascadia Code Light" w:hAnsi="Cascadia Code Light"/>
                          <w:sz w:val="20"/>
                          <w:szCs w:val="20"/>
                        </w:rPr>
                        <w:t xml:space="preserve"> pointer.</w:t>
                      </w:r>
                      <w:r w:rsidRPr="008B4EBD">
                        <w:rPr>
                          <w:rFonts w:ascii="Cascadia Code Light" w:hAnsi="Cascadia Code Light"/>
                          <w:sz w:val="20"/>
                          <w:szCs w:val="20"/>
                        </w:rPr>
                        <w:br/>
                        <w:t>* @type: the type of the struct this is embedded in</w:t>
                      </w:r>
                      <w:r w:rsidRPr="008B4EBD">
                        <w:rPr>
                          <w:rFonts w:ascii="Cascadia Code Light" w:hAnsi="Cascadia Code Light"/>
                          <w:sz w:val="20"/>
                          <w:szCs w:val="20"/>
                        </w:rPr>
                        <w:br/>
                        <w:t xml:space="preserve">* @member: the name of the </w:t>
                      </w:r>
                      <w:proofErr w:type="spellStart"/>
                      <w:r w:rsidRPr="008B4EBD">
                        <w:rPr>
                          <w:rFonts w:ascii="Cascadia Code Light" w:hAnsi="Cascadia Code Light"/>
                          <w:sz w:val="20"/>
                          <w:szCs w:val="20"/>
                        </w:rPr>
                        <w:t>list_head</w:t>
                      </w:r>
                      <w:proofErr w:type="spellEnd"/>
                      <w:r w:rsidRPr="008B4EBD">
                        <w:rPr>
                          <w:rFonts w:ascii="Cascadia Code Light" w:hAnsi="Cascadia Code Light"/>
                          <w:sz w:val="20"/>
                          <w:szCs w:val="20"/>
                        </w:rPr>
                        <w:t xml:space="preserve"> within the struct</w:t>
                      </w:r>
                    </w:p>
                    <w:p w14:paraId="3F85293A" w14:textId="0DE51F5C" w:rsidR="00361042" w:rsidRDefault="008B4EBD">
                      <w:r w:rsidRPr="008B4EBD">
                        <w:rPr>
                          <w:rFonts w:ascii="Cascadia Code Light" w:hAnsi="Cascadia Code Light"/>
                          <w:sz w:val="20"/>
                          <w:szCs w:val="20"/>
                        </w:rPr>
                        <w:t>*/</w:t>
                      </w:r>
                      <w:r w:rsidRPr="008B4EBD">
                        <w:rPr>
                          <w:rFonts w:ascii="Cascadia Code Light" w:hAnsi="Cascadia Code Light"/>
                          <w:sz w:val="20"/>
                          <w:szCs w:val="20"/>
                        </w:rPr>
                        <w:br/>
                        <w:t xml:space="preserve">#define </w:t>
                      </w:r>
                      <w:proofErr w:type="spellStart"/>
                      <w:r w:rsidRPr="008B4EBD">
                        <w:rPr>
                          <w:rFonts w:ascii="Cascadia Code Light" w:hAnsi="Cascadia Code Light"/>
                          <w:sz w:val="20"/>
                          <w:szCs w:val="20"/>
                        </w:rPr>
                        <w:t>list_entry</w:t>
                      </w:r>
                      <w:proofErr w:type="spellEnd"/>
                      <w:r w:rsidRPr="008B4EBD">
                        <w:rPr>
                          <w:rFonts w:ascii="Cascadia Code Light" w:hAnsi="Cascadia Code Light"/>
                          <w:sz w:val="20"/>
                          <w:szCs w:val="20"/>
                        </w:rPr>
                        <w:t>(</w:t>
                      </w:r>
                      <w:proofErr w:type="spellStart"/>
                      <w:r w:rsidRPr="008B4EBD">
                        <w:rPr>
                          <w:rFonts w:ascii="Cascadia Code Light" w:hAnsi="Cascadia Code Light"/>
                          <w:sz w:val="20"/>
                          <w:szCs w:val="20"/>
                        </w:rPr>
                        <w:t>ptr</w:t>
                      </w:r>
                      <w:proofErr w:type="spellEnd"/>
                      <w:r w:rsidRPr="008B4EBD">
                        <w:rPr>
                          <w:rFonts w:ascii="Cascadia Code Light" w:hAnsi="Cascadia Code Light"/>
                          <w:sz w:val="20"/>
                          <w:szCs w:val="20"/>
                        </w:rPr>
                        <w:t>, type, member) \</w:t>
                      </w:r>
                      <w:r w:rsidRPr="008B4EBD">
                        <w:rPr>
                          <w:rFonts w:ascii="Cascadia Code Light" w:hAnsi="Cascadia Code Light"/>
                          <w:sz w:val="20"/>
                          <w:szCs w:val="20"/>
                        </w:rPr>
                        <w:br/>
                        <w:t xml:space="preserve">   </w:t>
                      </w:r>
                      <w:proofErr w:type="spellStart"/>
                      <w:r w:rsidRPr="008B4EBD">
                        <w:rPr>
                          <w:rFonts w:ascii="Cascadia Code Light" w:hAnsi="Cascadia Code Light"/>
                          <w:sz w:val="20"/>
                          <w:szCs w:val="20"/>
                        </w:rPr>
                        <w:t>container_of</w:t>
                      </w:r>
                      <w:proofErr w:type="spellEnd"/>
                      <w:r w:rsidRPr="008B4EBD">
                        <w:rPr>
                          <w:rFonts w:ascii="Cascadia Code Light" w:hAnsi="Cascadia Code Light"/>
                          <w:sz w:val="20"/>
                          <w:szCs w:val="20"/>
                        </w:rPr>
                        <w:t>(</w:t>
                      </w:r>
                      <w:proofErr w:type="spellStart"/>
                      <w:r w:rsidRPr="008B4EBD">
                        <w:rPr>
                          <w:rFonts w:ascii="Cascadia Code Light" w:hAnsi="Cascadia Code Light"/>
                          <w:sz w:val="20"/>
                          <w:szCs w:val="20"/>
                        </w:rPr>
                        <w:t>ptr</w:t>
                      </w:r>
                      <w:proofErr w:type="spellEnd"/>
                      <w:r w:rsidRPr="008B4EBD">
                        <w:rPr>
                          <w:rFonts w:ascii="Cascadia Code Light" w:hAnsi="Cascadia Code Light"/>
                          <w:sz w:val="20"/>
                          <w:szCs w:val="20"/>
                        </w:rPr>
                        <w:t>, type, member)</w:t>
                      </w:r>
                    </w:p>
                  </w:txbxContent>
                </v:textbox>
                <w10:wrap type="square"/>
              </v:shape>
            </w:pict>
          </mc:Fallback>
        </mc:AlternateContent>
      </w:r>
    </w:p>
    <w:p w14:paraId="2DC425CF" w14:textId="636D6B40" w:rsidR="00073BE4" w:rsidRDefault="00073BE4" w:rsidP="007B473C"/>
    <w:p w14:paraId="559E4A7C" w14:textId="6AF2A5CF" w:rsidR="00073BE4" w:rsidRDefault="00073BE4" w:rsidP="007B473C"/>
    <w:p w14:paraId="6F615D65" w14:textId="77777777" w:rsidR="00073BE4" w:rsidRDefault="00073BE4" w:rsidP="007B473C"/>
    <w:p w14:paraId="3396E969" w14:textId="10AADAF9" w:rsidR="00361042" w:rsidRDefault="00361042" w:rsidP="007B473C"/>
    <w:p w14:paraId="79431F6D" w14:textId="1440847E" w:rsidR="00073BE4" w:rsidRDefault="00073BE4"/>
    <w:p w14:paraId="33108D58" w14:textId="0A27A487" w:rsidR="00073BE4" w:rsidRDefault="00FB38A7">
      <w:r>
        <w:rPr>
          <w:noProof/>
        </w:rPr>
        <mc:AlternateContent>
          <mc:Choice Requires="wps">
            <w:drawing>
              <wp:anchor distT="0" distB="0" distL="114300" distR="114300" simplePos="0" relativeHeight="251710464" behindDoc="0" locked="0" layoutInCell="1" allowOverlap="1" wp14:anchorId="5EE7E9A7" wp14:editId="0F387773">
                <wp:simplePos x="0" y="0"/>
                <wp:positionH relativeFrom="column">
                  <wp:posOffset>768350</wp:posOffset>
                </wp:positionH>
                <wp:positionV relativeFrom="paragraph">
                  <wp:posOffset>7620</wp:posOffset>
                </wp:positionV>
                <wp:extent cx="538480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17752D3F" w14:textId="1C33F1E9" w:rsidR="005C1443" w:rsidRPr="004A0C1F" w:rsidRDefault="005C1443" w:rsidP="005C1443">
                            <w:pPr>
                              <w:pStyle w:val="Caption"/>
                              <w:rPr>
                                <w:noProof/>
                                <w:sz w:val="24"/>
                                <w:szCs w:val="24"/>
                              </w:rPr>
                            </w:pPr>
                            <w:r>
                              <w:t xml:space="preserve">Figure </w:t>
                            </w:r>
                            <w:fldSimple w:instr=" SEQ Figure \* ARABIC ">
                              <w:r w:rsidR="006922F7">
                                <w:rPr>
                                  <w:noProof/>
                                </w:rPr>
                                <w:t>10</w:t>
                              </w:r>
                            </w:fldSimple>
                            <w:r>
                              <w:t xml:space="preserve"> Linux </w:t>
                            </w:r>
                            <w:proofErr w:type="spellStart"/>
                            <w:r w:rsidRPr="00073BE4">
                              <w:rPr>
                                <w:rFonts w:ascii="Cascadia Code Light" w:hAnsi="Cascadia Code Light"/>
                              </w:rPr>
                              <w:t>list_entry</w:t>
                            </w:r>
                            <w:proofErr w:type="spellEnd"/>
                            <w:r>
                              <w:t xml:space="preserve"> function like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7E9A7" id="Text Box 35" o:spid="_x0000_s1045" type="#_x0000_t202" style="position:absolute;margin-left:60.5pt;margin-top:.6pt;width:42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" stroked="f">
                <v:textbox style="mso-fit-shape-to-text:t" inset="0,0,0,0">
                  <w:txbxContent>
                    <w:p w14:paraId="17752D3F" w14:textId="1C33F1E9" w:rsidR="005C1443" w:rsidRPr="004A0C1F" w:rsidRDefault="005C1443" w:rsidP="005C1443">
                      <w:pPr>
                        <w:pStyle w:val="Caption"/>
                        <w:rPr>
                          <w:noProof/>
                          <w:sz w:val="24"/>
                          <w:szCs w:val="24"/>
                        </w:rPr>
                      </w:pPr>
                      <w:r>
                        <w:t xml:space="preserve">Figure </w:t>
                      </w:r>
                      <w:fldSimple w:instr=" SEQ Figure \* ARABIC ">
                        <w:r w:rsidR="006922F7">
                          <w:rPr>
                            <w:noProof/>
                          </w:rPr>
                          <w:t>10</w:t>
                        </w:r>
                      </w:fldSimple>
                      <w:r>
                        <w:t xml:space="preserve"> Linux </w:t>
                      </w:r>
                      <w:proofErr w:type="spellStart"/>
                      <w:r w:rsidRPr="00073BE4">
                        <w:rPr>
                          <w:rFonts w:ascii="Cascadia Code Light" w:hAnsi="Cascadia Code Light"/>
                        </w:rPr>
                        <w:t>list_entry</w:t>
                      </w:r>
                      <w:proofErr w:type="spellEnd"/>
                      <w:r>
                        <w:t xml:space="preserve"> function like macro</w:t>
                      </w:r>
                    </w:p>
                  </w:txbxContent>
                </v:textbox>
                <w10:wrap type="square"/>
              </v:shape>
            </w:pict>
          </mc:Fallback>
        </mc:AlternateContent>
      </w:r>
    </w:p>
    <w:p w14:paraId="50A7D80E" w14:textId="1ABD407E" w:rsidR="00073BE4" w:rsidRDefault="00073BE4"/>
    <w:p w14:paraId="10E15435" w14:textId="7E34424B" w:rsidR="00073BE4" w:rsidRPr="003B7A1E" w:rsidRDefault="003B7A1E">
      <w:proofErr w:type="gramStart"/>
      <w:r>
        <w:t>So</w:t>
      </w:r>
      <w:proofErr w:type="gramEnd"/>
      <w:r>
        <w:t xml:space="preserve"> this function like macro simply gets “expanded” into another function like macro.  This is common in Linux.  What </w:t>
      </w:r>
      <w:r>
        <w:rPr>
          <w:i/>
          <w:iCs/>
        </w:rPr>
        <w:t>probably</w:t>
      </w:r>
      <w:r>
        <w:t xml:space="preserve"> happened is that a developer created the “</w:t>
      </w:r>
      <w:proofErr w:type="spellStart"/>
      <w:r w:rsidRPr="00200536">
        <w:rPr>
          <w:rFonts w:ascii="Cascadia Code Light" w:hAnsi="Cascadia Code Light"/>
        </w:rPr>
        <w:t>list_entry</w:t>
      </w:r>
      <w:proofErr w:type="spellEnd"/>
      <w:r>
        <w:t xml:space="preserve">” macro and used it throughout the kernel, and then someone else realized it did the same thing as this other extant macro, so they made its implementation </w:t>
      </w:r>
      <w:r w:rsidR="00A849B8">
        <w:t>invoke the more common version.  Since its not really declaring a function there isn’t any penalty for this duplication.  Remember, the C compiler will see neither “</w:t>
      </w:r>
      <w:proofErr w:type="spellStart"/>
      <w:r w:rsidR="00A849B8" w:rsidRPr="00200536">
        <w:rPr>
          <w:rFonts w:ascii="Cascadia Code Light" w:hAnsi="Cascadia Code Light"/>
        </w:rPr>
        <w:t>list_entry</w:t>
      </w:r>
      <w:proofErr w:type="spellEnd"/>
      <w:r w:rsidR="00A849B8">
        <w:t>” nor “</w:t>
      </w:r>
      <w:proofErr w:type="spellStart"/>
      <w:r w:rsidR="00A849B8" w:rsidRPr="00200536">
        <w:rPr>
          <w:rFonts w:ascii="Cascadia Code Light" w:hAnsi="Cascadia Code Light"/>
        </w:rPr>
        <w:t>container_of</w:t>
      </w:r>
      <w:proofErr w:type="spellEnd"/>
      <w:r w:rsidR="00A849B8">
        <w:t xml:space="preserve">,” but </w:t>
      </w:r>
      <w:r w:rsidR="00200536">
        <w:t>only what the final replacement text is.</w:t>
      </w:r>
    </w:p>
    <w:p w14:paraId="405D4804" w14:textId="27CC5F6C" w:rsidR="00193983" w:rsidRDefault="00193983">
      <w:r>
        <w:br w:type="page"/>
      </w:r>
    </w:p>
    <w:p w14:paraId="0536FF66" w14:textId="1E9358CB" w:rsidR="00AA5F37" w:rsidRDefault="00073BE4">
      <w:r>
        <w:rPr>
          <w:noProof/>
        </w:rPr>
        <w:lastRenderedPageBreak/>
        <mc:AlternateContent>
          <mc:Choice Requires="wps">
            <w:drawing>
              <wp:anchor distT="0" distB="0" distL="114300" distR="114300" simplePos="0" relativeHeight="251714560" behindDoc="0" locked="0" layoutInCell="1" allowOverlap="1" wp14:anchorId="15C225D6" wp14:editId="6345402F">
                <wp:simplePos x="0" y="0"/>
                <wp:positionH relativeFrom="column">
                  <wp:posOffset>57150</wp:posOffset>
                </wp:positionH>
                <wp:positionV relativeFrom="paragraph">
                  <wp:posOffset>2201545</wp:posOffset>
                </wp:positionV>
                <wp:extent cx="615315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14:paraId="3A098141" w14:textId="52DAA124" w:rsidR="00073BE4" w:rsidRPr="00612CD1" w:rsidRDefault="00073BE4" w:rsidP="00073BE4">
                            <w:pPr>
                              <w:pStyle w:val="Caption"/>
                              <w:rPr>
                                <w:noProof/>
                                <w:sz w:val="24"/>
                                <w:szCs w:val="24"/>
                              </w:rPr>
                            </w:pPr>
                            <w:r>
                              <w:t xml:space="preserve">Figure </w:t>
                            </w:r>
                            <w:fldSimple w:instr=" SEQ Figure \* ARABIC ">
                              <w:r w:rsidR="006922F7">
                                <w:rPr>
                                  <w:noProof/>
                                </w:rPr>
                                <w:t>11</w:t>
                              </w:r>
                            </w:fldSimple>
                            <w:r>
                              <w:t xml:space="preserve"> The Linux </w:t>
                            </w:r>
                            <w:proofErr w:type="spellStart"/>
                            <w:r w:rsidRPr="00073BE4">
                              <w:rPr>
                                <w:rFonts w:ascii="Cascadia Code Light" w:hAnsi="Cascadia Code Light"/>
                              </w:rPr>
                              <w:t>container_of</w:t>
                            </w:r>
                            <w:proofErr w:type="spellEnd"/>
                            <w:r>
                              <w:t xml:space="preserve"> function like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25D6" id="Text Box 37" o:spid="_x0000_s1046" type="#_x0000_t202" style="position:absolute;margin-left:4.5pt;margin-top:173.35pt;width:484.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" stroked="f">
                <v:textbox style="mso-fit-shape-to-text:t" inset="0,0,0,0">
                  <w:txbxContent>
                    <w:p w14:paraId="3A098141" w14:textId="52DAA124" w:rsidR="00073BE4" w:rsidRPr="00612CD1" w:rsidRDefault="00073BE4" w:rsidP="00073BE4">
                      <w:pPr>
                        <w:pStyle w:val="Caption"/>
                        <w:rPr>
                          <w:noProof/>
                          <w:sz w:val="24"/>
                          <w:szCs w:val="24"/>
                        </w:rPr>
                      </w:pPr>
                      <w:r>
                        <w:t xml:space="preserve">Figure </w:t>
                      </w:r>
                      <w:fldSimple w:instr=" SEQ Figure \* ARABIC ">
                        <w:r w:rsidR="006922F7">
                          <w:rPr>
                            <w:noProof/>
                          </w:rPr>
                          <w:t>11</w:t>
                        </w:r>
                      </w:fldSimple>
                      <w:r>
                        <w:t xml:space="preserve"> The Linux </w:t>
                      </w:r>
                      <w:proofErr w:type="spellStart"/>
                      <w:r w:rsidRPr="00073BE4">
                        <w:rPr>
                          <w:rFonts w:ascii="Cascadia Code Light" w:hAnsi="Cascadia Code Light"/>
                        </w:rPr>
                        <w:t>container_of</w:t>
                      </w:r>
                      <w:proofErr w:type="spellEnd"/>
                      <w:r>
                        <w:t xml:space="preserve"> function like macro</w:t>
                      </w:r>
                    </w:p>
                  </w:txbxContent>
                </v:textbox>
                <w10:wrap type="square"/>
              </v:shape>
            </w:pict>
          </mc:Fallback>
        </mc:AlternateContent>
      </w:r>
      <w:r>
        <w:rPr>
          <w:noProof/>
        </w:rPr>
        <mc:AlternateContent>
          <mc:Choice Requires="wps">
            <w:drawing>
              <wp:anchor distT="45720" distB="45720" distL="114300" distR="114300" simplePos="0" relativeHeight="251712512" behindDoc="0" locked="0" layoutInCell="1" allowOverlap="1" wp14:anchorId="79D7B46B" wp14:editId="34DB5A19">
                <wp:simplePos x="0" y="0"/>
                <wp:positionH relativeFrom="column">
                  <wp:posOffset>57150</wp:posOffset>
                </wp:positionH>
                <wp:positionV relativeFrom="paragraph">
                  <wp:posOffset>317500</wp:posOffset>
                </wp:positionV>
                <wp:extent cx="6153150" cy="1404620"/>
                <wp:effectExtent l="0" t="0" r="19050" b="2095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rgbClr val="FFFFFF"/>
                        </a:solidFill>
                        <a:ln w="9525">
                          <a:solidFill>
                            <a:srgbClr val="000000"/>
                          </a:solidFill>
                          <a:miter lim="800000"/>
                          <a:headEnd/>
                          <a:tailEnd/>
                        </a:ln>
                      </wps:spPr>
                      <wps:txbx>
                        <w:txbxContent>
                          <w:p w14:paraId="44088911"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w:t>
                            </w:r>
                          </w:p>
                          <w:p w14:paraId="167F282C"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w:t>
                            </w:r>
                            <w:proofErr w:type="spellStart"/>
                            <w:r w:rsidRPr="00073BE4">
                              <w:rPr>
                                <w:rFonts w:ascii="Cascadia Code Light" w:hAnsi="Cascadia Code Light"/>
                                <w:sz w:val="18"/>
                                <w:szCs w:val="18"/>
                              </w:rPr>
                              <w:t>container_of</w:t>
                            </w:r>
                            <w:proofErr w:type="spellEnd"/>
                            <w:r w:rsidRPr="00073BE4">
                              <w:rPr>
                                <w:rFonts w:ascii="Cascadia Code Light" w:hAnsi="Cascadia Code Light"/>
                                <w:sz w:val="18"/>
                                <w:szCs w:val="18"/>
                              </w:rPr>
                              <w:t xml:space="preserve"> - cast a member of a structure out to the containing structure</w:t>
                            </w:r>
                          </w:p>
                          <w:p w14:paraId="2734CF0B"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@ptr:        the pointer to the member.</w:t>
                            </w:r>
                          </w:p>
                          <w:p w14:paraId="2FF78F2C"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@type:       the type of the container struct this is embedded in.</w:t>
                            </w:r>
                          </w:p>
                          <w:p w14:paraId="473C4AF9"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@member:     the name of the member within the struct.</w:t>
                            </w:r>
                          </w:p>
                          <w:p w14:paraId="6F1510F0"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w:t>
                            </w:r>
                          </w:p>
                          <w:p w14:paraId="1637C944"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w:t>
                            </w:r>
                          </w:p>
                          <w:p w14:paraId="7530F5C4"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#define </w:t>
                            </w:r>
                            <w:proofErr w:type="spellStart"/>
                            <w:r w:rsidRPr="00073BE4">
                              <w:rPr>
                                <w:rFonts w:ascii="Cascadia Code Light" w:hAnsi="Cascadia Code Light"/>
                                <w:sz w:val="18"/>
                                <w:szCs w:val="18"/>
                              </w:rPr>
                              <w:t>container_of</w:t>
                            </w:r>
                            <w:proofErr w:type="spellEnd"/>
                            <w:r w:rsidRPr="00073BE4">
                              <w:rPr>
                                <w:rFonts w:ascii="Cascadia Code Light" w:hAnsi="Cascadia Code Light"/>
                                <w:sz w:val="18"/>
                                <w:szCs w:val="18"/>
                              </w:rPr>
                              <w:t>(</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type, member) ({                              \</w:t>
                            </w:r>
                          </w:p>
                          <w:p w14:paraId="725145A7"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void *__</w:t>
                            </w:r>
                            <w:proofErr w:type="spellStart"/>
                            <w:r w:rsidRPr="00073BE4">
                              <w:rPr>
                                <w:rFonts w:ascii="Cascadia Code Light" w:hAnsi="Cascadia Code Light"/>
                                <w:sz w:val="18"/>
                                <w:szCs w:val="18"/>
                              </w:rPr>
                              <w:t>mptr</w:t>
                            </w:r>
                            <w:proofErr w:type="spellEnd"/>
                            <w:r w:rsidRPr="00073BE4">
                              <w:rPr>
                                <w:rFonts w:ascii="Cascadia Code Light" w:hAnsi="Cascadia Code Light"/>
                                <w:sz w:val="18"/>
                                <w:szCs w:val="18"/>
                              </w:rPr>
                              <w:t xml:space="preserve"> = (void *)(</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w:t>
                            </w:r>
                          </w:p>
                          <w:p w14:paraId="32EA15C6"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BUILD_BUG_ON_MSG(!__</w:t>
                            </w:r>
                            <w:proofErr w:type="spellStart"/>
                            <w:r w:rsidRPr="00073BE4">
                              <w:rPr>
                                <w:rFonts w:ascii="Cascadia Code Light" w:hAnsi="Cascadia Code Light"/>
                                <w:sz w:val="18"/>
                                <w:szCs w:val="18"/>
                              </w:rPr>
                              <w:t>same_type</w:t>
                            </w:r>
                            <w:proofErr w:type="spellEnd"/>
                            <w:r w:rsidRPr="00073BE4">
                              <w:rPr>
                                <w:rFonts w:ascii="Cascadia Code Light" w:hAnsi="Cascadia Code Light"/>
                                <w:sz w:val="18"/>
                                <w:szCs w:val="18"/>
                              </w:rPr>
                              <w:t>(*(</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((type *)0)-&gt;member) &amp;&amp;   \</w:t>
                            </w:r>
                          </w:p>
                          <w:p w14:paraId="59521B61"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!__</w:t>
                            </w:r>
                            <w:proofErr w:type="spellStart"/>
                            <w:r w:rsidRPr="00073BE4">
                              <w:rPr>
                                <w:rFonts w:ascii="Cascadia Code Light" w:hAnsi="Cascadia Code Light"/>
                                <w:sz w:val="18"/>
                                <w:szCs w:val="18"/>
                              </w:rPr>
                              <w:t>same_type</w:t>
                            </w:r>
                            <w:proofErr w:type="spellEnd"/>
                            <w:r w:rsidRPr="00073BE4">
                              <w:rPr>
                                <w:rFonts w:ascii="Cascadia Code Light" w:hAnsi="Cascadia Code Light"/>
                                <w:sz w:val="18"/>
                                <w:szCs w:val="18"/>
                              </w:rPr>
                              <w:t>(*(</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void),                    \</w:t>
                            </w:r>
                          </w:p>
                          <w:p w14:paraId="3DF138E5"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"pointer type mismatch in </w:t>
                            </w:r>
                            <w:proofErr w:type="spellStart"/>
                            <w:r w:rsidRPr="00073BE4">
                              <w:rPr>
                                <w:rFonts w:ascii="Cascadia Code Light" w:hAnsi="Cascadia Code Light"/>
                                <w:sz w:val="18"/>
                                <w:szCs w:val="18"/>
                              </w:rPr>
                              <w:t>container_of</w:t>
                            </w:r>
                            <w:proofErr w:type="spellEnd"/>
                            <w:r w:rsidRPr="00073BE4">
                              <w:rPr>
                                <w:rFonts w:ascii="Cascadia Code Light" w:hAnsi="Cascadia Code Light"/>
                                <w:sz w:val="18"/>
                                <w:szCs w:val="18"/>
                              </w:rPr>
                              <w:t>()");    \</w:t>
                            </w:r>
                          </w:p>
                          <w:p w14:paraId="17E38D26" w14:textId="6A208F2B" w:rsidR="00AA5F37"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((type *)(__</w:t>
                            </w:r>
                            <w:proofErr w:type="spellStart"/>
                            <w:r w:rsidRPr="00073BE4">
                              <w:rPr>
                                <w:rFonts w:ascii="Cascadia Code Light" w:hAnsi="Cascadia Code Light"/>
                                <w:sz w:val="18"/>
                                <w:szCs w:val="18"/>
                              </w:rPr>
                              <w:t>mptr</w:t>
                            </w:r>
                            <w:proofErr w:type="spellEnd"/>
                            <w:r w:rsidRPr="00073BE4">
                              <w:rPr>
                                <w:rFonts w:ascii="Cascadia Code Light" w:hAnsi="Cascadia Code Light"/>
                                <w:sz w:val="18"/>
                                <w:szCs w:val="18"/>
                              </w:rPr>
                              <w:t xml:space="preserve"> - </w:t>
                            </w:r>
                            <w:proofErr w:type="spellStart"/>
                            <w:r w:rsidRPr="00073BE4">
                              <w:rPr>
                                <w:rFonts w:ascii="Cascadia Code Light" w:hAnsi="Cascadia Code Light"/>
                                <w:sz w:val="18"/>
                                <w:szCs w:val="18"/>
                              </w:rPr>
                              <w:t>offsetof</w:t>
                            </w:r>
                            <w:proofErr w:type="spellEnd"/>
                            <w:r w:rsidRPr="00073BE4">
                              <w:rPr>
                                <w:rFonts w:ascii="Cascadia Code Light" w:hAnsi="Cascadia Code Light"/>
                                <w:sz w:val="18"/>
                                <w:szCs w:val="18"/>
                              </w:rPr>
                              <w:t>(type, member)));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7B46B" id="_x0000_s1047" type="#_x0000_t202" style="position:absolute;margin-left:4.5pt;margin-top:25pt;width:484.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RYKAIAAE4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">
                <v:textbox style="mso-fit-shape-to-text:t">
                  <w:txbxContent>
                    <w:p w14:paraId="44088911"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w:t>
                      </w:r>
                    </w:p>
                    <w:p w14:paraId="167F282C"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w:t>
                      </w:r>
                      <w:proofErr w:type="spellStart"/>
                      <w:r w:rsidRPr="00073BE4">
                        <w:rPr>
                          <w:rFonts w:ascii="Cascadia Code Light" w:hAnsi="Cascadia Code Light"/>
                          <w:sz w:val="18"/>
                          <w:szCs w:val="18"/>
                        </w:rPr>
                        <w:t>container_of</w:t>
                      </w:r>
                      <w:proofErr w:type="spellEnd"/>
                      <w:r w:rsidRPr="00073BE4">
                        <w:rPr>
                          <w:rFonts w:ascii="Cascadia Code Light" w:hAnsi="Cascadia Code Light"/>
                          <w:sz w:val="18"/>
                          <w:szCs w:val="18"/>
                        </w:rPr>
                        <w:t xml:space="preserve"> - cast a member of a structure out to the containing structure</w:t>
                      </w:r>
                    </w:p>
                    <w:p w14:paraId="2734CF0B"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@ptr:        the pointer to the member.</w:t>
                      </w:r>
                    </w:p>
                    <w:p w14:paraId="2FF78F2C"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@type:       the type of the container struct this is embedded in.</w:t>
                      </w:r>
                    </w:p>
                    <w:p w14:paraId="473C4AF9"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 @member:     the name of the member within the struct.</w:t>
                      </w:r>
                    </w:p>
                    <w:p w14:paraId="6F1510F0"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w:t>
                      </w:r>
                    </w:p>
                    <w:p w14:paraId="1637C944"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w:t>
                      </w:r>
                    </w:p>
                    <w:p w14:paraId="7530F5C4"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#define </w:t>
                      </w:r>
                      <w:proofErr w:type="spellStart"/>
                      <w:r w:rsidRPr="00073BE4">
                        <w:rPr>
                          <w:rFonts w:ascii="Cascadia Code Light" w:hAnsi="Cascadia Code Light"/>
                          <w:sz w:val="18"/>
                          <w:szCs w:val="18"/>
                        </w:rPr>
                        <w:t>container_of</w:t>
                      </w:r>
                      <w:proofErr w:type="spellEnd"/>
                      <w:r w:rsidRPr="00073BE4">
                        <w:rPr>
                          <w:rFonts w:ascii="Cascadia Code Light" w:hAnsi="Cascadia Code Light"/>
                          <w:sz w:val="18"/>
                          <w:szCs w:val="18"/>
                        </w:rPr>
                        <w:t>(</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type, member) ({                              \</w:t>
                      </w:r>
                    </w:p>
                    <w:p w14:paraId="725145A7"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void *__</w:t>
                      </w:r>
                      <w:proofErr w:type="spellStart"/>
                      <w:r w:rsidRPr="00073BE4">
                        <w:rPr>
                          <w:rFonts w:ascii="Cascadia Code Light" w:hAnsi="Cascadia Code Light"/>
                          <w:sz w:val="18"/>
                          <w:szCs w:val="18"/>
                        </w:rPr>
                        <w:t>mptr</w:t>
                      </w:r>
                      <w:proofErr w:type="spellEnd"/>
                      <w:r w:rsidRPr="00073BE4">
                        <w:rPr>
                          <w:rFonts w:ascii="Cascadia Code Light" w:hAnsi="Cascadia Code Light"/>
                          <w:sz w:val="18"/>
                          <w:szCs w:val="18"/>
                        </w:rPr>
                        <w:t xml:space="preserve"> = (void *)(</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w:t>
                      </w:r>
                    </w:p>
                    <w:p w14:paraId="32EA15C6"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BUILD_BUG_ON_MSG(!__</w:t>
                      </w:r>
                      <w:proofErr w:type="spellStart"/>
                      <w:r w:rsidRPr="00073BE4">
                        <w:rPr>
                          <w:rFonts w:ascii="Cascadia Code Light" w:hAnsi="Cascadia Code Light"/>
                          <w:sz w:val="18"/>
                          <w:szCs w:val="18"/>
                        </w:rPr>
                        <w:t>same_type</w:t>
                      </w:r>
                      <w:proofErr w:type="spellEnd"/>
                      <w:r w:rsidRPr="00073BE4">
                        <w:rPr>
                          <w:rFonts w:ascii="Cascadia Code Light" w:hAnsi="Cascadia Code Light"/>
                          <w:sz w:val="18"/>
                          <w:szCs w:val="18"/>
                        </w:rPr>
                        <w:t>(*(</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((type *)0)-&gt;member) &amp;&amp;   \</w:t>
                      </w:r>
                    </w:p>
                    <w:p w14:paraId="59521B61"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!__</w:t>
                      </w:r>
                      <w:proofErr w:type="spellStart"/>
                      <w:r w:rsidRPr="00073BE4">
                        <w:rPr>
                          <w:rFonts w:ascii="Cascadia Code Light" w:hAnsi="Cascadia Code Light"/>
                          <w:sz w:val="18"/>
                          <w:szCs w:val="18"/>
                        </w:rPr>
                        <w:t>same_type</w:t>
                      </w:r>
                      <w:proofErr w:type="spellEnd"/>
                      <w:r w:rsidRPr="00073BE4">
                        <w:rPr>
                          <w:rFonts w:ascii="Cascadia Code Light" w:hAnsi="Cascadia Code Light"/>
                          <w:sz w:val="18"/>
                          <w:szCs w:val="18"/>
                        </w:rPr>
                        <w:t>(*(</w:t>
                      </w:r>
                      <w:proofErr w:type="spellStart"/>
                      <w:r w:rsidRPr="00073BE4">
                        <w:rPr>
                          <w:rFonts w:ascii="Cascadia Code Light" w:hAnsi="Cascadia Code Light"/>
                          <w:sz w:val="18"/>
                          <w:szCs w:val="18"/>
                        </w:rPr>
                        <w:t>ptr</w:t>
                      </w:r>
                      <w:proofErr w:type="spellEnd"/>
                      <w:r w:rsidRPr="00073BE4">
                        <w:rPr>
                          <w:rFonts w:ascii="Cascadia Code Light" w:hAnsi="Cascadia Code Light"/>
                          <w:sz w:val="18"/>
                          <w:szCs w:val="18"/>
                        </w:rPr>
                        <w:t>), void),                    \</w:t>
                      </w:r>
                    </w:p>
                    <w:p w14:paraId="3DF138E5" w14:textId="77777777" w:rsidR="00073BE4"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"pointer type mismatch in </w:t>
                      </w:r>
                      <w:proofErr w:type="spellStart"/>
                      <w:r w:rsidRPr="00073BE4">
                        <w:rPr>
                          <w:rFonts w:ascii="Cascadia Code Light" w:hAnsi="Cascadia Code Light"/>
                          <w:sz w:val="18"/>
                          <w:szCs w:val="18"/>
                        </w:rPr>
                        <w:t>container_of</w:t>
                      </w:r>
                      <w:proofErr w:type="spellEnd"/>
                      <w:r w:rsidRPr="00073BE4">
                        <w:rPr>
                          <w:rFonts w:ascii="Cascadia Code Light" w:hAnsi="Cascadia Code Light"/>
                          <w:sz w:val="18"/>
                          <w:szCs w:val="18"/>
                        </w:rPr>
                        <w:t>()");    \</w:t>
                      </w:r>
                    </w:p>
                    <w:p w14:paraId="17E38D26" w14:textId="6A208F2B" w:rsidR="00AA5F37" w:rsidRPr="00073BE4" w:rsidRDefault="00073BE4" w:rsidP="00073BE4">
                      <w:pPr>
                        <w:rPr>
                          <w:rFonts w:ascii="Cascadia Code Light" w:hAnsi="Cascadia Code Light"/>
                          <w:sz w:val="18"/>
                          <w:szCs w:val="18"/>
                        </w:rPr>
                      </w:pPr>
                      <w:r w:rsidRPr="00073BE4">
                        <w:rPr>
                          <w:rFonts w:ascii="Cascadia Code Light" w:hAnsi="Cascadia Code Light"/>
                          <w:sz w:val="18"/>
                          <w:szCs w:val="18"/>
                        </w:rPr>
                        <w:t xml:space="preserve">        ((type *)(__</w:t>
                      </w:r>
                      <w:proofErr w:type="spellStart"/>
                      <w:r w:rsidRPr="00073BE4">
                        <w:rPr>
                          <w:rFonts w:ascii="Cascadia Code Light" w:hAnsi="Cascadia Code Light"/>
                          <w:sz w:val="18"/>
                          <w:szCs w:val="18"/>
                        </w:rPr>
                        <w:t>mptr</w:t>
                      </w:r>
                      <w:proofErr w:type="spellEnd"/>
                      <w:r w:rsidRPr="00073BE4">
                        <w:rPr>
                          <w:rFonts w:ascii="Cascadia Code Light" w:hAnsi="Cascadia Code Light"/>
                          <w:sz w:val="18"/>
                          <w:szCs w:val="18"/>
                        </w:rPr>
                        <w:t xml:space="preserve"> - </w:t>
                      </w:r>
                      <w:proofErr w:type="spellStart"/>
                      <w:r w:rsidRPr="00073BE4">
                        <w:rPr>
                          <w:rFonts w:ascii="Cascadia Code Light" w:hAnsi="Cascadia Code Light"/>
                          <w:sz w:val="18"/>
                          <w:szCs w:val="18"/>
                        </w:rPr>
                        <w:t>offsetof</w:t>
                      </w:r>
                      <w:proofErr w:type="spellEnd"/>
                      <w:r w:rsidRPr="00073BE4">
                        <w:rPr>
                          <w:rFonts w:ascii="Cascadia Code Light" w:hAnsi="Cascadia Code Light"/>
                          <w:sz w:val="18"/>
                          <w:szCs w:val="18"/>
                        </w:rPr>
                        <w:t>(type, member))); })</w:t>
                      </w:r>
                    </w:p>
                  </w:txbxContent>
                </v:textbox>
                <w10:wrap type="square"/>
              </v:shape>
            </w:pict>
          </mc:Fallback>
        </mc:AlternateContent>
      </w:r>
      <w:r w:rsidR="00AA5F37">
        <w:t xml:space="preserve">The </w:t>
      </w:r>
      <w:proofErr w:type="spellStart"/>
      <w:r w:rsidR="00AA5F37" w:rsidRPr="00200536">
        <w:rPr>
          <w:rFonts w:ascii="Cascadia Code Light" w:hAnsi="Cascadia Code Light"/>
        </w:rPr>
        <w:t>container_of</w:t>
      </w:r>
      <w:proofErr w:type="spellEnd"/>
      <w:r w:rsidR="00AA5F37">
        <w:t xml:space="preserve"> macro is defined in the </w:t>
      </w:r>
      <w:r w:rsidR="00AA5F37" w:rsidRPr="00200536">
        <w:rPr>
          <w:rFonts w:ascii="Cascadia Code Light" w:hAnsi="Cascadia Code Light"/>
        </w:rPr>
        <w:t>&lt;</w:t>
      </w:r>
      <w:proofErr w:type="spellStart"/>
      <w:r w:rsidR="00AA5F37" w:rsidRPr="00200536">
        <w:rPr>
          <w:rFonts w:ascii="Cascadia Code Light" w:hAnsi="Cascadia Code Light"/>
        </w:rPr>
        <w:t>linux</w:t>
      </w:r>
      <w:proofErr w:type="spellEnd"/>
      <w:r w:rsidR="00AA5F37" w:rsidRPr="00200536">
        <w:rPr>
          <w:rFonts w:ascii="Cascadia Code Light" w:hAnsi="Cascadia Code Light"/>
        </w:rPr>
        <w:t>/</w:t>
      </w:r>
      <w:proofErr w:type="spellStart"/>
      <w:r w:rsidR="00AA5F37" w:rsidRPr="00200536">
        <w:rPr>
          <w:rFonts w:ascii="Cascadia Code Light" w:hAnsi="Cascadia Code Light"/>
        </w:rPr>
        <w:t>kernel.h</w:t>
      </w:r>
      <w:proofErr w:type="spellEnd"/>
      <w:r w:rsidR="00AA5F37" w:rsidRPr="00200536">
        <w:rPr>
          <w:rFonts w:ascii="Cascadia Code Light" w:hAnsi="Cascadia Code Light"/>
        </w:rPr>
        <w:t>&gt;</w:t>
      </w:r>
      <w:r w:rsidR="00AA5F37">
        <w:t>:</w:t>
      </w:r>
    </w:p>
    <w:p w14:paraId="0EC2AECA" w14:textId="3782E207" w:rsidR="00193983" w:rsidRDefault="00200536">
      <w:r>
        <w:t xml:space="preserve">So, </w:t>
      </w:r>
      <w:r w:rsidR="00C42A28">
        <w:t>as before, lets decode this step by step.  In our source code, we wrote:</w:t>
      </w:r>
    </w:p>
    <w:p w14:paraId="623ED0FA" w14:textId="77777777" w:rsidR="00C42A28" w:rsidRDefault="00C42A28" w:rsidP="00C42A28"/>
    <w:p w14:paraId="69A59CEC" w14:textId="62B63E09" w:rsidR="00C42A28" w:rsidRDefault="00C42A28" w:rsidP="00C42A28">
      <w:pPr>
        <w:jc w:val="center"/>
        <w:rPr>
          <w:rFonts w:ascii="Cascadia Code Light" w:hAnsi="Cascadia Code Light"/>
          <w:sz w:val="20"/>
          <w:szCs w:val="20"/>
        </w:rPr>
      </w:pPr>
      <w:r w:rsidRPr="00EB7732">
        <w:rPr>
          <w:rFonts w:ascii="Cascadia Code Light" w:hAnsi="Cascadia Code Light"/>
          <w:sz w:val="20"/>
          <w:szCs w:val="20"/>
        </w:rPr>
        <w:t xml:space="preserve">entry = </w:t>
      </w:r>
      <w:proofErr w:type="spellStart"/>
      <w:r w:rsidRPr="00EB7732">
        <w:rPr>
          <w:rFonts w:ascii="Cascadia Code Light" w:hAnsi="Cascadia Code Light"/>
          <w:sz w:val="20"/>
          <w:szCs w:val="20"/>
        </w:rPr>
        <w:t>list_entry</w:t>
      </w:r>
      <w:proofErr w:type="spellEnd"/>
      <w:r w:rsidRPr="00EB7732">
        <w:rPr>
          <w:rFonts w:ascii="Cascadia Code Light" w:hAnsi="Cascadia Code Light"/>
          <w:sz w:val="20"/>
          <w:szCs w:val="20"/>
        </w:rPr>
        <w:t>(</w:t>
      </w:r>
      <w:proofErr w:type="spellStart"/>
      <w:r w:rsidRPr="00EB7732">
        <w:rPr>
          <w:rFonts w:ascii="Cascadia Code Light" w:hAnsi="Cascadia Code Light"/>
          <w:sz w:val="20"/>
          <w:szCs w:val="20"/>
        </w:rPr>
        <w:t>curr</w:t>
      </w:r>
      <w:proofErr w:type="spellEnd"/>
      <w:r w:rsidRPr="00EB7732">
        <w:rPr>
          <w:rFonts w:ascii="Cascadia Code Light" w:hAnsi="Cascadia Code Light"/>
          <w:sz w:val="20"/>
          <w:szCs w:val="20"/>
        </w:rPr>
        <w:t xml:space="preserve">, struct </w:t>
      </w:r>
      <w:proofErr w:type="spellStart"/>
      <w:r w:rsidRPr="00EB7732">
        <w:rPr>
          <w:rFonts w:ascii="Cascadia Code Light" w:hAnsi="Cascadia Code Light"/>
          <w:sz w:val="20"/>
          <w:szCs w:val="20"/>
        </w:rPr>
        <w:t>todo_struct</w:t>
      </w:r>
      <w:proofErr w:type="spellEnd"/>
      <w:r w:rsidRPr="00EB7732">
        <w:rPr>
          <w:rFonts w:ascii="Cascadia Code Light" w:hAnsi="Cascadia Code Light"/>
          <w:sz w:val="20"/>
          <w:szCs w:val="20"/>
        </w:rPr>
        <w:t>, list</w:t>
      </w:r>
      <w:proofErr w:type="gramStart"/>
      <w:r w:rsidRPr="00EB7732">
        <w:rPr>
          <w:rFonts w:ascii="Cascadia Code Light" w:hAnsi="Cascadia Code Light"/>
          <w:sz w:val="20"/>
          <w:szCs w:val="20"/>
        </w:rPr>
        <w:t>);</w:t>
      </w:r>
      <w:proofErr w:type="gramEnd"/>
    </w:p>
    <w:p w14:paraId="0476DCEE" w14:textId="5F063B06" w:rsidR="00C42A28" w:rsidRDefault="00C42A28" w:rsidP="00C42A28">
      <w:pPr>
        <w:jc w:val="center"/>
        <w:rPr>
          <w:rFonts w:ascii="Cascadia Code Light" w:hAnsi="Cascadia Code Light"/>
          <w:sz w:val="20"/>
          <w:szCs w:val="20"/>
        </w:rPr>
      </w:pPr>
    </w:p>
    <w:p w14:paraId="0D134799" w14:textId="0A000538" w:rsidR="00C42A28" w:rsidRDefault="00C42A28" w:rsidP="00C42A28">
      <w:r>
        <w:t xml:space="preserve">The C pre-processor first </w:t>
      </w:r>
      <w:r w:rsidR="00DC501C">
        <w:t xml:space="preserve">applies the </w:t>
      </w:r>
      <w:proofErr w:type="spellStart"/>
      <w:r w:rsidR="00DC501C" w:rsidRPr="00DC501C">
        <w:rPr>
          <w:rFonts w:ascii="Cascadia Code Light" w:hAnsi="Cascadia Code Light"/>
        </w:rPr>
        <w:t>list_entry</w:t>
      </w:r>
      <w:proofErr w:type="spellEnd"/>
      <w:r w:rsidR="00DC501C">
        <w:t xml:space="preserve"> replacement text</w:t>
      </w:r>
      <w:r w:rsidR="0095089B">
        <w:t xml:space="preserve"> (in </w:t>
      </w:r>
      <w:r w:rsidR="0095089B" w:rsidRPr="0095089B">
        <w:rPr>
          <w:color w:val="00B0F0"/>
        </w:rPr>
        <w:t>blue</w:t>
      </w:r>
      <w:r w:rsidR="0095089B">
        <w:t>)</w:t>
      </w:r>
      <w:r>
        <w:t>:</w:t>
      </w:r>
    </w:p>
    <w:p w14:paraId="105FEA63" w14:textId="4AAF9A20" w:rsidR="00C42A28" w:rsidRDefault="00C42A28" w:rsidP="00C42A28"/>
    <w:p w14:paraId="7571DDB0" w14:textId="1288E447" w:rsidR="00C42A28" w:rsidRDefault="00C42A28" w:rsidP="00C42A28">
      <w:pPr>
        <w:jc w:val="center"/>
        <w:rPr>
          <w:rFonts w:ascii="Cascadia Code Light" w:hAnsi="Cascadia Code Light"/>
          <w:sz w:val="20"/>
          <w:szCs w:val="20"/>
        </w:rPr>
      </w:pPr>
      <w:r w:rsidRPr="00CB2F9A">
        <w:rPr>
          <w:rFonts w:ascii="Cascadia Code Light" w:hAnsi="Cascadia Code Light"/>
          <w:sz w:val="20"/>
          <w:szCs w:val="20"/>
        </w:rPr>
        <w:t xml:space="preserve">entry = </w:t>
      </w:r>
      <w:proofErr w:type="spellStart"/>
      <w:r w:rsidRPr="00CB2F9A">
        <w:rPr>
          <w:rFonts w:ascii="Cascadia Code Light" w:hAnsi="Cascadia Code Light"/>
          <w:color w:val="00B0F0"/>
          <w:sz w:val="20"/>
          <w:szCs w:val="20"/>
        </w:rPr>
        <w:t>container_of</w:t>
      </w:r>
      <w:proofErr w:type="spellEnd"/>
      <w:r w:rsidRPr="00CB2F9A">
        <w:rPr>
          <w:rFonts w:ascii="Cascadia Code Light" w:hAnsi="Cascadia Code Light"/>
          <w:sz w:val="20"/>
          <w:szCs w:val="20"/>
        </w:rPr>
        <w:t>(</w:t>
      </w:r>
      <w:proofErr w:type="spellStart"/>
      <w:r w:rsidR="00CB2F9A" w:rsidRPr="00CB2F9A">
        <w:rPr>
          <w:rFonts w:ascii="Cascadia Code Light" w:hAnsi="Cascadia Code Light"/>
          <w:sz w:val="20"/>
          <w:szCs w:val="20"/>
        </w:rPr>
        <w:t>curr</w:t>
      </w:r>
      <w:proofErr w:type="spellEnd"/>
      <w:r w:rsidRPr="00CB2F9A">
        <w:rPr>
          <w:rFonts w:ascii="Cascadia Code Light" w:hAnsi="Cascadia Code Light"/>
          <w:sz w:val="20"/>
          <w:szCs w:val="20"/>
        </w:rPr>
        <w:t xml:space="preserve">, </w:t>
      </w:r>
      <w:r w:rsidR="00CB2F9A" w:rsidRPr="00CB2F9A">
        <w:rPr>
          <w:rFonts w:ascii="Cascadia Code Light" w:hAnsi="Cascadia Code Light"/>
          <w:sz w:val="20"/>
          <w:szCs w:val="20"/>
        </w:rPr>
        <w:t xml:space="preserve">struct </w:t>
      </w:r>
      <w:proofErr w:type="spellStart"/>
      <w:r w:rsidR="00CB2F9A" w:rsidRPr="00CB2F9A">
        <w:rPr>
          <w:rFonts w:ascii="Cascadia Code Light" w:hAnsi="Cascadia Code Light"/>
          <w:sz w:val="20"/>
          <w:szCs w:val="20"/>
        </w:rPr>
        <w:t>todo_struct</w:t>
      </w:r>
      <w:proofErr w:type="spellEnd"/>
      <w:r w:rsidRPr="00CB2F9A">
        <w:rPr>
          <w:rFonts w:ascii="Cascadia Code Light" w:hAnsi="Cascadia Code Light"/>
          <w:sz w:val="20"/>
          <w:szCs w:val="20"/>
        </w:rPr>
        <w:t xml:space="preserve">, </w:t>
      </w:r>
      <w:r w:rsidR="00CB2F9A" w:rsidRPr="00CB2F9A">
        <w:rPr>
          <w:rFonts w:ascii="Cascadia Code Light" w:hAnsi="Cascadia Code Light"/>
          <w:sz w:val="20"/>
          <w:szCs w:val="20"/>
        </w:rPr>
        <w:t>list</w:t>
      </w:r>
      <w:proofErr w:type="gramStart"/>
      <w:r w:rsidRPr="00CB2F9A">
        <w:rPr>
          <w:rFonts w:ascii="Cascadia Code Light" w:hAnsi="Cascadia Code Light"/>
          <w:sz w:val="20"/>
          <w:szCs w:val="20"/>
        </w:rPr>
        <w:t>);</w:t>
      </w:r>
      <w:proofErr w:type="gramEnd"/>
    </w:p>
    <w:p w14:paraId="2D34B570" w14:textId="375A9DD0" w:rsidR="00C42A28" w:rsidRDefault="00C42A28" w:rsidP="00C42A28">
      <w:pPr>
        <w:rPr>
          <w:rFonts w:ascii="Cascadia Code Light" w:hAnsi="Cascadia Code Light"/>
          <w:sz w:val="20"/>
          <w:szCs w:val="20"/>
        </w:rPr>
      </w:pPr>
    </w:p>
    <w:p w14:paraId="2A650B2E" w14:textId="18047E78" w:rsidR="00C42A28" w:rsidRDefault="00C42A28" w:rsidP="00C42A28">
      <w:r>
        <w:t xml:space="preserve">Then the C pre-processor rewrites this using the </w:t>
      </w:r>
      <w:proofErr w:type="spellStart"/>
      <w:r w:rsidRPr="00DC501C">
        <w:rPr>
          <w:rFonts w:ascii="Cascadia Code Light" w:hAnsi="Cascadia Code Light"/>
        </w:rPr>
        <w:t>container_of</w:t>
      </w:r>
      <w:proofErr w:type="spellEnd"/>
      <w:r w:rsidRPr="00DC501C">
        <w:rPr>
          <w:rFonts w:ascii="Cascadia Code Light" w:hAnsi="Cascadia Code Light"/>
        </w:rPr>
        <w:t xml:space="preserve"> </w:t>
      </w:r>
      <w:r>
        <w:t>replacement text</w:t>
      </w:r>
      <w:r w:rsidR="0095089B">
        <w:t xml:space="preserve"> (in </w:t>
      </w:r>
      <w:r w:rsidR="0095089B" w:rsidRPr="0095089B">
        <w:rPr>
          <w:color w:val="FF0000"/>
        </w:rPr>
        <w:t>red</w:t>
      </w:r>
      <w:r w:rsidR="0095089B">
        <w:t>)</w:t>
      </w:r>
      <w:r>
        <w:t>:</w:t>
      </w:r>
    </w:p>
    <w:p w14:paraId="3C8570BE" w14:textId="40EBEF78" w:rsidR="00DC501C" w:rsidRPr="00E54074" w:rsidRDefault="00E54074" w:rsidP="00E54074">
      <w:pPr>
        <w:ind w:left="675"/>
        <w:rPr>
          <w:rFonts w:ascii="Cascadia Code Light" w:hAnsi="Cascadia Code Light"/>
          <w:color w:val="FF0000"/>
          <w:sz w:val="18"/>
          <w:szCs w:val="18"/>
        </w:rPr>
      </w:pPr>
      <w:r w:rsidRPr="00E54074">
        <w:rPr>
          <w:rFonts w:ascii="Cascadia Code Light" w:hAnsi="Cascadia Code Light"/>
          <w:color w:val="FF0000"/>
          <w:sz w:val="18"/>
          <w:szCs w:val="18"/>
        </w:rPr>
        <w:t>{</w:t>
      </w:r>
      <w:r w:rsidRPr="00E54074">
        <w:rPr>
          <w:rFonts w:ascii="Cascadia Code Light" w:hAnsi="Cascadia Code Light"/>
          <w:color w:val="FF0000"/>
          <w:sz w:val="18"/>
          <w:szCs w:val="18"/>
        </w:rPr>
        <w:br/>
        <w:t xml:space="preserve">  </w:t>
      </w:r>
      <w:r w:rsidR="00DC501C" w:rsidRPr="00E54074">
        <w:rPr>
          <w:rFonts w:ascii="Cascadia Code Light" w:hAnsi="Cascadia Code Light"/>
          <w:color w:val="FF0000"/>
          <w:sz w:val="18"/>
          <w:szCs w:val="18"/>
        </w:rPr>
        <w:t xml:space="preserve"> void *__</w:t>
      </w:r>
      <w:proofErr w:type="spellStart"/>
      <w:r w:rsidR="00DC501C" w:rsidRPr="00E54074">
        <w:rPr>
          <w:rFonts w:ascii="Cascadia Code Light" w:hAnsi="Cascadia Code Light"/>
          <w:color w:val="FF0000"/>
          <w:sz w:val="18"/>
          <w:szCs w:val="18"/>
        </w:rPr>
        <w:t>mptr</w:t>
      </w:r>
      <w:proofErr w:type="spellEnd"/>
      <w:r w:rsidR="00DC501C" w:rsidRPr="00E54074">
        <w:rPr>
          <w:rFonts w:ascii="Cascadia Code Light" w:hAnsi="Cascadia Code Light"/>
          <w:color w:val="FF0000"/>
          <w:sz w:val="18"/>
          <w:szCs w:val="18"/>
        </w:rPr>
        <w:t xml:space="preserve"> = (void *)(</w:t>
      </w:r>
      <w:proofErr w:type="spellStart"/>
      <w:r w:rsidRPr="00F741ED">
        <w:rPr>
          <w:rFonts w:ascii="Cascadia Code Light" w:hAnsi="Cascadia Code Light"/>
          <w:color w:val="000000" w:themeColor="text1"/>
          <w:sz w:val="18"/>
          <w:szCs w:val="18"/>
        </w:rPr>
        <w:t>curr</w:t>
      </w:r>
      <w:proofErr w:type="spellEnd"/>
      <w:proofErr w:type="gramStart"/>
      <w:r w:rsidR="00DC501C" w:rsidRPr="00E54074">
        <w:rPr>
          <w:rFonts w:ascii="Cascadia Code Light" w:hAnsi="Cascadia Code Light"/>
          <w:color w:val="FF0000"/>
          <w:sz w:val="18"/>
          <w:szCs w:val="18"/>
        </w:rPr>
        <w:t>);</w:t>
      </w:r>
      <w:proofErr w:type="gramEnd"/>
      <w:r w:rsidR="00DC501C" w:rsidRPr="00E54074">
        <w:rPr>
          <w:rFonts w:ascii="Cascadia Code Light" w:hAnsi="Cascadia Code Light"/>
          <w:color w:val="FF0000"/>
          <w:sz w:val="18"/>
          <w:szCs w:val="18"/>
        </w:rPr>
        <w:t xml:space="preserve">                                   </w:t>
      </w:r>
    </w:p>
    <w:p w14:paraId="66430363" w14:textId="2172C6E3" w:rsidR="00DC501C" w:rsidRPr="00E54074" w:rsidRDefault="00DC501C" w:rsidP="00E54074">
      <w:pPr>
        <w:ind w:firstLine="675"/>
        <w:rPr>
          <w:rFonts w:ascii="Cascadia Code Light" w:hAnsi="Cascadia Code Light"/>
          <w:color w:val="FF0000"/>
          <w:sz w:val="18"/>
          <w:szCs w:val="18"/>
        </w:rPr>
      </w:pPr>
      <w:r w:rsidRPr="00E54074">
        <w:rPr>
          <w:rFonts w:ascii="Cascadia Code Light" w:hAnsi="Cascadia Code Light"/>
          <w:color w:val="FF0000"/>
          <w:sz w:val="18"/>
          <w:szCs w:val="18"/>
        </w:rPr>
        <w:t xml:space="preserve">   BUILD_BUG_ON_MSG(!__</w:t>
      </w:r>
      <w:proofErr w:type="spellStart"/>
      <w:r w:rsidRPr="00E54074">
        <w:rPr>
          <w:rFonts w:ascii="Cascadia Code Light" w:hAnsi="Cascadia Code Light"/>
          <w:color w:val="FF0000"/>
          <w:sz w:val="18"/>
          <w:szCs w:val="18"/>
        </w:rPr>
        <w:t>same_type</w:t>
      </w:r>
      <w:proofErr w:type="spellEnd"/>
      <w:r w:rsidRPr="00E54074">
        <w:rPr>
          <w:rFonts w:ascii="Cascadia Code Light" w:hAnsi="Cascadia Code Light"/>
          <w:color w:val="FF0000"/>
          <w:sz w:val="18"/>
          <w:szCs w:val="18"/>
        </w:rPr>
        <w:t>(*(</w:t>
      </w:r>
      <w:proofErr w:type="spellStart"/>
      <w:r w:rsidR="00E54074" w:rsidRPr="00F741ED">
        <w:rPr>
          <w:rFonts w:ascii="Cascadia Code Light" w:hAnsi="Cascadia Code Light"/>
          <w:color w:val="000000" w:themeColor="text1"/>
          <w:sz w:val="18"/>
          <w:szCs w:val="18"/>
        </w:rPr>
        <w:t>curr</w:t>
      </w:r>
      <w:proofErr w:type="spellEnd"/>
      <w:r w:rsidRPr="00E54074">
        <w:rPr>
          <w:rFonts w:ascii="Cascadia Code Light" w:hAnsi="Cascadia Code Light"/>
          <w:color w:val="FF0000"/>
          <w:sz w:val="18"/>
          <w:szCs w:val="18"/>
        </w:rPr>
        <w:t>), ((</w:t>
      </w:r>
      <w:r w:rsidR="00740A0F" w:rsidRPr="00F741ED">
        <w:rPr>
          <w:rFonts w:ascii="Cascadia Code Light" w:hAnsi="Cascadia Code Light"/>
          <w:color w:val="000000" w:themeColor="text1"/>
          <w:sz w:val="18"/>
          <w:szCs w:val="18"/>
        </w:rPr>
        <w:t xml:space="preserve">struct </w:t>
      </w:r>
      <w:proofErr w:type="spellStart"/>
      <w:r w:rsidR="00740A0F" w:rsidRPr="00F741ED">
        <w:rPr>
          <w:rFonts w:ascii="Cascadia Code Light" w:hAnsi="Cascadia Code Light"/>
          <w:color w:val="000000" w:themeColor="text1"/>
          <w:sz w:val="18"/>
          <w:szCs w:val="18"/>
        </w:rPr>
        <w:t>todo_struct</w:t>
      </w:r>
      <w:proofErr w:type="spellEnd"/>
      <w:r w:rsidRPr="00E54074">
        <w:rPr>
          <w:rFonts w:ascii="Cascadia Code Light" w:hAnsi="Cascadia Code Light"/>
          <w:color w:val="FF0000"/>
          <w:sz w:val="18"/>
          <w:szCs w:val="18"/>
        </w:rPr>
        <w:t xml:space="preserve"> *)0)-&gt;</w:t>
      </w:r>
      <w:r w:rsidR="00740A0F" w:rsidRPr="00F741ED">
        <w:rPr>
          <w:rFonts w:ascii="Cascadia Code Light" w:hAnsi="Cascadia Code Light"/>
          <w:color w:val="000000" w:themeColor="text1"/>
          <w:sz w:val="18"/>
          <w:szCs w:val="18"/>
        </w:rPr>
        <w:t>list</w:t>
      </w:r>
      <w:r w:rsidRPr="00E54074">
        <w:rPr>
          <w:rFonts w:ascii="Cascadia Code Light" w:hAnsi="Cascadia Code Light"/>
          <w:color w:val="FF0000"/>
          <w:sz w:val="18"/>
          <w:szCs w:val="18"/>
        </w:rPr>
        <w:t xml:space="preserve">) &amp;&amp;   </w:t>
      </w:r>
    </w:p>
    <w:p w14:paraId="33E5C90E" w14:textId="07888BD8" w:rsidR="00DC501C" w:rsidRPr="00E54074" w:rsidRDefault="00DC501C" w:rsidP="00DC501C">
      <w:pPr>
        <w:rPr>
          <w:rFonts w:ascii="Cascadia Code Light" w:hAnsi="Cascadia Code Light"/>
          <w:color w:val="FF0000"/>
          <w:sz w:val="18"/>
          <w:szCs w:val="18"/>
        </w:rPr>
      </w:pPr>
      <w:r w:rsidRPr="00E54074">
        <w:rPr>
          <w:rFonts w:ascii="Cascadia Code Light" w:hAnsi="Cascadia Code Light"/>
          <w:color w:val="FF0000"/>
          <w:sz w:val="18"/>
          <w:szCs w:val="18"/>
        </w:rPr>
        <w:t xml:space="preserve">       </w:t>
      </w:r>
      <w:r w:rsidR="00E54074" w:rsidRPr="00E54074">
        <w:rPr>
          <w:rFonts w:ascii="Cascadia Code Light" w:hAnsi="Cascadia Code Light"/>
          <w:color w:val="FF0000"/>
          <w:sz w:val="18"/>
          <w:szCs w:val="18"/>
        </w:rPr>
        <w:t xml:space="preserve">   </w:t>
      </w:r>
      <w:r w:rsidRPr="00E54074">
        <w:rPr>
          <w:rFonts w:ascii="Cascadia Code Light" w:hAnsi="Cascadia Code Light"/>
          <w:color w:val="FF0000"/>
          <w:sz w:val="18"/>
          <w:szCs w:val="18"/>
        </w:rPr>
        <w:t xml:space="preserve">                 !__</w:t>
      </w:r>
      <w:proofErr w:type="spellStart"/>
      <w:r w:rsidRPr="00E54074">
        <w:rPr>
          <w:rFonts w:ascii="Cascadia Code Light" w:hAnsi="Cascadia Code Light"/>
          <w:color w:val="FF0000"/>
          <w:sz w:val="18"/>
          <w:szCs w:val="18"/>
        </w:rPr>
        <w:t>same_type</w:t>
      </w:r>
      <w:proofErr w:type="spellEnd"/>
      <w:r w:rsidRPr="00E54074">
        <w:rPr>
          <w:rFonts w:ascii="Cascadia Code Light" w:hAnsi="Cascadia Code Light"/>
          <w:color w:val="FF0000"/>
          <w:sz w:val="18"/>
          <w:szCs w:val="18"/>
        </w:rPr>
        <w:t>(*(</w:t>
      </w:r>
      <w:proofErr w:type="spellStart"/>
      <w:r w:rsidR="00740A0F" w:rsidRPr="00F741ED">
        <w:rPr>
          <w:rFonts w:ascii="Cascadia Code Light" w:hAnsi="Cascadia Code Light"/>
          <w:color w:val="000000" w:themeColor="text1"/>
          <w:sz w:val="18"/>
          <w:szCs w:val="18"/>
        </w:rPr>
        <w:t>curr</w:t>
      </w:r>
      <w:proofErr w:type="spellEnd"/>
      <w:r w:rsidRPr="00E54074">
        <w:rPr>
          <w:rFonts w:ascii="Cascadia Code Light" w:hAnsi="Cascadia Code Light"/>
          <w:color w:val="FF0000"/>
          <w:sz w:val="18"/>
          <w:szCs w:val="18"/>
        </w:rPr>
        <w:t xml:space="preserve">), void),                    </w:t>
      </w:r>
    </w:p>
    <w:p w14:paraId="115EDAA2" w14:textId="18D5656C" w:rsidR="00DC501C" w:rsidRPr="00E54074" w:rsidRDefault="00DC501C" w:rsidP="00DC501C">
      <w:pPr>
        <w:rPr>
          <w:rFonts w:ascii="Cascadia Code Light" w:hAnsi="Cascadia Code Light"/>
          <w:color w:val="FF0000"/>
          <w:sz w:val="18"/>
          <w:szCs w:val="18"/>
        </w:rPr>
      </w:pPr>
      <w:r w:rsidRPr="00E54074">
        <w:rPr>
          <w:rFonts w:ascii="Cascadia Code Light" w:hAnsi="Cascadia Code Light"/>
          <w:color w:val="FF0000"/>
          <w:sz w:val="18"/>
          <w:szCs w:val="18"/>
        </w:rPr>
        <w:t xml:space="preserve">          </w:t>
      </w:r>
      <w:r w:rsidR="00E54074" w:rsidRPr="00E54074">
        <w:rPr>
          <w:rFonts w:ascii="Cascadia Code Light" w:hAnsi="Cascadia Code Light"/>
          <w:color w:val="FF0000"/>
          <w:sz w:val="18"/>
          <w:szCs w:val="18"/>
        </w:rPr>
        <w:t xml:space="preserve"> </w:t>
      </w:r>
      <w:r w:rsidRPr="00E54074">
        <w:rPr>
          <w:rFonts w:ascii="Cascadia Code Light" w:hAnsi="Cascadia Code Light"/>
          <w:color w:val="FF0000"/>
          <w:sz w:val="18"/>
          <w:szCs w:val="18"/>
        </w:rPr>
        <w:t xml:space="preserve">               "pointer type mismatch in </w:t>
      </w:r>
      <w:proofErr w:type="spellStart"/>
      <w:r w:rsidRPr="00E54074">
        <w:rPr>
          <w:rFonts w:ascii="Cascadia Code Light" w:hAnsi="Cascadia Code Light"/>
          <w:color w:val="FF0000"/>
          <w:sz w:val="18"/>
          <w:szCs w:val="18"/>
        </w:rPr>
        <w:t>container_of</w:t>
      </w:r>
      <w:proofErr w:type="spellEnd"/>
      <w:r w:rsidRPr="00E54074">
        <w:rPr>
          <w:rFonts w:ascii="Cascadia Code Light" w:hAnsi="Cascadia Code Light"/>
          <w:color w:val="FF0000"/>
          <w:sz w:val="18"/>
          <w:szCs w:val="18"/>
        </w:rPr>
        <w:t>()"</w:t>
      </w:r>
      <w:proofErr w:type="gramStart"/>
      <w:r w:rsidRPr="00E54074">
        <w:rPr>
          <w:rFonts w:ascii="Cascadia Code Light" w:hAnsi="Cascadia Code Light"/>
          <w:color w:val="FF0000"/>
          <w:sz w:val="18"/>
          <w:szCs w:val="18"/>
        </w:rPr>
        <w:t>);</w:t>
      </w:r>
      <w:proofErr w:type="gramEnd"/>
      <w:r w:rsidRPr="00E54074">
        <w:rPr>
          <w:rFonts w:ascii="Cascadia Code Light" w:hAnsi="Cascadia Code Light"/>
          <w:color w:val="FF0000"/>
          <w:sz w:val="18"/>
          <w:szCs w:val="18"/>
        </w:rPr>
        <w:t xml:space="preserve">    </w:t>
      </w:r>
    </w:p>
    <w:p w14:paraId="7EF62355" w14:textId="4CD851AA" w:rsidR="00DC501C" w:rsidRPr="00E54074" w:rsidRDefault="00DC501C" w:rsidP="00DC501C">
      <w:pPr>
        <w:rPr>
          <w:rFonts w:ascii="Cascadia Code Light" w:hAnsi="Cascadia Code Light"/>
          <w:color w:val="FF0000"/>
          <w:sz w:val="18"/>
          <w:szCs w:val="18"/>
        </w:rPr>
      </w:pPr>
      <w:r w:rsidRPr="00E54074">
        <w:rPr>
          <w:rFonts w:ascii="Cascadia Code Light" w:hAnsi="Cascadia Code Light"/>
          <w:color w:val="FF0000"/>
          <w:sz w:val="18"/>
          <w:szCs w:val="18"/>
        </w:rPr>
        <w:t xml:space="preserve">        </w:t>
      </w:r>
      <w:r w:rsidR="00E54074" w:rsidRPr="00E54074">
        <w:rPr>
          <w:rFonts w:ascii="Cascadia Code Light" w:hAnsi="Cascadia Code Light"/>
          <w:color w:val="FF0000"/>
          <w:sz w:val="18"/>
          <w:szCs w:val="18"/>
        </w:rPr>
        <w:t xml:space="preserve">        </w:t>
      </w:r>
      <w:r w:rsidRPr="00E54074">
        <w:rPr>
          <w:rFonts w:ascii="Cascadia Code Light" w:hAnsi="Cascadia Code Light"/>
          <w:color w:val="FF0000"/>
          <w:sz w:val="18"/>
          <w:szCs w:val="18"/>
        </w:rPr>
        <w:t>((</w:t>
      </w:r>
      <w:r w:rsidR="00F741ED" w:rsidRPr="00F741ED">
        <w:rPr>
          <w:rFonts w:ascii="Cascadia Code Light" w:hAnsi="Cascadia Code Light"/>
          <w:color w:val="000000" w:themeColor="text1"/>
          <w:sz w:val="18"/>
          <w:szCs w:val="18"/>
        </w:rPr>
        <w:t xml:space="preserve">struct </w:t>
      </w:r>
      <w:proofErr w:type="spellStart"/>
      <w:r w:rsidR="00F741ED" w:rsidRPr="00F741ED">
        <w:rPr>
          <w:rFonts w:ascii="Cascadia Code Light" w:hAnsi="Cascadia Code Light"/>
          <w:color w:val="000000" w:themeColor="text1"/>
          <w:sz w:val="18"/>
          <w:szCs w:val="18"/>
        </w:rPr>
        <w:t>todo_struct</w:t>
      </w:r>
      <w:proofErr w:type="spellEnd"/>
      <w:r w:rsidRPr="00E54074">
        <w:rPr>
          <w:rFonts w:ascii="Cascadia Code Light" w:hAnsi="Cascadia Code Light"/>
          <w:color w:val="FF0000"/>
          <w:sz w:val="18"/>
          <w:szCs w:val="18"/>
        </w:rPr>
        <w:t xml:space="preserve"> *)(__</w:t>
      </w:r>
      <w:proofErr w:type="spellStart"/>
      <w:r w:rsidRPr="00E54074">
        <w:rPr>
          <w:rFonts w:ascii="Cascadia Code Light" w:hAnsi="Cascadia Code Light"/>
          <w:color w:val="FF0000"/>
          <w:sz w:val="18"/>
          <w:szCs w:val="18"/>
        </w:rPr>
        <w:t>mptr</w:t>
      </w:r>
      <w:proofErr w:type="spellEnd"/>
      <w:r w:rsidRPr="00E54074">
        <w:rPr>
          <w:rFonts w:ascii="Cascadia Code Light" w:hAnsi="Cascadia Code Light"/>
          <w:color w:val="FF0000"/>
          <w:sz w:val="18"/>
          <w:szCs w:val="18"/>
        </w:rPr>
        <w:t xml:space="preserve"> - </w:t>
      </w:r>
      <w:proofErr w:type="spellStart"/>
      <w:r w:rsidRPr="00E54074">
        <w:rPr>
          <w:rFonts w:ascii="Cascadia Code Light" w:hAnsi="Cascadia Code Light"/>
          <w:color w:val="FF0000"/>
          <w:sz w:val="18"/>
          <w:szCs w:val="18"/>
        </w:rPr>
        <w:t>offsetof</w:t>
      </w:r>
      <w:proofErr w:type="spellEnd"/>
      <w:r w:rsidRPr="00E54074">
        <w:rPr>
          <w:rFonts w:ascii="Cascadia Code Light" w:hAnsi="Cascadia Code Light"/>
          <w:color w:val="FF0000"/>
          <w:sz w:val="18"/>
          <w:szCs w:val="18"/>
        </w:rPr>
        <w:t>(</w:t>
      </w:r>
      <w:r w:rsidR="00F741ED" w:rsidRPr="00915164">
        <w:rPr>
          <w:rFonts w:ascii="Cascadia Code Light" w:hAnsi="Cascadia Code Light"/>
          <w:color w:val="000000" w:themeColor="text1"/>
          <w:sz w:val="18"/>
          <w:szCs w:val="18"/>
        </w:rPr>
        <w:t xml:space="preserve">struct </w:t>
      </w:r>
      <w:proofErr w:type="spellStart"/>
      <w:r w:rsidR="00F741ED" w:rsidRPr="00915164">
        <w:rPr>
          <w:rFonts w:ascii="Cascadia Code Light" w:hAnsi="Cascadia Code Light"/>
          <w:color w:val="000000" w:themeColor="text1"/>
          <w:sz w:val="18"/>
          <w:szCs w:val="18"/>
        </w:rPr>
        <w:t>todo_struct</w:t>
      </w:r>
      <w:proofErr w:type="spellEnd"/>
      <w:r w:rsidRPr="00E54074">
        <w:rPr>
          <w:rFonts w:ascii="Cascadia Code Light" w:hAnsi="Cascadia Code Light"/>
          <w:color w:val="FF0000"/>
          <w:sz w:val="18"/>
          <w:szCs w:val="18"/>
        </w:rPr>
        <w:t xml:space="preserve">, </w:t>
      </w:r>
      <w:r w:rsidR="00F741ED" w:rsidRPr="00F741ED">
        <w:rPr>
          <w:rFonts w:ascii="Cascadia Code Light" w:hAnsi="Cascadia Code Light"/>
          <w:color w:val="000000" w:themeColor="text1"/>
          <w:sz w:val="18"/>
          <w:szCs w:val="18"/>
        </w:rPr>
        <w:t>list</w:t>
      </w:r>
      <w:r w:rsidRPr="00E54074">
        <w:rPr>
          <w:rFonts w:ascii="Cascadia Code Light" w:hAnsi="Cascadia Code Light"/>
          <w:color w:val="FF0000"/>
          <w:sz w:val="18"/>
          <w:szCs w:val="18"/>
        </w:rPr>
        <w:t xml:space="preserve">))); </w:t>
      </w:r>
      <w:r w:rsidR="00E54074" w:rsidRPr="00E54074">
        <w:rPr>
          <w:rFonts w:ascii="Cascadia Code Light" w:hAnsi="Cascadia Code Light"/>
          <w:color w:val="FF0000"/>
          <w:sz w:val="18"/>
          <w:szCs w:val="18"/>
        </w:rPr>
        <w:br/>
        <w:t xml:space="preserve">  </w:t>
      </w:r>
      <w:r w:rsidR="00E54074" w:rsidRPr="00E54074">
        <w:rPr>
          <w:rFonts w:ascii="Cascadia Code Light" w:hAnsi="Cascadia Code Light"/>
          <w:color w:val="FF0000"/>
          <w:sz w:val="18"/>
          <w:szCs w:val="18"/>
        </w:rPr>
        <w:tab/>
        <w:t>}</w:t>
      </w:r>
    </w:p>
    <w:p w14:paraId="246C5480" w14:textId="77777777" w:rsidR="00E54074" w:rsidRPr="00073BE4" w:rsidRDefault="00E54074" w:rsidP="00DC501C">
      <w:pPr>
        <w:rPr>
          <w:rFonts w:ascii="Cascadia Code Light" w:hAnsi="Cascadia Code Light"/>
          <w:sz w:val="18"/>
          <w:szCs w:val="18"/>
        </w:rPr>
      </w:pPr>
    </w:p>
    <w:p w14:paraId="7CF8A382" w14:textId="797887E4" w:rsidR="00C42A28" w:rsidRDefault="00F741ED">
      <w:r>
        <w:t>Which, surprisingly, isn’t a syntax error.</w:t>
      </w:r>
      <w:r w:rsidR="00273679">
        <w:t xml:space="preserve">  The </w:t>
      </w:r>
      <w:r w:rsidR="00273679" w:rsidRPr="0095089B">
        <w:rPr>
          <w:rFonts w:ascii="Cascadia Code Light" w:hAnsi="Cascadia Code Light"/>
        </w:rPr>
        <w:t>BUILD_BUG_ON_MSG</w:t>
      </w:r>
      <w:r w:rsidR="00273679">
        <w:t xml:space="preserve"> </w:t>
      </w:r>
      <w:r w:rsidR="00D11A54">
        <w:t xml:space="preserve">macro will </w:t>
      </w:r>
      <w:proofErr w:type="gramStart"/>
      <w:r w:rsidR="00D11A54">
        <w:t>actually cause</w:t>
      </w:r>
      <w:proofErr w:type="gramEnd"/>
      <w:r w:rsidR="00D11A54">
        <w:t xml:space="preserve"> a syntax error during compilation if the types don’t match.  </w:t>
      </w:r>
      <w:r w:rsidR="00582E51">
        <w:t xml:space="preserve">The </w:t>
      </w:r>
      <w:r w:rsidR="00582E51" w:rsidRPr="0095089B">
        <w:rPr>
          <w:rFonts w:ascii="Cascadia Code Light" w:hAnsi="Cascadia Code Light"/>
        </w:rPr>
        <w:t>__</w:t>
      </w:r>
      <w:proofErr w:type="spellStart"/>
      <w:r w:rsidR="00582E51" w:rsidRPr="0095089B">
        <w:rPr>
          <w:rFonts w:ascii="Cascadia Code Light" w:hAnsi="Cascadia Code Light"/>
        </w:rPr>
        <w:t>same_type</w:t>
      </w:r>
      <w:proofErr w:type="spellEnd"/>
      <w:r w:rsidR="00582E51">
        <w:t xml:space="preserve"> macro expands into a compiler built-in operation that asks if two things are of the same type.  So, what we’re really checking here is whether the list head node and the </w:t>
      </w:r>
      <w:r w:rsidR="00582E51" w:rsidRPr="0095089B">
        <w:rPr>
          <w:rFonts w:ascii="Cascadia Code Light" w:hAnsi="Cascadia Code Light"/>
        </w:rPr>
        <w:t>list</w:t>
      </w:r>
      <w:r w:rsidR="00582E51">
        <w:t xml:space="preserve"> member of the </w:t>
      </w:r>
      <w:r w:rsidR="00582E51" w:rsidRPr="0095089B">
        <w:rPr>
          <w:rFonts w:ascii="Cascadia Code Light" w:hAnsi="Cascadia Code Light"/>
        </w:rPr>
        <w:t xml:space="preserve">struct </w:t>
      </w:r>
      <w:proofErr w:type="spellStart"/>
      <w:r w:rsidR="00582E51" w:rsidRPr="0095089B">
        <w:rPr>
          <w:rFonts w:ascii="Cascadia Code Light" w:hAnsi="Cascadia Code Light"/>
        </w:rPr>
        <w:t>todo_struct</w:t>
      </w:r>
      <w:proofErr w:type="spellEnd"/>
      <w:r w:rsidR="00582E51">
        <w:t xml:space="preserve"> are both </w:t>
      </w:r>
      <w:r w:rsidR="0095089B" w:rsidRPr="0095089B">
        <w:rPr>
          <w:rFonts w:ascii="Cascadia Code Light" w:hAnsi="Cascadia Code Light"/>
        </w:rPr>
        <w:t xml:space="preserve">struct </w:t>
      </w:r>
      <w:proofErr w:type="spellStart"/>
      <w:r w:rsidR="0095089B" w:rsidRPr="0095089B">
        <w:rPr>
          <w:rFonts w:ascii="Cascadia Code Light" w:hAnsi="Cascadia Code Light"/>
        </w:rPr>
        <w:t>list_head</w:t>
      </w:r>
      <w:proofErr w:type="spellEnd"/>
      <w:r w:rsidR="0095089B">
        <w:t xml:space="preserve"> types.  So, lets distill this down a little further, and ignore the error checking:</w:t>
      </w:r>
    </w:p>
    <w:p w14:paraId="7BBECF8C" w14:textId="77777777" w:rsidR="0095089B" w:rsidRPr="0095089B" w:rsidRDefault="0095089B"/>
    <w:p w14:paraId="41AA6EF7" w14:textId="77777777" w:rsidR="0095089B" w:rsidRPr="00E54074" w:rsidRDefault="0095089B" w:rsidP="0095089B">
      <w:pPr>
        <w:ind w:left="675"/>
        <w:rPr>
          <w:rFonts w:ascii="Cascadia Code Light" w:hAnsi="Cascadia Code Light"/>
          <w:color w:val="FF0000"/>
          <w:sz w:val="18"/>
          <w:szCs w:val="18"/>
        </w:rPr>
      </w:pPr>
      <w:r w:rsidRPr="00E54074">
        <w:rPr>
          <w:rFonts w:ascii="Cascadia Code Light" w:hAnsi="Cascadia Code Light"/>
          <w:color w:val="FF0000"/>
          <w:sz w:val="18"/>
          <w:szCs w:val="18"/>
        </w:rPr>
        <w:t>{</w:t>
      </w:r>
      <w:r w:rsidRPr="00E54074">
        <w:rPr>
          <w:rFonts w:ascii="Cascadia Code Light" w:hAnsi="Cascadia Code Light"/>
          <w:color w:val="FF0000"/>
          <w:sz w:val="18"/>
          <w:szCs w:val="18"/>
        </w:rPr>
        <w:br/>
        <w:t xml:space="preserve">   void *__</w:t>
      </w:r>
      <w:proofErr w:type="spellStart"/>
      <w:r w:rsidRPr="00E54074">
        <w:rPr>
          <w:rFonts w:ascii="Cascadia Code Light" w:hAnsi="Cascadia Code Light"/>
          <w:color w:val="FF0000"/>
          <w:sz w:val="18"/>
          <w:szCs w:val="18"/>
        </w:rPr>
        <w:t>mptr</w:t>
      </w:r>
      <w:proofErr w:type="spellEnd"/>
      <w:r w:rsidRPr="00E54074">
        <w:rPr>
          <w:rFonts w:ascii="Cascadia Code Light" w:hAnsi="Cascadia Code Light"/>
          <w:color w:val="FF0000"/>
          <w:sz w:val="18"/>
          <w:szCs w:val="18"/>
        </w:rPr>
        <w:t xml:space="preserve"> = (void *)(</w:t>
      </w:r>
      <w:proofErr w:type="spellStart"/>
      <w:r w:rsidRPr="00F741ED">
        <w:rPr>
          <w:rFonts w:ascii="Cascadia Code Light" w:hAnsi="Cascadia Code Light"/>
          <w:color w:val="000000" w:themeColor="text1"/>
          <w:sz w:val="18"/>
          <w:szCs w:val="18"/>
        </w:rPr>
        <w:t>curr</w:t>
      </w:r>
      <w:proofErr w:type="spellEnd"/>
      <w:proofErr w:type="gramStart"/>
      <w:r w:rsidRPr="00E54074">
        <w:rPr>
          <w:rFonts w:ascii="Cascadia Code Light" w:hAnsi="Cascadia Code Light"/>
          <w:color w:val="FF0000"/>
          <w:sz w:val="18"/>
          <w:szCs w:val="18"/>
        </w:rPr>
        <w:t>);</w:t>
      </w:r>
      <w:proofErr w:type="gramEnd"/>
      <w:r w:rsidRPr="00E54074">
        <w:rPr>
          <w:rFonts w:ascii="Cascadia Code Light" w:hAnsi="Cascadia Code Light"/>
          <w:color w:val="FF0000"/>
          <w:sz w:val="18"/>
          <w:szCs w:val="18"/>
        </w:rPr>
        <w:t xml:space="preserve">                                   </w:t>
      </w:r>
    </w:p>
    <w:p w14:paraId="4B5AA630" w14:textId="7C1FD618" w:rsidR="0095089B" w:rsidRPr="00E54074" w:rsidRDefault="0095089B" w:rsidP="0095089B">
      <w:pPr>
        <w:rPr>
          <w:rFonts w:ascii="Cascadia Code Light" w:hAnsi="Cascadia Code Light"/>
          <w:color w:val="FF0000"/>
          <w:sz w:val="18"/>
          <w:szCs w:val="18"/>
        </w:rPr>
      </w:pPr>
      <w:r w:rsidRPr="00E54074">
        <w:rPr>
          <w:rFonts w:ascii="Cascadia Code Light" w:hAnsi="Cascadia Code Light"/>
          <w:color w:val="FF0000"/>
          <w:sz w:val="18"/>
          <w:szCs w:val="18"/>
        </w:rPr>
        <w:t xml:space="preserve">         </w:t>
      </w:r>
      <w:r w:rsidR="00553BCB">
        <w:rPr>
          <w:rFonts w:ascii="Cascadia Code Light" w:hAnsi="Cascadia Code Light"/>
          <w:color w:val="FF0000"/>
          <w:sz w:val="18"/>
          <w:szCs w:val="18"/>
        </w:rPr>
        <w:t xml:space="preserve"> </w:t>
      </w:r>
      <w:r w:rsidRPr="00E54074">
        <w:rPr>
          <w:rFonts w:ascii="Cascadia Code Light" w:hAnsi="Cascadia Code Light"/>
          <w:color w:val="FF0000"/>
          <w:sz w:val="18"/>
          <w:szCs w:val="18"/>
        </w:rPr>
        <w:t>((</w:t>
      </w:r>
      <w:r w:rsidRPr="00F741ED">
        <w:rPr>
          <w:rFonts w:ascii="Cascadia Code Light" w:hAnsi="Cascadia Code Light"/>
          <w:color w:val="000000" w:themeColor="text1"/>
          <w:sz w:val="18"/>
          <w:szCs w:val="18"/>
        </w:rPr>
        <w:t xml:space="preserve">struct </w:t>
      </w:r>
      <w:proofErr w:type="spellStart"/>
      <w:r w:rsidRPr="00F741ED">
        <w:rPr>
          <w:rFonts w:ascii="Cascadia Code Light" w:hAnsi="Cascadia Code Light"/>
          <w:color w:val="000000" w:themeColor="text1"/>
          <w:sz w:val="18"/>
          <w:szCs w:val="18"/>
        </w:rPr>
        <w:t>todo_struct</w:t>
      </w:r>
      <w:proofErr w:type="spellEnd"/>
      <w:r w:rsidRPr="00E54074">
        <w:rPr>
          <w:rFonts w:ascii="Cascadia Code Light" w:hAnsi="Cascadia Code Light"/>
          <w:color w:val="FF0000"/>
          <w:sz w:val="18"/>
          <w:szCs w:val="18"/>
        </w:rPr>
        <w:t xml:space="preserve"> *)(__</w:t>
      </w:r>
      <w:proofErr w:type="spellStart"/>
      <w:r w:rsidRPr="00E54074">
        <w:rPr>
          <w:rFonts w:ascii="Cascadia Code Light" w:hAnsi="Cascadia Code Light"/>
          <w:color w:val="FF0000"/>
          <w:sz w:val="18"/>
          <w:szCs w:val="18"/>
        </w:rPr>
        <w:t>mptr</w:t>
      </w:r>
      <w:proofErr w:type="spellEnd"/>
      <w:r w:rsidRPr="00E54074">
        <w:rPr>
          <w:rFonts w:ascii="Cascadia Code Light" w:hAnsi="Cascadia Code Light"/>
          <w:color w:val="FF0000"/>
          <w:sz w:val="18"/>
          <w:szCs w:val="18"/>
        </w:rPr>
        <w:t xml:space="preserve"> - </w:t>
      </w:r>
      <w:proofErr w:type="spellStart"/>
      <w:r w:rsidRPr="00E54074">
        <w:rPr>
          <w:rFonts w:ascii="Cascadia Code Light" w:hAnsi="Cascadia Code Light"/>
          <w:color w:val="FF0000"/>
          <w:sz w:val="18"/>
          <w:szCs w:val="18"/>
        </w:rPr>
        <w:t>offsetof</w:t>
      </w:r>
      <w:proofErr w:type="spellEnd"/>
      <w:r w:rsidRPr="00E54074">
        <w:rPr>
          <w:rFonts w:ascii="Cascadia Code Light" w:hAnsi="Cascadia Code Light"/>
          <w:color w:val="FF0000"/>
          <w:sz w:val="18"/>
          <w:szCs w:val="18"/>
        </w:rPr>
        <w:t>(</w:t>
      </w:r>
      <w:r w:rsidRPr="00915164">
        <w:rPr>
          <w:rFonts w:ascii="Cascadia Code Light" w:hAnsi="Cascadia Code Light"/>
          <w:color w:val="000000" w:themeColor="text1"/>
          <w:sz w:val="18"/>
          <w:szCs w:val="18"/>
        </w:rPr>
        <w:t xml:space="preserve">struct </w:t>
      </w:r>
      <w:proofErr w:type="spellStart"/>
      <w:r w:rsidRPr="00915164">
        <w:rPr>
          <w:rFonts w:ascii="Cascadia Code Light" w:hAnsi="Cascadia Code Light"/>
          <w:color w:val="000000" w:themeColor="text1"/>
          <w:sz w:val="18"/>
          <w:szCs w:val="18"/>
        </w:rPr>
        <w:t>todo_struct</w:t>
      </w:r>
      <w:proofErr w:type="spellEnd"/>
      <w:r w:rsidRPr="00E54074">
        <w:rPr>
          <w:rFonts w:ascii="Cascadia Code Light" w:hAnsi="Cascadia Code Light"/>
          <w:color w:val="FF0000"/>
          <w:sz w:val="18"/>
          <w:szCs w:val="18"/>
        </w:rPr>
        <w:t xml:space="preserve">, </w:t>
      </w:r>
      <w:r w:rsidRPr="00F741ED">
        <w:rPr>
          <w:rFonts w:ascii="Cascadia Code Light" w:hAnsi="Cascadia Code Light"/>
          <w:color w:val="000000" w:themeColor="text1"/>
          <w:sz w:val="18"/>
          <w:szCs w:val="18"/>
        </w:rPr>
        <w:t>list</w:t>
      </w:r>
      <w:r w:rsidRPr="00E54074">
        <w:rPr>
          <w:rFonts w:ascii="Cascadia Code Light" w:hAnsi="Cascadia Code Light"/>
          <w:color w:val="FF0000"/>
          <w:sz w:val="18"/>
          <w:szCs w:val="18"/>
        </w:rPr>
        <w:t xml:space="preserve">))); </w:t>
      </w:r>
      <w:r w:rsidRPr="00E54074">
        <w:rPr>
          <w:rFonts w:ascii="Cascadia Code Light" w:hAnsi="Cascadia Code Light"/>
          <w:color w:val="FF0000"/>
          <w:sz w:val="18"/>
          <w:szCs w:val="18"/>
        </w:rPr>
        <w:br/>
        <w:t xml:space="preserve">  </w:t>
      </w:r>
      <w:r w:rsidRPr="00E54074">
        <w:rPr>
          <w:rFonts w:ascii="Cascadia Code Light" w:hAnsi="Cascadia Code Light"/>
          <w:color w:val="FF0000"/>
          <w:sz w:val="18"/>
          <w:szCs w:val="18"/>
        </w:rPr>
        <w:tab/>
        <w:t>}</w:t>
      </w:r>
    </w:p>
    <w:p w14:paraId="045A6937" w14:textId="77777777" w:rsidR="00553BCB" w:rsidRDefault="00553BCB"/>
    <w:p w14:paraId="7C969458" w14:textId="77777777" w:rsidR="00DD6D7C" w:rsidRDefault="00553BCB">
      <w:r>
        <w:t xml:space="preserve">This is a little easier to read.  Notice that the macro includes a pair of braces, which creates a new </w:t>
      </w:r>
      <w:r>
        <w:rPr>
          <w:i/>
          <w:iCs/>
        </w:rPr>
        <w:t>scope</w:t>
      </w:r>
      <w:r>
        <w:t>.  We can declare new local variables, and then at the end close of the brace, they go away.</w:t>
      </w:r>
      <w:r w:rsidR="00CE793C">
        <w:t xml:space="preserve">  Then, we create a </w:t>
      </w:r>
      <w:r w:rsidR="00CE793C" w:rsidRPr="002D51ED">
        <w:rPr>
          <w:rFonts w:ascii="Cascadia Code Light" w:hAnsi="Cascadia Code Light"/>
        </w:rPr>
        <w:t>void * __</w:t>
      </w:r>
      <w:proofErr w:type="spellStart"/>
      <w:r w:rsidR="00CE793C" w:rsidRPr="002D51ED">
        <w:rPr>
          <w:rFonts w:ascii="Cascadia Code Light" w:hAnsi="Cascadia Code Light"/>
        </w:rPr>
        <w:t>mptr</w:t>
      </w:r>
      <w:proofErr w:type="spellEnd"/>
      <w:r w:rsidR="00CE793C">
        <w:t xml:space="preserve"> to point at the same memory address as </w:t>
      </w:r>
      <w:r w:rsidR="002D51ED">
        <w:t xml:space="preserve">the current node.  A “void *” can point to </w:t>
      </w:r>
      <w:proofErr w:type="gramStart"/>
      <w:r w:rsidR="002D51ED">
        <w:lastRenderedPageBreak/>
        <w:t>anything</w:t>
      </w:r>
      <w:r w:rsidR="0098206A">
        <w:t>, and</w:t>
      </w:r>
      <w:proofErr w:type="gramEnd"/>
      <w:r w:rsidR="0098206A">
        <w:t xml:space="preserve"> doing “pointer arithmetic” is done in bytes. </w:t>
      </w:r>
      <w:r w:rsidR="00A2710B">
        <w:t xml:space="preserve">  The “</w:t>
      </w:r>
      <w:proofErr w:type="spellStart"/>
      <w:r w:rsidR="00A2710B">
        <w:t>offsetof</w:t>
      </w:r>
      <w:proofErr w:type="spellEnd"/>
      <w:r w:rsidR="00A2710B">
        <w:t xml:space="preserve">” is a C language built-in that </w:t>
      </w:r>
      <w:r w:rsidR="00F177C9">
        <w:t>returns the number of bytes a member is away from the beginning of a struct.  Since we have the address of the list pointer, we can subtract the offset of the list pointe</w:t>
      </w:r>
      <w:r w:rsidR="00915164">
        <w:t xml:space="preserve">r to get the start of the containing struct.  Using this </w:t>
      </w:r>
      <w:proofErr w:type="gramStart"/>
      <w:r w:rsidR="00915164">
        <w:t>trick</w:t>
      </w:r>
      <w:proofErr w:type="gramEnd"/>
      <w:r w:rsidR="00915164">
        <w:t xml:space="preserve"> we can actually put the “list” member </w:t>
      </w:r>
      <w:r w:rsidR="00915164">
        <w:rPr>
          <w:i/>
          <w:iCs/>
        </w:rPr>
        <w:t>anywhere</w:t>
      </w:r>
      <w:r w:rsidR="00915164">
        <w:t xml:space="preserve"> in our struct.  We could even have</w:t>
      </w:r>
      <w:r w:rsidR="00DD6D7C">
        <w:t xml:space="preserve"> more than one </w:t>
      </w:r>
      <w:proofErr w:type="gramStart"/>
      <w:r w:rsidR="00DD6D7C" w:rsidRPr="00DD6D7C">
        <w:rPr>
          <w:rFonts w:ascii="Cascadia Code Light" w:hAnsi="Cascadia Code Light"/>
        </w:rPr>
        <w:t>struct</w:t>
      </w:r>
      <w:proofErr w:type="gramEnd"/>
      <w:r w:rsidR="00DD6D7C" w:rsidRPr="00DD6D7C">
        <w:rPr>
          <w:rFonts w:ascii="Cascadia Code Light" w:hAnsi="Cascadia Code Light"/>
        </w:rPr>
        <w:t xml:space="preserve"> </w:t>
      </w:r>
      <w:proofErr w:type="spellStart"/>
      <w:r w:rsidR="00DD6D7C" w:rsidRPr="00DD6D7C">
        <w:rPr>
          <w:rFonts w:ascii="Cascadia Code Light" w:hAnsi="Cascadia Code Light"/>
        </w:rPr>
        <w:t>list_head</w:t>
      </w:r>
      <w:proofErr w:type="spellEnd"/>
      <w:r w:rsidR="00DD6D7C">
        <w:t xml:space="preserve"> members, and put the object on multiple lists</w:t>
      </w:r>
      <w:r w:rsidR="00915164">
        <w:t>!</w:t>
      </w:r>
    </w:p>
    <w:p w14:paraId="3F211A26" w14:textId="77777777" w:rsidR="00DD6D7C" w:rsidRDefault="00DD6D7C"/>
    <w:p w14:paraId="0B6A8766" w14:textId="61F6FE67" w:rsidR="00A21F16" w:rsidRPr="00A21F16" w:rsidRDefault="00A21F16" w:rsidP="00A21F16">
      <w:pPr>
        <w:rPr>
          <w:rFonts w:ascii="Cascadia Code Light" w:hAnsi="Cascadia Code Light"/>
        </w:rPr>
      </w:pPr>
      <w:r>
        <w:t xml:space="preserve">So, the “simplified” version of </w:t>
      </w:r>
      <w:proofErr w:type="spellStart"/>
      <w:r>
        <w:t>list_entry</w:t>
      </w:r>
      <w:proofErr w:type="spellEnd"/>
      <w:r>
        <w:t xml:space="preserve"> is:</w:t>
      </w:r>
      <w:r>
        <w:br/>
      </w:r>
      <w:r>
        <w:br/>
      </w:r>
      <w:r w:rsidRPr="00A21F16">
        <w:rPr>
          <w:rFonts w:ascii="Cascadia Code Light" w:hAnsi="Cascadia Code Light"/>
        </w:rPr>
        <w:t xml:space="preserve">#define </w:t>
      </w:r>
      <w:proofErr w:type="spellStart"/>
      <w:r w:rsidRPr="00A21F16">
        <w:rPr>
          <w:rFonts w:ascii="Cascadia Code Light" w:hAnsi="Cascadia Code Light"/>
        </w:rPr>
        <w:t>list_entry</w:t>
      </w:r>
      <w:proofErr w:type="spellEnd"/>
      <w:r w:rsidRPr="00A21F16">
        <w:rPr>
          <w:rFonts w:ascii="Cascadia Code Light" w:hAnsi="Cascadia Code Light"/>
        </w:rPr>
        <w:t>(</w:t>
      </w:r>
      <w:proofErr w:type="spellStart"/>
      <w:r w:rsidRPr="00A21F16">
        <w:rPr>
          <w:rFonts w:ascii="Cascadia Code Light" w:hAnsi="Cascadia Code Light"/>
        </w:rPr>
        <w:t>ptr</w:t>
      </w:r>
      <w:proofErr w:type="spellEnd"/>
      <w:r w:rsidRPr="00A21F16">
        <w:rPr>
          <w:rFonts w:ascii="Cascadia Code Light" w:hAnsi="Cascadia Code Light"/>
        </w:rPr>
        <w:t>, type, member) ({ \</w:t>
      </w:r>
    </w:p>
    <w:p w14:paraId="10D916D2" w14:textId="77777777" w:rsidR="00A21F16" w:rsidRPr="00A21F16" w:rsidRDefault="00A21F16" w:rsidP="00A21F16">
      <w:pPr>
        <w:rPr>
          <w:rFonts w:ascii="Cascadia Code Light" w:hAnsi="Cascadia Code Light"/>
        </w:rPr>
      </w:pPr>
      <w:r w:rsidRPr="00A21F16">
        <w:rPr>
          <w:rFonts w:ascii="Cascadia Code Light" w:hAnsi="Cascadia Code Light"/>
        </w:rPr>
        <w:t xml:space="preserve">   void *__</w:t>
      </w:r>
      <w:proofErr w:type="spellStart"/>
      <w:r w:rsidRPr="00A21F16">
        <w:rPr>
          <w:rFonts w:ascii="Cascadia Code Light" w:hAnsi="Cascadia Code Light"/>
        </w:rPr>
        <w:t>mptr</w:t>
      </w:r>
      <w:proofErr w:type="spellEnd"/>
      <w:r w:rsidRPr="00A21F16">
        <w:rPr>
          <w:rFonts w:ascii="Cascadia Code Light" w:hAnsi="Cascadia Code Light"/>
        </w:rPr>
        <w:t xml:space="preserve"> = (void *)(</w:t>
      </w:r>
      <w:proofErr w:type="spellStart"/>
      <w:r w:rsidRPr="00A21F16">
        <w:rPr>
          <w:rFonts w:ascii="Cascadia Code Light" w:hAnsi="Cascadia Code Light"/>
        </w:rPr>
        <w:t>ptr</w:t>
      </w:r>
      <w:proofErr w:type="spellEnd"/>
      <w:r w:rsidRPr="00A21F16">
        <w:rPr>
          <w:rFonts w:ascii="Cascadia Code Light" w:hAnsi="Cascadia Code Light"/>
        </w:rPr>
        <w:t>);        \</w:t>
      </w:r>
    </w:p>
    <w:p w14:paraId="734D23B1" w14:textId="77777777" w:rsidR="00A21F16" w:rsidRPr="00A21F16" w:rsidRDefault="00A21F16" w:rsidP="00A21F16">
      <w:pPr>
        <w:rPr>
          <w:rFonts w:ascii="Cascadia Code Light" w:hAnsi="Cascadia Code Light"/>
        </w:rPr>
      </w:pPr>
      <w:r w:rsidRPr="00A21F16">
        <w:rPr>
          <w:rFonts w:ascii="Cascadia Code Light" w:hAnsi="Cascadia Code Light"/>
        </w:rPr>
        <w:t xml:space="preserve">   ((type *)(__</w:t>
      </w:r>
      <w:proofErr w:type="spellStart"/>
      <w:r w:rsidRPr="00A21F16">
        <w:rPr>
          <w:rFonts w:ascii="Cascadia Code Light" w:hAnsi="Cascadia Code Light"/>
        </w:rPr>
        <w:t>mptr</w:t>
      </w:r>
      <w:proofErr w:type="spellEnd"/>
      <w:r w:rsidRPr="00A21F16">
        <w:rPr>
          <w:rFonts w:ascii="Cascadia Code Light" w:hAnsi="Cascadia Code Light"/>
        </w:rPr>
        <w:t xml:space="preserve"> - </w:t>
      </w:r>
      <w:proofErr w:type="spellStart"/>
      <w:r w:rsidRPr="00A21F16">
        <w:rPr>
          <w:rFonts w:ascii="Cascadia Code Light" w:hAnsi="Cascadia Code Light"/>
        </w:rPr>
        <w:t>offsetof</w:t>
      </w:r>
      <w:proofErr w:type="spellEnd"/>
      <w:r w:rsidRPr="00A21F16">
        <w:rPr>
          <w:rFonts w:ascii="Cascadia Code Light" w:hAnsi="Cascadia Code Light"/>
        </w:rPr>
        <w:t>(type, member)));  \</w:t>
      </w:r>
    </w:p>
    <w:p w14:paraId="15B9B6E3" w14:textId="3F49E88A" w:rsidR="00DD6D7C" w:rsidRDefault="00A21F16" w:rsidP="00A21F16">
      <w:pPr>
        <w:rPr>
          <w:rFonts w:ascii="Cascadia Code Light" w:hAnsi="Cascadia Code Light"/>
        </w:rPr>
      </w:pPr>
      <w:r w:rsidRPr="00A21F16">
        <w:rPr>
          <w:rFonts w:ascii="Cascadia Code Light" w:hAnsi="Cascadia Code Light"/>
        </w:rPr>
        <w:t xml:space="preserve">     })</w:t>
      </w:r>
      <w:r w:rsidR="00177FD3">
        <w:rPr>
          <w:rFonts w:ascii="Cascadia Code Light" w:hAnsi="Cascadia Code Light"/>
        </w:rPr>
        <w:br/>
      </w:r>
      <w:r w:rsidR="00177FD3">
        <w:rPr>
          <w:rFonts w:ascii="Cascadia Code Light" w:hAnsi="Cascadia Code Light"/>
        </w:rPr>
        <w:br/>
      </w:r>
    </w:p>
    <w:p w14:paraId="2444F90C" w14:textId="77777777" w:rsidR="00A21F16" w:rsidRPr="00A21F16" w:rsidRDefault="00A21F16" w:rsidP="00A21F16">
      <w:pPr>
        <w:rPr>
          <w:rFonts w:ascii="Cascadia Code Light" w:hAnsi="Cascadia Code Light"/>
        </w:rPr>
      </w:pPr>
    </w:p>
    <w:p w14:paraId="5C7E4F6E" w14:textId="77777777" w:rsidR="006922F7" w:rsidRDefault="00177FD3" w:rsidP="006922F7">
      <w:pPr>
        <w:keepNext/>
        <w:jc w:val="center"/>
      </w:pPr>
      <w:r>
        <w:rPr>
          <w:noProof/>
        </w:rPr>
        <w:drawing>
          <wp:inline distT="0" distB="0" distL="0" distR="0" wp14:anchorId="473D50AE" wp14:editId="4EE9E1FA">
            <wp:extent cx="4572000" cy="2667000"/>
            <wp:effectExtent l="0" t="0" r="0" b="0"/>
            <wp:docPr id="38" name="Picture 38" descr="The list_hea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ist_head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14:paraId="74BA0B6B" w14:textId="246FF57F" w:rsidR="006922F7" w:rsidRDefault="006922F7" w:rsidP="006922F7">
      <w:pPr>
        <w:pStyle w:val="Caption"/>
        <w:jc w:val="center"/>
      </w:pPr>
      <w:r>
        <w:t xml:space="preserve">Figure </w:t>
      </w:r>
      <w:fldSimple w:instr=" SEQ Figure \* ARABIC ">
        <w:r>
          <w:rPr>
            <w:noProof/>
          </w:rPr>
          <w:t>12</w:t>
        </w:r>
      </w:fldSimple>
      <w:r>
        <w:t xml:space="preserve"> Structure of the </w:t>
      </w:r>
      <w:proofErr w:type="spellStart"/>
      <w:r>
        <w:t>linux</w:t>
      </w:r>
      <w:proofErr w:type="spellEnd"/>
      <w:r>
        <w:t xml:space="preserve"> list</w:t>
      </w:r>
    </w:p>
    <w:p w14:paraId="26F91B2F" w14:textId="2A676AF0" w:rsidR="00177FD3" w:rsidRDefault="00177FD3" w:rsidP="00177FD3">
      <w:pPr>
        <w:jc w:val="center"/>
        <w:rPr>
          <w:rFonts w:ascii="Arial" w:hAnsi="Arial" w:cs="Arial"/>
          <w:b/>
          <w:bCs/>
          <w:kern w:val="32"/>
          <w:sz w:val="32"/>
          <w:szCs w:val="32"/>
        </w:rPr>
      </w:pPr>
      <w:r>
        <w:br w:type="page"/>
      </w:r>
    </w:p>
    <w:p w14:paraId="29A30980" w14:textId="213C7249" w:rsidR="000A32AC" w:rsidRDefault="000A32AC" w:rsidP="000A32AC">
      <w:pPr>
        <w:pStyle w:val="Heading1"/>
      </w:pPr>
      <w:r>
        <w:lastRenderedPageBreak/>
        <w:t>Actual Homework</w:t>
      </w:r>
    </w:p>
    <w:p w14:paraId="0AFA964D" w14:textId="77777777" w:rsidR="00C46E01" w:rsidRDefault="00C46E01" w:rsidP="000A32AC"/>
    <w:p w14:paraId="152D3FD1" w14:textId="1BECF123" w:rsidR="00C46E01" w:rsidRDefault="00C46E01" w:rsidP="000A32AC">
      <w:r>
        <w:t>Create a “</w:t>
      </w:r>
      <w:proofErr w:type="spellStart"/>
      <w:r>
        <w:t>list.h</w:t>
      </w:r>
      <w:proofErr w:type="spellEnd"/>
      <w:r>
        <w:t>” file that includes the following:</w:t>
      </w:r>
    </w:p>
    <w:p w14:paraId="6BEB98E3" w14:textId="304B846C" w:rsidR="00C46E01" w:rsidRDefault="00C46E01" w:rsidP="00C46E01">
      <w:pPr>
        <w:pStyle w:val="ListParagraph"/>
        <w:numPr>
          <w:ilvl w:val="0"/>
          <w:numId w:val="27"/>
        </w:numPr>
      </w:pPr>
      <w:r>
        <w:t xml:space="preserve">An “include guard” for this header file (look it up if </w:t>
      </w:r>
      <w:proofErr w:type="spellStart"/>
      <w:r>
        <w:t>its</w:t>
      </w:r>
      <w:proofErr w:type="spellEnd"/>
      <w:r>
        <w:t xml:space="preserve"> an unfamiliar term)</w:t>
      </w:r>
    </w:p>
    <w:p w14:paraId="5C23EE9C" w14:textId="0187B05B" w:rsidR="00C46E01" w:rsidRDefault="00C46E01" w:rsidP="00C46E01">
      <w:pPr>
        <w:pStyle w:val="ListParagraph"/>
        <w:numPr>
          <w:ilvl w:val="0"/>
          <w:numId w:val="27"/>
        </w:numPr>
      </w:pPr>
      <w:r>
        <w:t>The function declarations for each of the “</w:t>
      </w:r>
      <w:proofErr w:type="spellStart"/>
      <w:r>
        <w:t>list.c</w:t>
      </w:r>
      <w:proofErr w:type="spellEnd"/>
      <w:r>
        <w:t>” functions below</w:t>
      </w:r>
    </w:p>
    <w:p w14:paraId="4D854316" w14:textId="667672DD" w:rsidR="00274833" w:rsidRDefault="00274833" w:rsidP="00C46E01">
      <w:pPr>
        <w:pStyle w:val="ListParagraph"/>
        <w:numPr>
          <w:ilvl w:val="0"/>
          <w:numId w:val="27"/>
        </w:numPr>
      </w:pPr>
      <w:r>
        <w:t xml:space="preserve">The “struct </w:t>
      </w:r>
      <w:proofErr w:type="spellStart"/>
      <w:r>
        <w:t>list_head</w:t>
      </w:r>
      <w:proofErr w:type="spellEnd"/>
      <w:r>
        <w:t>” declaration</w:t>
      </w:r>
    </w:p>
    <w:p w14:paraId="341BBA83" w14:textId="7176B2F1" w:rsidR="00C46E01" w:rsidRDefault="00C46E01" w:rsidP="00C46E01">
      <w:pPr>
        <w:pStyle w:val="ListParagraph"/>
        <w:numPr>
          <w:ilvl w:val="0"/>
          <w:numId w:val="27"/>
        </w:numPr>
      </w:pPr>
      <w:r>
        <w:t xml:space="preserve">The </w:t>
      </w:r>
      <w:r w:rsidR="004D0DC8">
        <w:t xml:space="preserve">function like macros for </w:t>
      </w:r>
      <w:r w:rsidR="004D0DC8" w:rsidRPr="004D0DC8">
        <w:rPr>
          <w:rFonts w:ascii="Cascadia Code Light" w:hAnsi="Cascadia Code Light"/>
        </w:rPr>
        <w:t>LIST_HEAD</w:t>
      </w:r>
      <w:r w:rsidR="004D0DC8">
        <w:t xml:space="preserve"> and </w:t>
      </w:r>
      <w:proofErr w:type="spellStart"/>
      <w:r w:rsidR="004D0DC8" w:rsidRPr="004D0DC8">
        <w:rPr>
          <w:rFonts w:ascii="Cascadia Code Light" w:hAnsi="Cascadia Code Light"/>
        </w:rPr>
        <w:t>list_entry</w:t>
      </w:r>
      <w:proofErr w:type="spellEnd"/>
      <w:r w:rsidR="008C4689">
        <w:rPr>
          <w:rFonts w:ascii="Cascadia Code Light" w:hAnsi="Cascadia Code Light"/>
        </w:rPr>
        <w:br/>
      </w:r>
      <w:r w:rsidR="008C4689">
        <w:t>You can skip the “BUG_ON” error checking</w:t>
      </w:r>
      <w:r w:rsidR="00004BC9">
        <w:t xml:space="preserve"> – if a user program dies, it won’t stop the whole machine</w:t>
      </w:r>
      <w:r w:rsidR="000B4011">
        <w:t>, but you’ll need to keep the “</w:t>
      </w:r>
      <w:proofErr w:type="spellStart"/>
      <w:r w:rsidR="000B4011">
        <w:t>offsetof</w:t>
      </w:r>
      <w:proofErr w:type="spellEnd"/>
      <w:r w:rsidR="000B4011">
        <w:t>”</w:t>
      </w:r>
      <w:r w:rsidR="00004BC9">
        <w:t xml:space="preserve"> and the rest of the existing </w:t>
      </w:r>
      <w:proofErr w:type="spellStart"/>
      <w:r w:rsidR="00004BC9">
        <w:t>list_entry</w:t>
      </w:r>
      <w:proofErr w:type="spellEnd"/>
      <w:r w:rsidR="00004BC9">
        <w:t xml:space="preserve"> junk.  </w:t>
      </w:r>
      <w:r w:rsidR="006D45A6">
        <w:t xml:space="preserve"> </w:t>
      </w:r>
      <w:r w:rsidR="00004BC9">
        <w:t>m</w:t>
      </w:r>
      <w:r w:rsidR="006D45A6">
        <w:t>ake sure to “</w:t>
      </w:r>
      <w:r w:rsidR="006D45A6" w:rsidRPr="00004BC9">
        <w:rPr>
          <w:rFonts w:ascii="Cascadia Code Light" w:hAnsi="Cascadia Code Light"/>
        </w:rPr>
        <w:t>#include &lt;</w:t>
      </w:r>
      <w:proofErr w:type="spellStart"/>
      <w:r w:rsidR="006D45A6" w:rsidRPr="00004BC9">
        <w:rPr>
          <w:rFonts w:ascii="Cascadia Code Light" w:hAnsi="Cascadia Code Light"/>
        </w:rPr>
        <w:t>stddef.h</w:t>
      </w:r>
      <w:proofErr w:type="spellEnd"/>
      <w:r w:rsidR="006D45A6" w:rsidRPr="00004BC9">
        <w:rPr>
          <w:rFonts w:ascii="Cascadia Code Light" w:hAnsi="Cascadia Code Light"/>
        </w:rPr>
        <w:t>&gt;</w:t>
      </w:r>
      <w:r w:rsidR="006D45A6">
        <w:t>”</w:t>
      </w:r>
    </w:p>
    <w:p w14:paraId="45DE1B44" w14:textId="77777777" w:rsidR="004D0DC8" w:rsidRDefault="004D0DC8" w:rsidP="004D0DC8"/>
    <w:p w14:paraId="47E9FD8F" w14:textId="4A64B980" w:rsidR="000A32AC" w:rsidRDefault="000A32AC" w:rsidP="000A32AC">
      <w:r>
        <w:t>Create a “</w:t>
      </w:r>
      <w:proofErr w:type="spellStart"/>
      <w:r>
        <w:t>list.c</w:t>
      </w:r>
      <w:proofErr w:type="spellEnd"/>
      <w:r>
        <w:t>” file and implement</w:t>
      </w:r>
      <w:r w:rsidR="00C46E01">
        <w:t xml:space="preserve"> the following functions</w:t>
      </w:r>
      <w:r>
        <w:t>:</w:t>
      </w:r>
    </w:p>
    <w:p w14:paraId="573A1BB8" w14:textId="6B46359C" w:rsidR="000A32AC" w:rsidRDefault="000A32AC" w:rsidP="000A32AC"/>
    <w:p w14:paraId="45E543BD" w14:textId="434CA721" w:rsidR="00A55AA1" w:rsidRPr="008B7111" w:rsidRDefault="006E2B86" w:rsidP="00A55AA1">
      <w:pPr>
        <w:pStyle w:val="ListParagraph"/>
        <w:numPr>
          <w:ilvl w:val="0"/>
          <w:numId w:val="26"/>
        </w:numPr>
        <w:rPr>
          <w:rFonts w:ascii="Cascadia Code Light" w:hAnsi="Cascadia Code Light"/>
          <w:sz w:val="20"/>
          <w:szCs w:val="20"/>
        </w:rPr>
      </w:pPr>
      <w:r>
        <w:rPr>
          <w:rFonts w:ascii="Cascadia Code Light" w:hAnsi="Cascadia Code Light" w:cs="Courier New"/>
          <w:color w:val="333333"/>
          <w:shd w:val="clear" w:color="auto" w:fill="FFFFFF"/>
        </w:rPr>
        <w:t xml:space="preserve">void </w:t>
      </w:r>
      <w:proofErr w:type="spellStart"/>
      <w:r w:rsidR="00314EDB" w:rsidRPr="008B7111">
        <w:rPr>
          <w:rFonts w:ascii="Cascadia Code Light" w:hAnsi="Cascadia Code Light" w:cs="Courier New"/>
          <w:color w:val="333333"/>
          <w:shd w:val="clear" w:color="auto" w:fill="FFFFFF"/>
        </w:rPr>
        <w:t>list_add</w:t>
      </w:r>
      <w:proofErr w:type="spellEnd"/>
      <w:r w:rsidR="00314EDB" w:rsidRPr="008B7111">
        <w:rPr>
          <w:rFonts w:ascii="Cascadia Code Light" w:hAnsi="Cascadia Code Light" w:cs="Courier New"/>
          <w:color w:val="333333"/>
          <w:shd w:val="clear" w:color="auto" w:fill="FFFFFF"/>
        </w:rPr>
        <w:t xml:space="preserve">(struct </w:t>
      </w:r>
      <w:proofErr w:type="spellStart"/>
      <w:r w:rsidR="00314EDB" w:rsidRPr="008B7111">
        <w:rPr>
          <w:rFonts w:ascii="Cascadia Code Light" w:hAnsi="Cascadia Code Light" w:cs="Courier New"/>
          <w:color w:val="333333"/>
          <w:shd w:val="clear" w:color="auto" w:fill="FFFFFF"/>
        </w:rPr>
        <w:t>list_head</w:t>
      </w:r>
      <w:proofErr w:type="spellEnd"/>
      <w:r w:rsidR="00314EDB" w:rsidRPr="008B7111">
        <w:rPr>
          <w:rFonts w:ascii="Cascadia Code Light" w:hAnsi="Cascadia Code Light" w:cs="Courier New"/>
          <w:color w:val="333333"/>
          <w:shd w:val="clear" w:color="auto" w:fill="FFFFFF"/>
        </w:rPr>
        <w:t xml:space="preserve"> *new, struct </w:t>
      </w:r>
      <w:proofErr w:type="spellStart"/>
      <w:r w:rsidR="00314EDB" w:rsidRPr="008B7111">
        <w:rPr>
          <w:rFonts w:ascii="Cascadia Code Light" w:hAnsi="Cascadia Code Light" w:cs="Courier New"/>
          <w:color w:val="333333"/>
          <w:shd w:val="clear" w:color="auto" w:fill="FFFFFF"/>
        </w:rPr>
        <w:t>list_head</w:t>
      </w:r>
      <w:proofErr w:type="spellEnd"/>
      <w:r w:rsidR="00314EDB" w:rsidRPr="008B7111">
        <w:rPr>
          <w:rFonts w:ascii="Cascadia Code Light" w:hAnsi="Cascadia Code Light" w:cs="Courier New"/>
          <w:color w:val="333333"/>
          <w:shd w:val="clear" w:color="auto" w:fill="FFFFFF"/>
        </w:rPr>
        <w:t xml:space="preserve"> *head</w:t>
      </w:r>
      <w:proofErr w:type="gramStart"/>
      <w:r w:rsidR="00314EDB" w:rsidRPr="008B7111">
        <w:rPr>
          <w:rFonts w:ascii="Cascadia Code Light" w:hAnsi="Cascadia Code Light" w:cs="Courier New"/>
          <w:color w:val="333333"/>
          <w:shd w:val="clear" w:color="auto" w:fill="FFFFFF"/>
        </w:rPr>
        <w:t>);</w:t>
      </w:r>
      <w:proofErr w:type="gramEnd"/>
    </w:p>
    <w:p w14:paraId="6E525686" w14:textId="1897C4BD" w:rsidR="00A55AA1" w:rsidRPr="00A55AA1" w:rsidRDefault="00A55AA1" w:rsidP="00A55AA1">
      <w:pPr>
        <w:pStyle w:val="ListParagraph"/>
        <w:ind w:left="1080"/>
        <w:rPr>
          <w:sz w:val="20"/>
          <w:szCs w:val="20"/>
        </w:rPr>
      </w:pPr>
      <w:r>
        <w:rPr>
          <w:sz w:val="20"/>
          <w:szCs w:val="20"/>
        </w:rPr>
        <w:t xml:space="preserve">Adds the </w:t>
      </w:r>
      <w:r w:rsidRPr="00BD4EF3">
        <w:rPr>
          <w:rFonts w:ascii="Cascadia Code Light" w:hAnsi="Cascadia Code Light"/>
          <w:sz w:val="20"/>
          <w:szCs w:val="20"/>
        </w:rPr>
        <w:t>new</w:t>
      </w:r>
      <w:r>
        <w:rPr>
          <w:sz w:val="20"/>
          <w:szCs w:val="20"/>
        </w:rPr>
        <w:t xml:space="preserve"> item to the list</w:t>
      </w:r>
      <w:r w:rsidR="00BD4EF3">
        <w:rPr>
          <w:sz w:val="20"/>
          <w:szCs w:val="20"/>
        </w:rPr>
        <w:t>, at the front.</w:t>
      </w:r>
    </w:p>
    <w:p w14:paraId="16D27474" w14:textId="3B52FCF7" w:rsidR="00314EDB" w:rsidRPr="00A55AA1" w:rsidRDefault="006E2B86" w:rsidP="00314EDB">
      <w:pPr>
        <w:pStyle w:val="ListParagraph"/>
        <w:numPr>
          <w:ilvl w:val="0"/>
          <w:numId w:val="26"/>
        </w:numPr>
        <w:rPr>
          <w:sz w:val="20"/>
          <w:szCs w:val="20"/>
        </w:rPr>
      </w:pPr>
      <w:r>
        <w:rPr>
          <w:rFonts w:ascii="Cascadia Code Light" w:hAnsi="Cascadia Code Light" w:cs="Courier New"/>
          <w:color w:val="333333"/>
          <w:shd w:val="clear" w:color="auto" w:fill="FFFFFF"/>
        </w:rPr>
        <w:t xml:space="preserve">void </w:t>
      </w:r>
      <w:proofErr w:type="spellStart"/>
      <w:r w:rsidR="00A55AA1" w:rsidRPr="008B7111">
        <w:rPr>
          <w:rFonts w:ascii="Cascadia Code Light" w:hAnsi="Cascadia Code Light" w:cs="Courier New"/>
          <w:color w:val="333333"/>
          <w:shd w:val="clear" w:color="auto" w:fill="FFFFFF"/>
        </w:rPr>
        <w:t>list_add_tail</w:t>
      </w:r>
      <w:proofErr w:type="spellEnd"/>
      <w:r w:rsidR="00A55AA1" w:rsidRPr="008B7111">
        <w:rPr>
          <w:rFonts w:ascii="Cascadia Code Light" w:hAnsi="Cascadia Code Light" w:cs="Courier New"/>
          <w:color w:val="333333"/>
          <w:shd w:val="clear" w:color="auto" w:fill="FFFFFF"/>
        </w:rPr>
        <w:t xml:space="preserve">(struct </w:t>
      </w:r>
      <w:proofErr w:type="spellStart"/>
      <w:r w:rsidR="00A55AA1" w:rsidRPr="008B7111">
        <w:rPr>
          <w:rFonts w:ascii="Cascadia Code Light" w:hAnsi="Cascadia Code Light" w:cs="Courier New"/>
          <w:color w:val="333333"/>
          <w:shd w:val="clear" w:color="auto" w:fill="FFFFFF"/>
        </w:rPr>
        <w:t>list_head</w:t>
      </w:r>
      <w:proofErr w:type="spellEnd"/>
      <w:r w:rsidR="00A55AA1" w:rsidRPr="008B7111">
        <w:rPr>
          <w:rFonts w:ascii="Cascadia Code Light" w:hAnsi="Cascadia Code Light" w:cs="Courier New"/>
          <w:color w:val="333333"/>
          <w:shd w:val="clear" w:color="auto" w:fill="FFFFFF"/>
        </w:rPr>
        <w:t xml:space="preserve"> *new, struct </w:t>
      </w:r>
      <w:proofErr w:type="spellStart"/>
      <w:r w:rsidR="00A55AA1" w:rsidRPr="008B7111">
        <w:rPr>
          <w:rFonts w:ascii="Cascadia Code Light" w:hAnsi="Cascadia Code Light" w:cs="Courier New"/>
          <w:color w:val="333333"/>
          <w:shd w:val="clear" w:color="auto" w:fill="FFFFFF"/>
        </w:rPr>
        <w:t>list_head</w:t>
      </w:r>
      <w:proofErr w:type="spellEnd"/>
      <w:r w:rsidR="00A55AA1" w:rsidRPr="008B7111">
        <w:rPr>
          <w:rFonts w:ascii="Cascadia Code Light" w:hAnsi="Cascadia Code Light" w:cs="Courier New"/>
          <w:color w:val="333333"/>
          <w:shd w:val="clear" w:color="auto" w:fill="FFFFFF"/>
        </w:rPr>
        <w:t xml:space="preserve"> *head);</w:t>
      </w:r>
      <w:r w:rsidR="00BD4EF3">
        <w:rPr>
          <w:rFonts w:ascii="Courier New" w:hAnsi="Courier New" w:cs="Courier New"/>
          <w:color w:val="333333"/>
          <w:shd w:val="clear" w:color="auto" w:fill="FFFFFF"/>
        </w:rPr>
        <w:br/>
      </w:r>
      <w:r w:rsidR="00BD4EF3" w:rsidRPr="008B7111">
        <w:rPr>
          <w:rFonts w:cs="Courier New"/>
          <w:color w:val="333333"/>
          <w:sz w:val="20"/>
          <w:szCs w:val="20"/>
          <w:shd w:val="clear" w:color="auto" w:fill="FFFFFF"/>
        </w:rPr>
        <w:t>Add</w:t>
      </w:r>
      <w:r w:rsidR="008B7111">
        <w:rPr>
          <w:rFonts w:cs="Courier New"/>
          <w:color w:val="333333"/>
          <w:sz w:val="20"/>
          <w:szCs w:val="20"/>
          <w:shd w:val="clear" w:color="auto" w:fill="FFFFFF"/>
        </w:rPr>
        <w:t xml:space="preserve">s the </w:t>
      </w:r>
      <w:r w:rsidR="008B7111" w:rsidRPr="008B7111">
        <w:rPr>
          <w:rFonts w:ascii="Cascadia Code Light" w:hAnsi="Cascadia Code Light" w:cs="Courier New"/>
          <w:color w:val="333333"/>
          <w:sz w:val="20"/>
          <w:szCs w:val="20"/>
          <w:shd w:val="clear" w:color="auto" w:fill="FFFFFF"/>
        </w:rPr>
        <w:t>new</w:t>
      </w:r>
      <w:r w:rsidR="008B7111">
        <w:rPr>
          <w:rFonts w:cs="Courier New"/>
          <w:color w:val="333333"/>
          <w:sz w:val="20"/>
          <w:szCs w:val="20"/>
          <w:shd w:val="clear" w:color="auto" w:fill="FFFFFF"/>
        </w:rPr>
        <w:t xml:space="preserve"> item at to the list, at the end.</w:t>
      </w:r>
    </w:p>
    <w:p w14:paraId="65E07DBB" w14:textId="314737D5" w:rsidR="00A55AA1" w:rsidRPr="008B7111" w:rsidRDefault="006E2B86" w:rsidP="00314EDB">
      <w:pPr>
        <w:pStyle w:val="ListParagraph"/>
        <w:numPr>
          <w:ilvl w:val="0"/>
          <w:numId w:val="26"/>
        </w:numPr>
        <w:rPr>
          <w:rFonts w:ascii="Cascadia Code Light" w:hAnsi="Cascadia Code Light"/>
          <w:sz w:val="20"/>
          <w:szCs w:val="20"/>
        </w:rPr>
      </w:pPr>
      <w:r>
        <w:rPr>
          <w:rFonts w:ascii="Cascadia Code Light" w:hAnsi="Cascadia Code Light" w:cs="Courier New"/>
          <w:color w:val="333333"/>
          <w:shd w:val="clear" w:color="auto" w:fill="FFFFFF"/>
        </w:rPr>
        <w:t xml:space="preserve">void </w:t>
      </w:r>
      <w:proofErr w:type="spellStart"/>
      <w:r w:rsidR="00A55AA1" w:rsidRPr="008B7111">
        <w:rPr>
          <w:rFonts w:ascii="Cascadia Code Light" w:hAnsi="Cascadia Code Light" w:cs="Courier New"/>
          <w:color w:val="333333"/>
          <w:shd w:val="clear" w:color="auto" w:fill="FFFFFF"/>
        </w:rPr>
        <w:t>list_del</w:t>
      </w:r>
      <w:proofErr w:type="spellEnd"/>
      <w:r w:rsidR="00A55AA1" w:rsidRPr="008B7111">
        <w:rPr>
          <w:rFonts w:ascii="Cascadia Code Light" w:hAnsi="Cascadia Code Light" w:cs="Courier New"/>
          <w:color w:val="333333"/>
          <w:shd w:val="clear" w:color="auto" w:fill="FFFFFF"/>
        </w:rPr>
        <w:t xml:space="preserve">(struct </w:t>
      </w:r>
      <w:proofErr w:type="spellStart"/>
      <w:r w:rsidR="00A55AA1" w:rsidRPr="008B7111">
        <w:rPr>
          <w:rFonts w:ascii="Cascadia Code Light" w:hAnsi="Cascadia Code Light" w:cs="Courier New"/>
          <w:color w:val="333333"/>
          <w:shd w:val="clear" w:color="auto" w:fill="FFFFFF"/>
        </w:rPr>
        <w:t>list_head</w:t>
      </w:r>
      <w:proofErr w:type="spellEnd"/>
      <w:r w:rsidR="00A55AA1" w:rsidRPr="008B7111">
        <w:rPr>
          <w:rFonts w:ascii="Cascadia Code Light" w:hAnsi="Cascadia Code Light" w:cs="Courier New"/>
          <w:color w:val="333333"/>
          <w:shd w:val="clear" w:color="auto" w:fill="FFFFFF"/>
        </w:rPr>
        <w:t xml:space="preserve"> *entry</w:t>
      </w:r>
      <w:proofErr w:type="gramStart"/>
      <w:r w:rsidR="00A55AA1" w:rsidRPr="008B7111">
        <w:rPr>
          <w:rFonts w:ascii="Cascadia Code Light" w:hAnsi="Cascadia Code Light" w:cs="Courier New"/>
          <w:color w:val="333333"/>
          <w:shd w:val="clear" w:color="auto" w:fill="FFFFFF"/>
        </w:rPr>
        <w:t>);</w:t>
      </w:r>
      <w:proofErr w:type="gramEnd"/>
    </w:p>
    <w:p w14:paraId="49197B78" w14:textId="2360210E" w:rsidR="008B7111" w:rsidRPr="00A55AA1" w:rsidRDefault="008B7111" w:rsidP="008B7111">
      <w:pPr>
        <w:pStyle w:val="ListParagraph"/>
        <w:ind w:left="1080"/>
        <w:rPr>
          <w:sz w:val="20"/>
          <w:szCs w:val="20"/>
        </w:rPr>
      </w:pPr>
      <w:r>
        <w:rPr>
          <w:rFonts w:cs="Courier New"/>
          <w:color w:val="333333"/>
          <w:sz w:val="20"/>
          <w:szCs w:val="20"/>
          <w:shd w:val="clear" w:color="auto" w:fill="FFFFFF"/>
        </w:rPr>
        <w:t>Removes the item from the list.</w:t>
      </w:r>
      <w:r w:rsidR="00DF3117">
        <w:rPr>
          <w:rFonts w:cs="Courier New"/>
          <w:color w:val="333333"/>
          <w:sz w:val="20"/>
          <w:szCs w:val="20"/>
          <w:shd w:val="clear" w:color="auto" w:fill="FFFFFF"/>
        </w:rPr>
        <w:t xml:space="preserve">  </w:t>
      </w:r>
      <w:r w:rsidR="004934F7">
        <w:rPr>
          <w:rFonts w:cs="Courier New"/>
          <w:color w:val="333333"/>
          <w:sz w:val="20"/>
          <w:szCs w:val="20"/>
          <w:shd w:val="clear" w:color="auto" w:fill="FFFFFF"/>
        </w:rPr>
        <w:t xml:space="preserve">Since the entry that is removed is no longer part of the original list, update its next and </w:t>
      </w:r>
      <w:proofErr w:type="spellStart"/>
      <w:r w:rsidR="004934F7">
        <w:rPr>
          <w:rFonts w:cs="Courier New"/>
          <w:color w:val="333333"/>
          <w:sz w:val="20"/>
          <w:szCs w:val="20"/>
          <w:shd w:val="clear" w:color="auto" w:fill="FFFFFF"/>
        </w:rPr>
        <w:t>prev</w:t>
      </w:r>
      <w:proofErr w:type="spellEnd"/>
      <w:r w:rsidR="004934F7">
        <w:rPr>
          <w:rFonts w:cs="Courier New"/>
          <w:color w:val="333333"/>
          <w:sz w:val="20"/>
          <w:szCs w:val="20"/>
          <w:shd w:val="clear" w:color="auto" w:fill="FFFFFF"/>
        </w:rPr>
        <w:t xml:space="preserve"> pointers </w:t>
      </w:r>
      <w:r w:rsidR="00E471AB">
        <w:rPr>
          <w:rFonts w:cs="Courier New"/>
          <w:color w:val="333333"/>
          <w:sz w:val="20"/>
          <w:szCs w:val="20"/>
          <w:shd w:val="clear" w:color="auto" w:fill="FFFFFF"/>
        </w:rPr>
        <w:t>to itself (like LIST_INIT).</w:t>
      </w:r>
    </w:p>
    <w:p w14:paraId="6494CD11" w14:textId="1C7F08D8" w:rsidR="00A55AA1" w:rsidRPr="008B7111" w:rsidRDefault="006E2B86" w:rsidP="00314EDB">
      <w:pPr>
        <w:pStyle w:val="ListParagraph"/>
        <w:numPr>
          <w:ilvl w:val="0"/>
          <w:numId w:val="26"/>
        </w:numPr>
        <w:rPr>
          <w:rFonts w:ascii="Cascadia Code Light" w:hAnsi="Cascadia Code Light"/>
          <w:sz w:val="20"/>
          <w:szCs w:val="20"/>
        </w:rPr>
      </w:pPr>
      <w:r>
        <w:rPr>
          <w:rFonts w:ascii="Cascadia Code Light" w:hAnsi="Cascadia Code Light" w:cs="Courier New"/>
          <w:color w:val="333333"/>
          <w:shd w:val="clear" w:color="auto" w:fill="FFFFFF"/>
        </w:rPr>
        <w:t xml:space="preserve">int </w:t>
      </w:r>
      <w:proofErr w:type="spellStart"/>
      <w:r w:rsidR="00A55AA1" w:rsidRPr="008B7111">
        <w:rPr>
          <w:rFonts w:ascii="Cascadia Code Light" w:hAnsi="Cascadia Code Light" w:cs="Courier New"/>
          <w:color w:val="333333"/>
          <w:shd w:val="clear" w:color="auto" w:fill="FFFFFF"/>
        </w:rPr>
        <w:t>list_empty</w:t>
      </w:r>
      <w:proofErr w:type="spellEnd"/>
      <w:r w:rsidR="00A55AA1" w:rsidRPr="008B7111">
        <w:rPr>
          <w:rFonts w:ascii="Cascadia Code Light" w:hAnsi="Cascadia Code Light" w:cs="Courier New"/>
          <w:color w:val="333333"/>
          <w:shd w:val="clear" w:color="auto" w:fill="FFFFFF"/>
        </w:rPr>
        <w:t xml:space="preserve">(struct </w:t>
      </w:r>
      <w:proofErr w:type="spellStart"/>
      <w:r w:rsidR="00A55AA1" w:rsidRPr="008B7111">
        <w:rPr>
          <w:rFonts w:ascii="Cascadia Code Light" w:hAnsi="Cascadia Code Light" w:cs="Courier New"/>
          <w:color w:val="333333"/>
          <w:shd w:val="clear" w:color="auto" w:fill="FFFFFF"/>
        </w:rPr>
        <w:t>list_head</w:t>
      </w:r>
      <w:proofErr w:type="spellEnd"/>
      <w:r w:rsidR="00A55AA1" w:rsidRPr="008B7111">
        <w:rPr>
          <w:rFonts w:ascii="Cascadia Code Light" w:hAnsi="Cascadia Code Light" w:cs="Courier New"/>
          <w:color w:val="333333"/>
          <w:shd w:val="clear" w:color="auto" w:fill="FFFFFF"/>
        </w:rPr>
        <w:t xml:space="preserve"> *head);</w:t>
      </w:r>
      <w:r w:rsidR="008B7111" w:rsidRPr="008B7111">
        <w:rPr>
          <w:rFonts w:ascii="Cascadia Code Light" w:hAnsi="Cascadia Code Light" w:cs="Courier New"/>
          <w:color w:val="333333"/>
          <w:shd w:val="clear" w:color="auto" w:fill="FFFFFF"/>
        </w:rPr>
        <w:br/>
      </w:r>
      <w:r w:rsidR="008B7111" w:rsidRPr="008B7111">
        <w:rPr>
          <w:sz w:val="20"/>
          <w:szCs w:val="20"/>
        </w:rPr>
        <w:t>Returns non-zero if the list is empty, or 0 if the list is not empty.</w:t>
      </w:r>
    </w:p>
    <w:p w14:paraId="0517E988" w14:textId="22A9BD44" w:rsidR="00A55AA1" w:rsidRPr="00C46E01" w:rsidRDefault="00CB5B83" w:rsidP="00314EDB">
      <w:pPr>
        <w:pStyle w:val="ListParagraph"/>
        <w:numPr>
          <w:ilvl w:val="0"/>
          <w:numId w:val="26"/>
        </w:numPr>
        <w:rPr>
          <w:rFonts w:ascii="Cascadia Code Light" w:hAnsi="Cascadia Code Light"/>
          <w:sz w:val="20"/>
          <w:szCs w:val="20"/>
        </w:rPr>
      </w:pPr>
      <w:r>
        <w:rPr>
          <w:rFonts w:ascii="Cascadia Code Light" w:hAnsi="Cascadia Code Light" w:cs="Courier New"/>
          <w:color w:val="333333"/>
          <w:shd w:val="clear" w:color="auto" w:fill="FFFFFF"/>
        </w:rPr>
        <w:t xml:space="preserve">void </w:t>
      </w:r>
      <w:proofErr w:type="spellStart"/>
      <w:r w:rsidR="00A55AA1" w:rsidRPr="008B7111">
        <w:rPr>
          <w:rFonts w:ascii="Cascadia Code Light" w:hAnsi="Cascadia Code Light" w:cs="Courier New"/>
          <w:color w:val="333333"/>
          <w:shd w:val="clear" w:color="auto" w:fill="FFFFFF"/>
        </w:rPr>
        <w:t>list_splice</w:t>
      </w:r>
      <w:proofErr w:type="spellEnd"/>
      <w:r w:rsidR="00A55AA1" w:rsidRPr="008B7111">
        <w:rPr>
          <w:rFonts w:ascii="Cascadia Code Light" w:hAnsi="Cascadia Code Light" w:cs="Courier New"/>
          <w:color w:val="333333"/>
          <w:shd w:val="clear" w:color="auto" w:fill="FFFFFF"/>
        </w:rPr>
        <w:t xml:space="preserve">(struct </w:t>
      </w:r>
      <w:proofErr w:type="spellStart"/>
      <w:r w:rsidR="00A55AA1" w:rsidRPr="008B7111">
        <w:rPr>
          <w:rFonts w:ascii="Cascadia Code Light" w:hAnsi="Cascadia Code Light" w:cs="Courier New"/>
          <w:color w:val="333333"/>
          <w:shd w:val="clear" w:color="auto" w:fill="FFFFFF"/>
        </w:rPr>
        <w:t>list_head</w:t>
      </w:r>
      <w:proofErr w:type="spellEnd"/>
      <w:r w:rsidR="00A55AA1" w:rsidRPr="008B7111">
        <w:rPr>
          <w:rFonts w:ascii="Cascadia Code Light" w:hAnsi="Cascadia Code Light" w:cs="Courier New"/>
          <w:color w:val="333333"/>
          <w:shd w:val="clear" w:color="auto" w:fill="FFFFFF"/>
        </w:rPr>
        <w:t xml:space="preserve"> *list, struct </w:t>
      </w:r>
      <w:proofErr w:type="spellStart"/>
      <w:r w:rsidR="00A55AA1" w:rsidRPr="008B7111">
        <w:rPr>
          <w:rFonts w:ascii="Cascadia Code Light" w:hAnsi="Cascadia Code Light" w:cs="Courier New"/>
          <w:color w:val="333333"/>
          <w:shd w:val="clear" w:color="auto" w:fill="FFFFFF"/>
        </w:rPr>
        <w:t>list_head</w:t>
      </w:r>
      <w:proofErr w:type="spellEnd"/>
      <w:r w:rsidR="00A55AA1" w:rsidRPr="008B7111">
        <w:rPr>
          <w:rFonts w:ascii="Cascadia Code Light" w:hAnsi="Cascadia Code Light" w:cs="Courier New"/>
          <w:color w:val="333333"/>
          <w:shd w:val="clear" w:color="auto" w:fill="FFFFFF"/>
        </w:rPr>
        <w:t xml:space="preserve"> *head)</w:t>
      </w:r>
      <w:r w:rsidR="008B7111">
        <w:rPr>
          <w:rFonts w:ascii="Cascadia Code Light" w:hAnsi="Cascadia Code Light" w:cs="Courier New"/>
          <w:color w:val="333333"/>
          <w:shd w:val="clear" w:color="auto" w:fill="FFFFFF"/>
        </w:rPr>
        <w:br/>
      </w:r>
      <w:r w:rsidR="00C46E01">
        <w:rPr>
          <w:rFonts w:cs="Courier New"/>
          <w:color w:val="333333"/>
          <w:shd w:val="clear" w:color="auto" w:fill="FFFFFF"/>
        </w:rPr>
        <w:t xml:space="preserve">Joins two lists by insert list immediately after the head.  </w:t>
      </w:r>
      <w:r w:rsidR="00C46E01">
        <w:rPr>
          <w:rFonts w:cs="Courier New"/>
          <w:i/>
          <w:iCs/>
          <w:color w:val="333333"/>
          <w:shd w:val="clear" w:color="auto" w:fill="FFFFFF"/>
        </w:rPr>
        <w:t>Note: the original head node will point to the new list’s head node.  The new lists tail node will be updated to point to the original lists next node, completing the chain</w:t>
      </w:r>
      <w:r w:rsidR="00C46E01">
        <w:rPr>
          <w:rFonts w:cs="Courier New"/>
          <w:color w:val="333333"/>
          <w:shd w:val="clear" w:color="auto" w:fill="FFFFFF"/>
        </w:rPr>
        <w:t>.</w:t>
      </w:r>
    </w:p>
    <w:p w14:paraId="47FAB711" w14:textId="128980EE" w:rsidR="00C46E01" w:rsidRDefault="00C46E01" w:rsidP="00C46E01">
      <w:pPr>
        <w:rPr>
          <w:rFonts w:ascii="Cascadia Code Light" w:hAnsi="Cascadia Code Light"/>
          <w:sz w:val="20"/>
          <w:szCs w:val="20"/>
        </w:rPr>
      </w:pPr>
    </w:p>
    <w:p w14:paraId="4023DA0A" w14:textId="7A9ECD16" w:rsidR="00C46E01" w:rsidRDefault="00782DC6" w:rsidP="00782DC6">
      <w:pPr>
        <w:rPr>
          <w:b/>
          <w:bCs/>
        </w:rPr>
      </w:pPr>
      <w:r>
        <w:t xml:space="preserve">A note on list splice.  </w:t>
      </w:r>
      <w:r w:rsidR="00C21224">
        <w:t xml:space="preserve">I had to draw this on a sheet of paper.  Draw </w:t>
      </w:r>
      <w:r w:rsidR="00C21224">
        <w:rPr>
          <w:i/>
          <w:iCs/>
        </w:rPr>
        <w:t>list</w:t>
      </w:r>
      <w:r w:rsidR="00C21224">
        <w:t xml:space="preserve"> to have nodes A, B.  Draw </w:t>
      </w:r>
      <w:r w:rsidR="00C21224">
        <w:rPr>
          <w:i/>
          <w:iCs/>
        </w:rPr>
        <w:t>head</w:t>
      </w:r>
      <w:r w:rsidR="00C21224">
        <w:t xml:space="preserve"> to have nodes C and D.  </w:t>
      </w:r>
      <w:r w:rsidR="00643378">
        <w:t xml:space="preserve">After splice, you should have a list:  A, B, C, D.  </w:t>
      </w:r>
      <w:r w:rsidR="0029562F">
        <w:t xml:space="preserve"> Draw what </w:t>
      </w:r>
      <w:r w:rsidR="0029562F">
        <w:rPr>
          <w:i/>
          <w:iCs/>
        </w:rPr>
        <w:t xml:space="preserve">that </w:t>
      </w:r>
      <w:r w:rsidR="0029562F">
        <w:t xml:space="preserve">loos like.  Then, figure out what pointers need to be adjusted to make that happen.  </w:t>
      </w:r>
      <w:r w:rsidR="00CB57A1">
        <w:rPr>
          <w:b/>
          <w:bCs/>
        </w:rPr>
        <w:t>If you ask me about this function, I will first ask to see your picture to see if you at least tried to figure it out yourself.</w:t>
      </w:r>
    </w:p>
    <w:p w14:paraId="392EAF2B" w14:textId="4F02C6EF" w:rsidR="00EF7472" w:rsidRDefault="00EF7472" w:rsidP="00782DC6">
      <w:pPr>
        <w:rPr>
          <w:b/>
          <w:bCs/>
        </w:rPr>
      </w:pPr>
    </w:p>
    <w:p w14:paraId="38968F26" w14:textId="71080646" w:rsidR="00EF7472" w:rsidRDefault="00D421C7" w:rsidP="00782DC6">
      <w:r>
        <w:t xml:space="preserve">This may initially seem like </w:t>
      </w:r>
      <w:proofErr w:type="spellStart"/>
      <w:r>
        <w:t>its</w:t>
      </w:r>
      <w:proofErr w:type="spellEnd"/>
      <w:r>
        <w:t xml:space="preserve"> a lot, but </w:t>
      </w:r>
      <w:r w:rsidR="008B15B8">
        <w:t xml:space="preserve">its not </w:t>
      </w:r>
      <w:proofErr w:type="gramStart"/>
      <w:r w:rsidR="008B15B8">
        <w:t>really too</w:t>
      </w:r>
      <w:proofErr w:type="gramEnd"/>
      <w:r w:rsidR="008B15B8">
        <w:t xml:space="preserve"> bad.  I wrote 30 lines of header code, and 55 lines of </w:t>
      </w:r>
      <w:proofErr w:type="spellStart"/>
      <w:r w:rsidR="008B15B8">
        <w:t>list.c</w:t>
      </w:r>
      <w:proofErr w:type="spellEnd"/>
      <w:r w:rsidR="008B15B8">
        <w:t xml:space="preserve"> code.  Doing lists this way means we don’t have any mallocs or frees to worry about.  </w:t>
      </w:r>
      <w:r w:rsidR="004768E1">
        <w:t xml:space="preserve">If you get stuck, check out the Linux source for these operations for some help – look at </w:t>
      </w:r>
    </w:p>
    <w:p w14:paraId="04EC93E3" w14:textId="77777777" w:rsidR="008B15B8" w:rsidRPr="00D421C7" w:rsidRDefault="008B15B8" w:rsidP="00782DC6"/>
    <w:p w14:paraId="5F6E46E6" w14:textId="0E50CDAA" w:rsidR="00CB57A1" w:rsidRPr="00C13B3F" w:rsidRDefault="000C2F30" w:rsidP="00C13B3F">
      <w:pPr>
        <w:jc w:val="center"/>
        <w:rPr>
          <w:sz w:val="20"/>
          <w:szCs w:val="20"/>
        </w:rPr>
      </w:pPr>
      <w:hyperlink r:id="rId10" w:history="1">
        <w:r w:rsidR="00C13B3F" w:rsidRPr="00C13B3F">
          <w:rPr>
            <w:rStyle w:val="Hyperlink"/>
            <w:sz w:val="20"/>
            <w:szCs w:val="20"/>
          </w:rPr>
          <w:t>https://git.kernel.org/pub/scm/linux/kernel/git/torvalds/linux.git/tree/include/linux/list.h?h=v5.11-rc5</w:t>
        </w:r>
      </w:hyperlink>
    </w:p>
    <w:p w14:paraId="15C3A02D" w14:textId="1C5A4E1D" w:rsidR="00C13B3F" w:rsidRDefault="00C13B3F" w:rsidP="00782DC6"/>
    <w:p w14:paraId="39B7688B" w14:textId="5292D5BD" w:rsidR="00F33890" w:rsidRPr="00F33890" w:rsidRDefault="0059009C" w:rsidP="00F33890">
      <w:pPr>
        <w:rPr>
          <w:rFonts w:ascii="Cascadia Code Light" w:hAnsi="Cascadia Code Light"/>
          <w:sz w:val="20"/>
          <w:szCs w:val="20"/>
        </w:rPr>
      </w:pPr>
      <w:r>
        <w:t>To help you get started, here is starting code for part 1</w:t>
      </w:r>
      <w:r w:rsidR="00E1765A">
        <w:t xml:space="preserve">.  This code will copy </w:t>
      </w:r>
      <w:proofErr w:type="gramStart"/>
      <w:r w:rsidR="00E1765A">
        <w:t>all of</w:t>
      </w:r>
      <w:proofErr w:type="gramEnd"/>
      <w:r w:rsidR="00E1765A">
        <w:t xml:space="preserve"> the command line arguments to the program and add them to a linked list for those that are just words, and another list </w:t>
      </w:r>
      <w:r w:rsidR="00E1765A">
        <w:lastRenderedPageBreak/>
        <w:t xml:space="preserve">for when the argument starts with a dash.  </w:t>
      </w:r>
      <w:r w:rsidR="00AA3E3C">
        <w:t>Note the use “</w:t>
      </w:r>
      <w:proofErr w:type="spellStart"/>
      <w:r w:rsidR="00AA3E3C">
        <w:t>strdup</w:t>
      </w:r>
      <w:proofErr w:type="spellEnd"/>
      <w:r w:rsidR="00AA3E3C">
        <w:t>” which may be a new function to you.   Look it up if you can’t figure out what it does.</w:t>
      </w:r>
      <w:r>
        <w:br/>
      </w:r>
      <w:r>
        <w:br/>
      </w:r>
      <w:r w:rsidR="00F33890" w:rsidRPr="00F33890">
        <w:rPr>
          <w:rFonts w:ascii="Cascadia Code Light" w:hAnsi="Cascadia Code Light"/>
          <w:sz w:val="20"/>
          <w:szCs w:val="20"/>
        </w:rPr>
        <w:t>#include &lt;</w:t>
      </w:r>
      <w:proofErr w:type="spellStart"/>
      <w:r w:rsidR="00F33890" w:rsidRPr="00F33890">
        <w:rPr>
          <w:rFonts w:ascii="Cascadia Code Light" w:hAnsi="Cascadia Code Light"/>
          <w:sz w:val="20"/>
          <w:szCs w:val="20"/>
        </w:rPr>
        <w:t>stdio.h</w:t>
      </w:r>
      <w:proofErr w:type="spellEnd"/>
      <w:r w:rsidR="00F33890" w:rsidRPr="00F33890">
        <w:rPr>
          <w:rFonts w:ascii="Cascadia Code Light" w:hAnsi="Cascadia Code Light"/>
          <w:sz w:val="20"/>
          <w:szCs w:val="20"/>
        </w:rPr>
        <w:t>&gt;</w:t>
      </w:r>
    </w:p>
    <w:p w14:paraId="4C327C41"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#include &lt;</w:t>
      </w:r>
      <w:proofErr w:type="spellStart"/>
      <w:r w:rsidRPr="00F33890">
        <w:rPr>
          <w:rFonts w:ascii="Cascadia Code Light" w:hAnsi="Cascadia Code Light"/>
          <w:sz w:val="20"/>
          <w:szCs w:val="20"/>
        </w:rPr>
        <w:t>stdlib.h</w:t>
      </w:r>
      <w:proofErr w:type="spellEnd"/>
      <w:r w:rsidRPr="00F33890">
        <w:rPr>
          <w:rFonts w:ascii="Cascadia Code Light" w:hAnsi="Cascadia Code Light"/>
          <w:sz w:val="20"/>
          <w:szCs w:val="20"/>
        </w:rPr>
        <w:t>&gt;</w:t>
      </w:r>
    </w:p>
    <w:p w14:paraId="47D5A8B2"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#include &lt;</w:t>
      </w:r>
      <w:proofErr w:type="spellStart"/>
      <w:r w:rsidRPr="00F33890">
        <w:rPr>
          <w:rFonts w:ascii="Cascadia Code Light" w:hAnsi="Cascadia Code Light"/>
          <w:sz w:val="20"/>
          <w:szCs w:val="20"/>
        </w:rPr>
        <w:t>string.h</w:t>
      </w:r>
      <w:proofErr w:type="spellEnd"/>
      <w:r w:rsidRPr="00F33890">
        <w:rPr>
          <w:rFonts w:ascii="Cascadia Code Light" w:hAnsi="Cascadia Code Light"/>
          <w:sz w:val="20"/>
          <w:szCs w:val="20"/>
        </w:rPr>
        <w:t>&gt;</w:t>
      </w:r>
    </w:p>
    <w:p w14:paraId="550B7B4C"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#include "</w:t>
      </w:r>
      <w:proofErr w:type="spellStart"/>
      <w:r w:rsidRPr="00F33890">
        <w:rPr>
          <w:rFonts w:ascii="Cascadia Code Light" w:hAnsi="Cascadia Code Light"/>
          <w:sz w:val="20"/>
          <w:szCs w:val="20"/>
        </w:rPr>
        <w:t>list.h</w:t>
      </w:r>
      <w:proofErr w:type="spellEnd"/>
      <w:r w:rsidRPr="00F33890">
        <w:rPr>
          <w:rFonts w:ascii="Cascadia Code Light" w:hAnsi="Cascadia Code Light"/>
          <w:sz w:val="20"/>
          <w:szCs w:val="20"/>
        </w:rPr>
        <w:t>"</w:t>
      </w:r>
    </w:p>
    <w:p w14:paraId="3485FB0F" w14:textId="77777777" w:rsidR="00F33890" w:rsidRPr="00F33890" w:rsidRDefault="00F33890" w:rsidP="00F33890">
      <w:pPr>
        <w:rPr>
          <w:rFonts w:ascii="Cascadia Code Light" w:hAnsi="Cascadia Code Light"/>
          <w:sz w:val="20"/>
          <w:szCs w:val="20"/>
        </w:rPr>
      </w:pPr>
    </w:p>
    <w:p w14:paraId="12FD503C" w14:textId="77777777" w:rsidR="00F33890" w:rsidRPr="00F33890" w:rsidRDefault="00F33890" w:rsidP="00F33890">
      <w:pPr>
        <w:rPr>
          <w:rFonts w:ascii="Cascadia Code Light" w:hAnsi="Cascadia Code Light"/>
          <w:sz w:val="20"/>
          <w:szCs w:val="20"/>
        </w:rPr>
      </w:pPr>
      <w:proofErr w:type="spellStart"/>
      <w:r w:rsidRPr="00F33890">
        <w:rPr>
          <w:rFonts w:ascii="Cascadia Code Light" w:hAnsi="Cascadia Code Light"/>
          <w:sz w:val="20"/>
          <w:szCs w:val="20"/>
        </w:rPr>
        <w:t>enum</w:t>
      </w:r>
      <w:proofErr w:type="spellEnd"/>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argtype</w:t>
      </w:r>
      <w:proofErr w:type="spellEnd"/>
      <w:r w:rsidRPr="00F33890">
        <w:rPr>
          <w:rFonts w:ascii="Cascadia Code Light" w:hAnsi="Cascadia Code Light"/>
          <w:sz w:val="20"/>
          <w:szCs w:val="20"/>
        </w:rPr>
        <w:t xml:space="preserve"> {</w:t>
      </w:r>
    </w:p>
    <w:p w14:paraId="1AFBC2D9"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 xml:space="preserve">    WORD, DASH</w:t>
      </w:r>
    </w:p>
    <w:p w14:paraId="1A3DF4CA" w14:textId="7ADD854C"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w:t>
      </w:r>
      <w:r w:rsidRPr="00F33890">
        <w:rPr>
          <w:rFonts w:ascii="Cascadia Code Light" w:hAnsi="Cascadia Code Light"/>
          <w:sz w:val="20"/>
          <w:szCs w:val="20"/>
        </w:rPr>
        <w:br/>
      </w:r>
      <w:r w:rsidR="00AA3E3C">
        <w:rPr>
          <w:rFonts w:ascii="Cascadia Code Light" w:hAnsi="Cascadia Code Light"/>
          <w:sz w:val="20"/>
          <w:szCs w:val="20"/>
        </w:rPr>
        <w:br/>
      </w:r>
      <w:r w:rsidRPr="00F33890">
        <w:rPr>
          <w:rFonts w:ascii="Cascadia Code Light" w:hAnsi="Cascadia Code Light"/>
          <w:sz w:val="20"/>
          <w:szCs w:val="20"/>
        </w:rPr>
        <w:t>struct argument {</w:t>
      </w:r>
    </w:p>
    <w:p w14:paraId="55E4AE3E"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enum</w:t>
      </w:r>
      <w:proofErr w:type="spellEnd"/>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argtype</w:t>
      </w:r>
      <w:proofErr w:type="spellEnd"/>
      <w:r w:rsidRPr="00F33890">
        <w:rPr>
          <w:rFonts w:ascii="Cascadia Code Light" w:hAnsi="Cascadia Code Light"/>
          <w:sz w:val="20"/>
          <w:szCs w:val="20"/>
        </w:rPr>
        <w:t xml:space="preserve"> </w:t>
      </w:r>
      <w:proofErr w:type="gramStart"/>
      <w:r w:rsidRPr="00F33890">
        <w:rPr>
          <w:rFonts w:ascii="Cascadia Code Light" w:hAnsi="Cascadia Code Light"/>
          <w:sz w:val="20"/>
          <w:szCs w:val="20"/>
        </w:rPr>
        <w:t>type;</w:t>
      </w:r>
      <w:proofErr w:type="gramEnd"/>
    </w:p>
    <w:p w14:paraId="40FD5797"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 xml:space="preserve">    char *</w:t>
      </w:r>
      <w:proofErr w:type="gramStart"/>
      <w:r w:rsidRPr="00F33890">
        <w:rPr>
          <w:rFonts w:ascii="Cascadia Code Light" w:hAnsi="Cascadia Code Light"/>
          <w:sz w:val="20"/>
          <w:szCs w:val="20"/>
        </w:rPr>
        <w:t>contents;</w:t>
      </w:r>
      <w:proofErr w:type="gramEnd"/>
    </w:p>
    <w:p w14:paraId="5216183E" w14:textId="77777777" w:rsidR="00F33890" w:rsidRPr="00F33890" w:rsidRDefault="00F33890" w:rsidP="00F33890">
      <w:pPr>
        <w:rPr>
          <w:rFonts w:ascii="Cascadia Code Light" w:hAnsi="Cascadia Code Light"/>
          <w:sz w:val="20"/>
          <w:szCs w:val="20"/>
        </w:rPr>
      </w:pPr>
      <w:r w:rsidRPr="00F33890">
        <w:rPr>
          <w:rFonts w:ascii="Cascadia Code Light" w:hAnsi="Cascadia Code Light"/>
          <w:sz w:val="20"/>
          <w:szCs w:val="20"/>
        </w:rPr>
        <w:t xml:space="preserve">    struct </w:t>
      </w:r>
      <w:proofErr w:type="spellStart"/>
      <w:r w:rsidRPr="00F33890">
        <w:rPr>
          <w:rFonts w:ascii="Cascadia Code Light" w:hAnsi="Cascadia Code Light"/>
          <w:sz w:val="20"/>
          <w:szCs w:val="20"/>
        </w:rPr>
        <w:t>list_head</w:t>
      </w:r>
      <w:proofErr w:type="spellEnd"/>
      <w:r w:rsidRPr="00F33890">
        <w:rPr>
          <w:rFonts w:ascii="Cascadia Code Light" w:hAnsi="Cascadia Code Light"/>
          <w:sz w:val="20"/>
          <w:szCs w:val="20"/>
        </w:rPr>
        <w:t xml:space="preserve"> </w:t>
      </w:r>
      <w:proofErr w:type="gramStart"/>
      <w:r w:rsidRPr="00F33890">
        <w:rPr>
          <w:rFonts w:ascii="Cascadia Code Light" w:hAnsi="Cascadia Code Light"/>
          <w:sz w:val="20"/>
          <w:szCs w:val="20"/>
        </w:rPr>
        <w:t>list;</w:t>
      </w:r>
      <w:proofErr w:type="gramEnd"/>
    </w:p>
    <w:p w14:paraId="6F7F2094" w14:textId="1EB722DD" w:rsidR="0059009C" w:rsidRPr="00F33890" w:rsidRDefault="00F33890" w:rsidP="0059009C">
      <w:pPr>
        <w:rPr>
          <w:rFonts w:ascii="Cascadia Code Light" w:hAnsi="Cascadia Code Light"/>
          <w:sz w:val="20"/>
          <w:szCs w:val="20"/>
        </w:rPr>
      </w:pPr>
      <w:r w:rsidRPr="00F33890">
        <w:rPr>
          <w:rFonts w:ascii="Cascadia Code Light" w:hAnsi="Cascadia Code Light"/>
          <w:sz w:val="20"/>
          <w:szCs w:val="20"/>
        </w:rPr>
        <w:t>};</w:t>
      </w:r>
      <w:r w:rsidRPr="00F33890">
        <w:rPr>
          <w:rFonts w:ascii="Cascadia Code Light" w:hAnsi="Cascadia Code Light"/>
          <w:sz w:val="20"/>
          <w:szCs w:val="20"/>
        </w:rPr>
        <w:br/>
      </w:r>
      <w:r w:rsidRPr="00F33890">
        <w:rPr>
          <w:rFonts w:ascii="Cascadia Code Light" w:hAnsi="Cascadia Code Light"/>
          <w:sz w:val="20"/>
          <w:szCs w:val="20"/>
        </w:rPr>
        <w:br/>
      </w:r>
      <w:r w:rsidR="0059009C" w:rsidRPr="00F33890">
        <w:rPr>
          <w:rFonts w:ascii="Cascadia Code Light" w:hAnsi="Cascadia Code Light"/>
          <w:sz w:val="20"/>
          <w:szCs w:val="20"/>
        </w:rPr>
        <w:t xml:space="preserve">int main(int </w:t>
      </w:r>
      <w:proofErr w:type="spellStart"/>
      <w:r w:rsidR="0059009C" w:rsidRPr="00F33890">
        <w:rPr>
          <w:rFonts w:ascii="Cascadia Code Light" w:hAnsi="Cascadia Code Light"/>
          <w:sz w:val="20"/>
          <w:szCs w:val="20"/>
        </w:rPr>
        <w:t>argc</w:t>
      </w:r>
      <w:proofErr w:type="spellEnd"/>
      <w:r w:rsidR="0059009C" w:rsidRPr="00F33890">
        <w:rPr>
          <w:rFonts w:ascii="Cascadia Code Light" w:hAnsi="Cascadia Code Light"/>
          <w:sz w:val="20"/>
          <w:szCs w:val="20"/>
        </w:rPr>
        <w:t>, char **</w:t>
      </w:r>
      <w:proofErr w:type="spellStart"/>
      <w:r w:rsidR="0059009C" w:rsidRPr="00F33890">
        <w:rPr>
          <w:rFonts w:ascii="Cascadia Code Light" w:hAnsi="Cascadia Code Light"/>
          <w:sz w:val="20"/>
          <w:szCs w:val="20"/>
        </w:rPr>
        <w:t>argv</w:t>
      </w:r>
      <w:proofErr w:type="spellEnd"/>
      <w:r w:rsidR="0059009C" w:rsidRPr="00F33890">
        <w:rPr>
          <w:rFonts w:ascii="Cascadia Code Light" w:hAnsi="Cascadia Code Light"/>
          <w:sz w:val="20"/>
          <w:szCs w:val="20"/>
        </w:rPr>
        <w:t>)</w:t>
      </w:r>
    </w:p>
    <w:p w14:paraId="7B11B251"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w:t>
      </w:r>
    </w:p>
    <w:p w14:paraId="70F2C4A2"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int </w:t>
      </w:r>
      <w:proofErr w:type="spellStart"/>
      <w:proofErr w:type="gramStart"/>
      <w:r w:rsidRPr="00F33890">
        <w:rPr>
          <w:rFonts w:ascii="Cascadia Code Light" w:hAnsi="Cascadia Code Light"/>
          <w:sz w:val="20"/>
          <w:szCs w:val="20"/>
        </w:rPr>
        <w:t>i</w:t>
      </w:r>
      <w:proofErr w:type="spellEnd"/>
      <w:r w:rsidRPr="00F33890">
        <w:rPr>
          <w:rFonts w:ascii="Cascadia Code Light" w:hAnsi="Cascadia Code Light"/>
          <w:sz w:val="20"/>
          <w:szCs w:val="20"/>
        </w:rPr>
        <w:t>;</w:t>
      </w:r>
      <w:proofErr w:type="gramEnd"/>
    </w:p>
    <w:p w14:paraId="2C6E7AC1"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LIST_HEAD(</w:t>
      </w:r>
      <w:proofErr w:type="spellStart"/>
      <w:r w:rsidRPr="00F33890">
        <w:rPr>
          <w:rFonts w:ascii="Cascadia Code Light" w:hAnsi="Cascadia Code Light"/>
          <w:sz w:val="20"/>
          <w:szCs w:val="20"/>
        </w:rPr>
        <w:t>list_words</w:t>
      </w:r>
      <w:proofErr w:type="spellEnd"/>
      <w:proofErr w:type="gramStart"/>
      <w:r w:rsidRPr="00F33890">
        <w:rPr>
          <w:rFonts w:ascii="Cascadia Code Light" w:hAnsi="Cascadia Code Light"/>
          <w:sz w:val="20"/>
          <w:szCs w:val="20"/>
        </w:rPr>
        <w:t>);</w:t>
      </w:r>
      <w:proofErr w:type="gramEnd"/>
    </w:p>
    <w:p w14:paraId="25681A5A"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LIST_HEAD(</w:t>
      </w:r>
      <w:proofErr w:type="spellStart"/>
      <w:r w:rsidRPr="00F33890">
        <w:rPr>
          <w:rFonts w:ascii="Cascadia Code Light" w:hAnsi="Cascadia Code Light"/>
          <w:sz w:val="20"/>
          <w:szCs w:val="20"/>
        </w:rPr>
        <w:t>list_dashes</w:t>
      </w:r>
      <w:proofErr w:type="spellEnd"/>
      <w:proofErr w:type="gramStart"/>
      <w:r w:rsidRPr="00F33890">
        <w:rPr>
          <w:rFonts w:ascii="Cascadia Code Light" w:hAnsi="Cascadia Code Light"/>
          <w:sz w:val="20"/>
          <w:szCs w:val="20"/>
        </w:rPr>
        <w:t>);</w:t>
      </w:r>
      <w:proofErr w:type="gramEnd"/>
    </w:p>
    <w:p w14:paraId="25C7B92D" w14:textId="77777777" w:rsidR="0059009C" w:rsidRPr="00F33890" w:rsidRDefault="0059009C" w:rsidP="0059009C">
      <w:pPr>
        <w:rPr>
          <w:rFonts w:ascii="Cascadia Code Light" w:hAnsi="Cascadia Code Light"/>
          <w:sz w:val="20"/>
          <w:szCs w:val="20"/>
        </w:rPr>
      </w:pPr>
    </w:p>
    <w:p w14:paraId="7A17BBF3"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for(</w:t>
      </w:r>
      <w:proofErr w:type="spellStart"/>
      <w:r w:rsidRPr="00F33890">
        <w:rPr>
          <w:rFonts w:ascii="Cascadia Code Light" w:hAnsi="Cascadia Code Light"/>
          <w:sz w:val="20"/>
          <w:szCs w:val="20"/>
        </w:rPr>
        <w:t>i</w:t>
      </w:r>
      <w:proofErr w:type="spellEnd"/>
      <w:r w:rsidRPr="00F33890">
        <w:rPr>
          <w:rFonts w:ascii="Cascadia Code Light" w:hAnsi="Cascadia Code Light"/>
          <w:sz w:val="20"/>
          <w:szCs w:val="20"/>
        </w:rPr>
        <w:t xml:space="preserve"> = 1; </w:t>
      </w:r>
      <w:proofErr w:type="spellStart"/>
      <w:r w:rsidRPr="00F33890">
        <w:rPr>
          <w:rFonts w:ascii="Cascadia Code Light" w:hAnsi="Cascadia Code Light"/>
          <w:sz w:val="20"/>
          <w:szCs w:val="20"/>
        </w:rPr>
        <w:t>i</w:t>
      </w:r>
      <w:proofErr w:type="spellEnd"/>
      <w:r w:rsidRPr="00F33890">
        <w:rPr>
          <w:rFonts w:ascii="Cascadia Code Light" w:hAnsi="Cascadia Code Light"/>
          <w:sz w:val="20"/>
          <w:szCs w:val="20"/>
        </w:rPr>
        <w:t xml:space="preserve"> &lt; </w:t>
      </w:r>
      <w:proofErr w:type="spellStart"/>
      <w:r w:rsidRPr="00F33890">
        <w:rPr>
          <w:rFonts w:ascii="Cascadia Code Light" w:hAnsi="Cascadia Code Light"/>
          <w:sz w:val="20"/>
          <w:szCs w:val="20"/>
        </w:rPr>
        <w:t>argc</w:t>
      </w:r>
      <w:proofErr w:type="spellEnd"/>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i</w:t>
      </w:r>
      <w:proofErr w:type="spellEnd"/>
      <w:r w:rsidRPr="00F33890">
        <w:rPr>
          <w:rFonts w:ascii="Cascadia Code Light" w:hAnsi="Cascadia Code Light"/>
          <w:sz w:val="20"/>
          <w:szCs w:val="20"/>
        </w:rPr>
        <w:t>++) {</w:t>
      </w:r>
    </w:p>
    <w:p w14:paraId="7B9259DA"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struct argument *</w:t>
      </w:r>
      <w:proofErr w:type="spellStart"/>
      <w:r w:rsidRPr="00F33890">
        <w:rPr>
          <w:rFonts w:ascii="Cascadia Code Light" w:hAnsi="Cascadia Code Light"/>
          <w:sz w:val="20"/>
          <w:szCs w:val="20"/>
        </w:rPr>
        <w:t>arg</w:t>
      </w:r>
      <w:proofErr w:type="spellEnd"/>
      <w:r w:rsidRPr="00F33890">
        <w:rPr>
          <w:rFonts w:ascii="Cascadia Code Light" w:hAnsi="Cascadia Code Light"/>
          <w:sz w:val="20"/>
          <w:szCs w:val="20"/>
        </w:rPr>
        <w:t xml:space="preserve"> = malloc(</w:t>
      </w:r>
      <w:proofErr w:type="spellStart"/>
      <w:r w:rsidRPr="00F33890">
        <w:rPr>
          <w:rFonts w:ascii="Cascadia Code Light" w:hAnsi="Cascadia Code Light"/>
          <w:sz w:val="20"/>
          <w:szCs w:val="20"/>
        </w:rPr>
        <w:t>sizeof</w:t>
      </w:r>
      <w:proofErr w:type="spellEnd"/>
      <w:r w:rsidRPr="00F33890">
        <w:rPr>
          <w:rFonts w:ascii="Cascadia Code Light" w:hAnsi="Cascadia Code Light"/>
          <w:sz w:val="20"/>
          <w:szCs w:val="20"/>
        </w:rPr>
        <w:t>(struct argument)</w:t>
      </w:r>
      <w:proofErr w:type="gramStart"/>
      <w:r w:rsidRPr="00F33890">
        <w:rPr>
          <w:rFonts w:ascii="Cascadia Code Light" w:hAnsi="Cascadia Code Light"/>
          <w:sz w:val="20"/>
          <w:szCs w:val="20"/>
        </w:rPr>
        <w:t>);</w:t>
      </w:r>
      <w:proofErr w:type="gramEnd"/>
    </w:p>
    <w:p w14:paraId="388DF4B6"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arg</w:t>
      </w:r>
      <w:proofErr w:type="spellEnd"/>
      <w:r w:rsidRPr="00F33890">
        <w:rPr>
          <w:rFonts w:ascii="Cascadia Code Light" w:hAnsi="Cascadia Code Light"/>
          <w:sz w:val="20"/>
          <w:szCs w:val="20"/>
        </w:rPr>
        <w:t xml:space="preserve">-&gt;contents = </w:t>
      </w:r>
      <w:proofErr w:type="spellStart"/>
      <w:r w:rsidRPr="00F33890">
        <w:rPr>
          <w:rFonts w:ascii="Cascadia Code Light" w:hAnsi="Cascadia Code Light"/>
          <w:sz w:val="20"/>
          <w:szCs w:val="20"/>
        </w:rPr>
        <w:t>strdup</w:t>
      </w:r>
      <w:proofErr w:type="spellEnd"/>
      <w:r w:rsidRPr="00F33890">
        <w:rPr>
          <w:rFonts w:ascii="Cascadia Code Light" w:hAnsi="Cascadia Code Light"/>
          <w:sz w:val="20"/>
          <w:szCs w:val="20"/>
        </w:rPr>
        <w:t>(</w:t>
      </w:r>
      <w:proofErr w:type="spellStart"/>
      <w:r w:rsidRPr="00F33890">
        <w:rPr>
          <w:rFonts w:ascii="Cascadia Code Light" w:hAnsi="Cascadia Code Light"/>
          <w:sz w:val="20"/>
          <w:szCs w:val="20"/>
        </w:rPr>
        <w:t>argv</w:t>
      </w:r>
      <w:proofErr w:type="spellEnd"/>
      <w:r w:rsidRPr="00F33890">
        <w:rPr>
          <w:rFonts w:ascii="Cascadia Code Light" w:hAnsi="Cascadia Code Light"/>
          <w:sz w:val="20"/>
          <w:szCs w:val="20"/>
        </w:rPr>
        <w:t>[</w:t>
      </w:r>
      <w:proofErr w:type="spellStart"/>
      <w:r w:rsidRPr="00F33890">
        <w:rPr>
          <w:rFonts w:ascii="Cascadia Code Light" w:hAnsi="Cascadia Code Light"/>
          <w:sz w:val="20"/>
          <w:szCs w:val="20"/>
        </w:rPr>
        <w:t>i</w:t>
      </w:r>
      <w:proofErr w:type="spellEnd"/>
      <w:r w:rsidRPr="00F33890">
        <w:rPr>
          <w:rFonts w:ascii="Cascadia Code Light" w:hAnsi="Cascadia Code Light"/>
          <w:sz w:val="20"/>
          <w:szCs w:val="20"/>
        </w:rPr>
        <w:t>]</w:t>
      </w:r>
      <w:proofErr w:type="gramStart"/>
      <w:r w:rsidRPr="00F33890">
        <w:rPr>
          <w:rFonts w:ascii="Cascadia Code Light" w:hAnsi="Cascadia Code Light"/>
          <w:sz w:val="20"/>
          <w:szCs w:val="20"/>
        </w:rPr>
        <w:t>);</w:t>
      </w:r>
      <w:proofErr w:type="gramEnd"/>
    </w:p>
    <w:p w14:paraId="38F1AEFA"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if (</w:t>
      </w:r>
      <w:proofErr w:type="spellStart"/>
      <w:r w:rsidRPr="00F33890">
        <w:rPr>
          <w:rFonts w:ascii="Cascadia Code Light" w:hAnsi="Cascadia Code Light"/>
          <w:sz w:val="20"/>
          <w:szCs w:val="20"/>
        </w:rPr>
        <w:t>argv</w:t>
      </w:r>
      <w:proofErr w:type="spellEnd"/>
      <w:r w:rsidRPr="00F33890">
        <w:rPr>
          <w:rFonts w:ascii="Cascadia Code Light" w:hAnsi="Cascadia Code Light"/>
          <w:sz w:val="20"/>
          <w:szCs w:val="20"/>
        </w:rPr>
        <w:t>[</w:t>
      </w:r>
      <w:proofErr w:type="spellStart"/>
      <w:r w:rsidRPr="00F33890">
        <w:rPr>
          <w:rFonts w:ascii="Cascadia Code Light" w:hAnsi="Cascadia Code Light"/>
          <w:sz w:val="20"/>
          <w:szCs w:val="20"/>
        </w:rPr>
        <w:t>i</w:t>
      </w:r>
      <w:proofErr w:type="spellEnd"/>
      <w:r w:rsidRPr="00F33890">
        <w:rPr>
          <w:rFonts w:ascii="Cascadia Code Light" w:hAnsi="Cascadia Code Light"/>
          <w:sz w:val="20"/>
          <w:szCs w:val="20"/>
        </w:rPr>
        <w:t>][0] == '-') {</w:t>
      </w:r>
    </w:p>
    <w:p w14:paraId="2AD283E3"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arg</w:t>
      </w:r>
      <w:proofErr w:type="spellEnd"/>
      <w:r w:rsidRPr="00F33890">
        <w:rPr>
          <w:rFonts w:ascii="Cascadia Code Light" w:hAnsi="Cascadia Code Light"/>
          <w:sz w:val="20"/>
          <w:szCs w:val="20"/>
        </w:rPr>
        <w:t xml:space="preserve">-&gt;type = </w:t>
      </w:r>
      <w:proofErr w:type="gramStart"/>
      <w:r w:rsidRPr="00F33890">
        <w:rPr>
          <w:rFonts w:ascii="Cascadia Code Light" w:hAnsi="Cascadia Code Light"/>
          <w:sz w:val="20"/>
          <w:szCs w:val="20"/>
        </w:rPr>
        <w:t>DASH;</w:t>
      </w:r>
      <w:proofErr w:type="gramEnd"/>
    </w:p>
    <w:p w14:paraId="691A77D9"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list_add</w:t>
      </w:r>
      <w:proofErr w:type="spellEnd"/>
      <w:r w:rsidRPr="00F33890">
        <w:rPr>
          <w:rFonts w:ascii="Cascadia Code Light" w:hAnsi="Cascadia Code Light"/>
          <w:sz w:val="20"/>
          <w:szCs w:val="20"/>
        </w:rPr>
        <w:t>(&amp;</w:t>
      </w:r>
      <w:proofErr w:type="spellStart"/>
      <w:r w:rsidRPr="00F33890">
        <w:rPr>
          <w:rFonts w:ascii="Cascadia Code Light" w:hAnsi="Cascadia Code Light"/>
          <w:sz w:val="20"/>
          <w:szCs w:val="20"/>
        </w:rPr>
        <w:t>arg</w:t>
      </w:r>
      <w:proofErr w:type="spellEnd"/>
      <w:r w:rsidRPr="00F33890">
        <w:rPr>
          <w:rFonts w:ascii="Cascadia Code Light" w:hAnsi="Cascadia Code Light"/>
          <w:sz w:val="20"/>
          <w:szCs w:val="20"/>
        </w:rPr>
        <w:t>-&gt;list, &amp;</w:t>
      </w:r>
      <w:proofErr w:type="spellStart"/>
      <w:r w:rsidRPr="00F33890">
        <w:rPr>
          <w:rFonts w:ascii="Cascadia Code Light" w:hAnsi="Cascadia Code Light"/>
          <w:sz w:val="20"/>
          <w:szCs w:val="20"/>
        </w:rPr>
        <w:t>list_dashes</w:t>
      </w:r>
      <w:proofErr w:type="spellEnd"/>
      <w:proofErr w:type="gramStart"/>
      <w:r w:rsidRPr="00F33890">
        <w:rPr>
          <w:rFonts w:ascii="Cascadia Code Light" w:hAnsi="Cascadia Code Light"/>
          <w:sz w:val="20"/>
          <w:szCs w:val="20"/>
        </w:rPr>
        <w:t>);</w:t>
      </w:r>
      <w:proofErr w:type="gramEnd"/>
    </w:p>
    <w:p w14:paraId="3774BE9D"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
    <w:p w14:paraId="14C14D67"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else {</w:t>
      </w:r>
    </w:p>
    <w:p w14:paraId="56C31D04"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arg</w:t>
      </w:r>
      <w:proofErr w:type="spellEnd"/>
      <w:r w:rsidRPr="00F33890">
        <w:rPr>
          <w:rFonts w:ascii="Cascadia Code Light" w:hAnsi="Cascadia Code Light"/>
          <w:sz w:val="20"/>
          <w:szCs w:val="20"/>
        </w:rPr>
        <w:t xml:space="preserve">-&gt;type = </w:t>
      </w:r>
      <w:proofErr w:type="gramStart"/>
      <w:r w:rsidRPr="00F33890">
        <w:rPr>
          <w:rFonts w:ascii="Cascadia Code Light" w:hAnsi="Cascadia Code Light"/>
          <w:sz w:val="20"/>
          <w:szCs w:val="20"/>
        </w:rPr>
        <w:t>WORD;</w:t>
      </w:r>
      <w:proofErr w:type="gramEnd"/>
    </w:p>
    <w:p w14:paraId="163D0FED"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roofErr w:type="spellStart"/>
      <w:r w:rsidRPr="00F33890">
        <w:rPr>
          <w:rFonts w:ascii="Cascadia Code Light" w:hAnsi="Cascadia Code Light"/>
          <w:sz w:val="20"/>
          <w:szCs w:val="20"/>
        </w:rPr>
        <w:t>list_add</w:t>
      </w:r>
      <w:proofErr w:type="spellEnd"/>
      <w:r w:rsidRPr="00F33890">
        <w:rPr>
          <w:rFonts w:ascii="Cascadia Code Light" w:hAnsi="Cascadia Code Light"/>
          <w:sz w:val="20"/>
          <w:szCs w:val="20"/>
        </w:rPr>
        <w:t>(&amp;</w:t>
      </w:r>
      <w:proofErr w:type="spellStart"/>
      <w:r w:rsidRPr="00F33890">
        <w:rPr>
          <w:rFonts w:ascii="Cascadia Code Light" w:hAnsi="Cascadia Code Light"/>
          <w:sz w:val="20"/>
          <w:szCs w:val="20"/>
        </w:rPr>
        <w:t>arg</w:t>
      </w:r>
      <w:proofErr w:type="spellEnd"/>
      <w:r w:rsidRPr="00F33890">
        <w:rPr>
          <w:rFonts w:ascii="Cascadia Code Light" w:hAnsi="Cascadia Code Light"/>
          <w:sz w:val="20"/>
          <w:szCs w:val="20"/>
        </w:rPr>
        <w:t>-&gt;list, &amp;</w:t>
      </w:r>
      <w:proofErr w:type="spellStart"/>
      <w:r w:rsidRPr="00F33890">
        <w:rPr>
          <w:rFonts w:ascii="Cascadia Code Light" w:hAnsi="Cascadia Code Light"/>
          <w:sz w:val="20"/>
          <w:szCs w:val="20"/>
        </w:rPr>
        <w:t>list_words</w:t>
      </w:r>
      <w:proofErr w:type="spellEnd"/>
      <w:proofErr w:type="gramStart"/>
      <w:r w:rsidRPr="00F33890">
        <w:rPr>
          <w:rFonts w:ascii="Cascadia Code Light" w:hAnsi="Cascadia Code Light"/>
          <w:sz w:val="20"/>
          <w:szCs w:val="20"/>
        </w:rPr>
        <w:t>);</w:t>
      </w:r>
      <w:proofErr w:type="gramEnd"/>
    </w:p>
    <w:p w14:paraId="3F98B909" w14:textId="77777777" w:rsidR="0059009C"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
    <w:p w14:paraId="69442E53" w14:textId="60FF621D" w:rsidR="00A55AA1" w:rsidRPr="00F33890" w:rsidRDefault="0059009C" w:rsidP="0059009C">
      <w:pPr>
        <w:rPr>
          <w:rFonts w:ascii="Cascadia Code Light" w:hAnsi="Cascadia Code Light"/>
          <w:sz w:val="20"/>
          <w:szCs w:val="20"/>
        </w:rPr>
      </w:pPr>
      <w:r w:rsidRPr="00F33890">
        <w:rPr>
          <w:rFonts w:ascii="Cascadia Code Light" w:hAnsi="Cascadia Code Light"/>
          <w:sz w:val="20"/>
          <w:szCs w:val="20"/>
        </w:rPr>
        <w:t xml:space="preserve">    }</w:t>
      </w:r>
    </w:p>
    <w:p w14:paraId="511CDF9B" w14:textId="19BF8E13" w:rsidR="0059009C" w:rsidRPr="00F33890" w:rsidRDefault="0059009C">
      <w:pPr>
        <w:rPr>
          <w:sz w:val="20"/>
          <w:szCs w:val="20"/>
        </w:rPr>
      </w:pPr>
      <w:r w:rsidRPr="00F33890">
        <w:rPr>
          <w:sz w:val="20"/>
          <w:szCs w:val="20"/>
        </w:rPr>
        <w:t>}</w:t>
      </w:r>
    </w:p>
    <w:p w14:paraId="32F8440A" w14:textId="61148D72" w:rsidR="0059009C" w:rsidRDefault="0059009C"/>
    <w:p w14:paraId="6C83366A" w14:textId="285D6CEC" w:rsidR="00E1765A" w:rsidRDefault="00E1765A">
      <w:r>
        <w:t xml:space="preserve">Finally, we want to </w:t>
      </w:r>
      <w:proofErr w:type="gramStart"/>
      <w:r>
        <w:t>actually do</w:t>
      </w:r>
      <w:proofErr w:type="gramEnd"/>
      <w:r>
        <w:t xml:space="preserve"> something with the data</w:t>
      </w:r>
      <w:r w:rsidR="00AA3E3C">
        <w:t xml:space="preserve">, so to complete part 1, create a new function that display the items in the list.  </w:t>
      </w:r>
      <w:r w:rsidR="00F7501A">
        <w:t xml:space="preserve">You’ve already got code to “traverse” the list, so its just a matter of adapting it to use </w:t>
      </w:r>
      <w:proofErr w:type="spellStart"/>
      <w:r w:rsidR="00F7501A" w:rsidRPr="00F7501A">
        <w:rPr>
          <w:rFonts w:ascii="Cascadia Code Light" w:hAnsi="Cascadia Code Light"/>
        </w:rPr>
        <w:t>printf</w:t>
      </w:r>
      <w:proofErr w:type="spellEnd"/>
      <w:r w:rsidR="00F7501A">
        <w:t>.  Finally, modify main, so that if the list is empty, it doesn’t print anything, but if it is not empty, it prints a message, and then displays the items</w:t>
      </w:r>
    </w:p>
    <w:p w14:paraId="134A291D" w14:textId="4F63210A" w:rsidR="0073311F" w:rsidRDefault="00326EC6" w:rsidP="000735A0">
      <w:pPr>
        <w:pStyle w:val="Heading3"/>
      </w:pPr>
      <w:r>
        <w:t xml:space="preserve">Part 1 - </w:t>
      </w:r>
      <w:r w:rsidR="0073311F">
        <w:t>Sample Output</w:t>
      </w:r>
    </w:p>
    <w:p w14:paraId="6B914984" w14:textId="77777777" w:rsidR="00F3386F" w:rsidRDefault="008026B0" w:rsidP="00F3386F">
      <w:pPr>
        <w:shd w:val="clear" w:color="auto" w:fill="0C0C0C"/>
        <w:rPr>
          <w:rFonts w:ascii="Consolas" w:hAnsi="Consolas"/>
          <w:color w:val="3B78FF"/>
          <w:spacing w:val="0"/>
          <w:kern w:val="0"/>
          <w:shd w:val="clear" w:color="auto" w:fill="0C0C0C"/>
        </w:rPr>
      </w:pPr>
      <w:r w:rsidRPr="008026B0">
        <w:rPr>
          <w:rFonts w:ascii="Consolas" w:hAnsi="Consolas"/>
          <w:color w:val="CCCCCC"/>
          <w:spacing w:val="0"/>
          <w:kern w:val="0"/>
          <w:shd w:val="clear" w:color="auto" w:fill="0C0C0C"/>
        </w:rPr>
        <w:t>$ ./part1 one two</w:t>
      </w:r>
      <w:r w:rsidRPr="008026B0">
        <w:rPr>
          <w:rFonts w:ascii="Consolas" w:hAnsi="Consolas"/>
          <w:color w:val="CCCCCC"/>
          <w:spacing w:val="0"/>
          <w:kern w:val="0"/>
          <w:shd w:val="clear" w:color="auto" w:fill="0C0C0C"/>
        </w:rPr>
        <w:br/>
        <w:t>Arguments with words</w:t>
      </w:r>
      <w:r w:rsidRPr="008026B0">
        <w:rPr>
          <w:rFonts w:ascii="Consolas" w:hAnsi="Consolas"/>
          <w:color w:val="CCCCCC"/>
          <w:spacing w:val="0"/>
          <w:kern w:val="0"/>
          <w:shd w:val="clear" w:color="auto" w:fill="0C0C0C"/>
        </w:rPr>
        <w:br/>
      </w:r>
      <w:r w:rsidRPr="008026B0">
        <w:rPr>
          <w:rFonts w:ascii="Consolas" w:hAnsi="Consolas"/>
          <w:color w:val="CCCCCC"/>
          <w:spacing w:val="0"/>
          <w:kern w:val="0"/>
          <w:shd w:val="clear" w:color="auto" w:fill="0C0C0C"/>
        </w:rPr>
        <w:lastRenderedPageBreak/>
        <w:t>two</w:t>
      </w:r>
      <w:r w:rsidRPr="008026B0">
        <w:rPr>
          <w:rFonts w:ascii="Consolas" w:hAnsi="Consolas"/>
          <w:color w:val="CCCCCC"/>
          <w:spacing w:val="0"/>
          <w:kern w:val="0"/>
          <w:shd w:val="clear" w:color="auto" w:fill="0C0C0C"/>
        </w:rPr>
        <w:br/>
        <w:t>one</w:t>
      </w:r>
      <w:r w:rsidRPr="008026B0">
        <w:rPr>
          <w:rFonts w:ascii="Consolas" w:hAnsi="Consolas"/>
          <w:color w:val="CCCCCC"/>
          <w:spacing w:val="0"/>
          <w:kern w:val="0"/>
          <w:shd w:val="clear" w:color="auto" w:fill="0C0C0C"/>
        </w:rPr>
        <w:br/>
      </w:r>
    </w:p>
    <w:p w14:paraId="34184E11" w14:textId="10DFEFD9" w:rsidR="00F3386F" w:rsidRDefault="00F3386F" w:rsidP="00BD2A39">
      <w:pPr>
        <w:shd w:val="clear" w:color="auto" w:fill="0C0C0C"/>
        <w:rPr>
          <w:rFonts w:ascii="Consolas" w:hAnsi="Consolas"/>
          <w:spacing w:val="0"/>
          <w:kern w:val="0"/>
        </w:rPr>
      </w:pPr>
      <w:r w:rsidRPr="00F3386F">
        <w:rPr>
          <w:rFonts w:ascii="Consolas" w:hAnsi="Consolas"/>
          <w:color w:val="CCCCCC"/>
          <w:spacing w:val="0"/>
          <w:kern w:val="0"/>
          <w:shd w:val="clear" w:color="auto" w:fill="0C0C0C"/>
        </w:rPr>
        <w:t>$ ./part1 -a -b -c</w:t>
      </w:r>
      <w:r w:rsidRPr="00F3386F">
        <w:rPr>
          <w:rFonts w:ascii="Consolas" w:hAnsi="Consolas"/>
          <w:color w:val="CCCCCC"/>
          <w:spacing w:val="0"/>
          <w:kern w:val="0"/>
          <w:shd w:val="clear" w:color="auto" w:fill="0C0C0C"/>
        </w:rPr>
        <w:br/>
        <w:t>Arguments with dashes</w:t>
      </w:r>
      <w:r w:rsidRPr="00F3386F">
        <w:rPr>
          <w:rFonts w:ascii="Consolas" w:hAnsi="Consolas"/>
          <w:color w:val="CCCCCC"/>
          <w:spacing w:val="0"/>
          <w:kern w:val="0"/>
          <w:shd w:val="clear" w:color="auto" w:fill="0C0C0C"/>
        </w:rPr>
        <w:br/>
        <w:t>-c</w:t>
      </w:r>
      <w:r w:rsidRPr="00F3386F">
        <w:rPr>
          <w:rFonts w:ascii="Consolas" w:hAnsi="Consolas"/>
          <w:color w:val="CCCCCC"/>
          <w:spacing w:val="0"/>
          <w:kern w:val="0"/>
          <w:shd w:val="clear" w:color="auto" w:fill="0C0C0C"/>
        </w:rPr>
        <w:br/>
        <w:t>-b</w:t>
      </w:r>
      <w:r w:rsidRPr="00F3386F">
        <w:rPr>
          <w:rFonts w:ascii="Consolas" w:hAnsi="Consolas"/>
          <w:color w:val="CCCCCC"/>
          <w:spacing w:val="0"/>
          <w:kern w:val="0"/>
          <w:shd w:val="clear" w:color="auto" w:fill="0C0C0C"/>
        </w:rPr>
        <w:br/>
        <w:t>-a</w:t>
      </w:r>
      <w:r w:rsidRPr="00F3386F">
        <w:rPr>
          <w:rFonts w:ascii="Consolas" w:hAnsi="Consolas"/>
          <w:color w:val="CCCCCC"/>
          <w:spacing w:val="0"/>
          <w:kern w:val="0"/>
          <w:shd w:val="clear" w:color="auto" w:fill="0C0C0C"/>
        </w:rPr>
        <w:br/>
      </w:r>
    </w:p>
    <w:p w14:paraId="717BD5FF" w14:textId="6FCA9178"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 ./part1 a b c -a -b -c -e</w:t>
      </w:r>
    </w:p>
    <w:p w14:paraId="36CD945B"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Arguments with dashes</w:t>
      </w:r>
    </w:p>
    <w:p w14:paraId="07C13AE8"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-e</w:t>
      </w:r>
    </w:p>
    <w:p w14:paraId="1AFD9393"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-c</w:t>
      </w:r>
    </w:p>
    <w:p w14:paraId="0D133836"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-b</w:t>
      </w:r>
    </w:p>
    <w:p w14:paraId="35601FDF"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-a</w:t>
      </w:r>
    </w:p>
    <w:p w14:paraId="43B386F4"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Arguments with words</w:t>
      </w:r>
    </w:p>
    <w:p w14:paraId="594D096B"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c</w:t>
      </w:r>
    </w:p>
    <w:p w14:paraId="7B6F3259" w14:textId="77777777" w:rsidR="00BD2A39" w:rsidRPr="00BD2A39" w:rsidRDefault="00BD2A39" w:rsidP="00BD2A39">
      <w:pPr>
        <w:shd w:val="clear" w:color="auto" w:fill="0C0C0C"/>
        <w:rPr>
          <w:rFonts w:ascii="Consolas" w:hAnsi="Consolas"/>
          <w:spacing w:val="0"/>
          <w:kern w:val="0"/>
        </w:rPr>
      </w:pPr>
      <w:r w:rsidRPr="00BD2A39">
        <w:rPr>
          <w:rFonts w:ascii="Consolas" w:hAnsi="Consolas"/>
          <w:spacing w:val="0"/>
          <w:kern w:val="0"/>
        </w:rPr>
        <w:t>b</w:t>
      </w:r>
    </w:p>
    <w:p w14:paraId="7D4272D8" w14:textId="4D8A478B" w:rsidR="00BD2A39" w:rsidRDefault="00BD2A39" w:rsidP="00BD2A39">
      <w:pPr>
        <w:shd w:val="clear" w:color="auto" w:fill="0C0C0C"/>
        <w:rPr>
          <w:rFonts w:ascii="Consolas" w:hAnsi="Consolas"/>
          <w:spacing w:val="0"/>
          <w:kern w:val="0"/>
        </w:rPr>
      </w:pPr>
      <w:r w:rsidRPr="00BD2A39">
        <w:rPr>
          <w:rFonts w:ascii="Consolas" w:hAnsi="Consolas"/>
          <w:spacing w:val="0"/>
          <w:kern w:val="0"/>
        </w:rPr>
        <w:t>a</w:t>
      </w:r>
    </w:p>
    <w:p w14:paraId="4CE7888C" w14:textId="7A011AF7" w:rsidR="00BD2A39" w:rsidRDefault="00BD2A39" w:rsidP="00BD2A39">
      <w:pPr>
        <w:shd w:val="clear" w:color="auto" w:fill="0C0C0C"/>
        <w:rPr>
          <w:rFonts w:ascii="Consolas" w:hAnsi="Consolas"/>
          <w:spacing w:val="0"/>
          <w:kern w:val="0"/>
        </w:rPr>
      </w:pPr>
    </w:p>
    <w:p w14:paraId="17746C58" w14:textId="41D820B3" w:rsidR="00F3386F" w:rsidRDefault="00F3386F" w:rsidP="00BD2A39">
      <w:pPr>
        <w:shd w:val="clear" w:color="auto" w:fill="0C0C0C"/>
        <w:rPr>
          <w:rFonts w:ascii="Consolas" w:hAnsi="Consolas"/>
          <w:spacing w:val="0"/>
          <w:kern w:val="0"/>
        </w:rPr>
      </w:pPr>
      <w:r>
        <w:rPr>
          <w:rFonts w:ascii="Consolas" w:hAnsi="Consolas"/>
          <w:spacing w:val="0"/>
          <w:kern w:val="0"/>
        </w:rPr>
        <w:t>$ ./part1</w:t>
      </w:r>
    </w:p>
    <w:p w14:paraId="1B6B3D49" w14:textId="2B3FC3EC" w:rsidR="00F3386F" w:rsidRPr="0073311F" w:rsidRDefault="00F3386F" w:rsidP="00BD2A39">
      <w:pPr>
        <w:shd w:val="clear" w:color="auto" w:fill="0C0C0C"/>
        <w:rPr>
          <w:rFonts w:ascii="Consolas" w:hAnsi="Consolas"/>
          <w:spacing w:val="0"/>
          <w:kern w:val="0"/>
        </w:rPr>
      </w:pPr>
      <w:r>
        <w:rPr>
          <w:rFonts w:ascii="Consolas" w:hAnsi="Consolas"/>
          <w:spacing w:val="0"/>
          <w:kern w:val="0"/>
        </w:rPr>
        <w:t>$</w:t>
      </w:r>
    </w:p>
    <w:p w14:paraId="5535928E" w14:textId="75750CDB" w:rsidR="00F3386F" w:rsidRDefault="00F3386F" w:rsidP="00F3386F">
      <w:pPr>
        <w:pStyle w:val="Heading1"/>
      </w:pPr>
      <w:r>
        <w:t xml:space="preserve">Part 2 </w:t>
      </w:r>
      <w:r w:rsidR="00FF794A">
        <w:t>–</w:t>
      </w:r>
      <w:r>
        <w:t xml:space="preserve"> </w:t>
      </w:r>
      <w:r w:rsidR="00FF794A">
        <w:t>Cleaning Up</w:t>
      </w:r>
    </w:p>
    <w:p w14:paraId="3EA181AB" w14:textId="77777777" w:rsidR="00A5668A" w:rsidRDefault="00FF794A" w:rsidP="00FF794A">
      <w:r>
        <w:t xml:space="preserve">One major advantage to this approach is that the list code doesn’t allocate any memory, and it doesn’t care where the list items come from.  But, for many of our programs, we very much care about not leaking memory everywhere.  </w:t>
      </w:r>
      <w:r w:rsidR="00A5668A">
        <w:t xml:space="preserve">So, </w:t>
      </w:r>
      <w:r w:rsidR="00A5668A">
        <w:rPr>
          <w:b/>
          <w:bCs/>
        </w:rPr>
        <w:t>our</w:t>
      </w:r>
      <w:r w:rsidR="00A5668A">
        <w:t xml:space="preserve"> program </w:t>
      </w:r>
      <w:proofErr w:type="gramStart"/>
      <w:r w:rsidR="00A5668A">
        <w:t>has to</w:t>
      </w:r>
      <w:proofErr w:type="gramEnd"/>
      <w:r w:rsidR="00A5668A">
        <w:t xml:space="preserve"> clean up after itself.</w:t>
      </w:r>
    </w:p>
    <w:p w14:paraId="549A7F25" w14:textId="77777777" w:rsidR="00A5668A" w:rsidRDefault="00A5668A" w:rsidP="00FF794A"/>
    <w:p w14:paraId="5C15D805" w14:textId="71492664" w:rsidR="00A5668A" w:rsidRDefault="00A5668A" w:rsidP="00FF794A">
      <w:r>
        <w:t xml:space="preserve">Here is a function to clean up a list, first freeing the text that was copied using </w:t>
      </w:r>
      <w:proofErr w:type="spellStart"/>
      <w:r w:rsidRPr="00D40903">
        <w:rPr>
          <w:rFonts w:ascii="Cascadia Code Light" w:hAnsi="Cascadia Code Light"/>
        </w:rPr>
        <w:t>strdup</w:t>
      </w:r>
      <w:proofErr w:type="spellEnd"/>
      <w:r w:rsidRPr="00D40903">
        <w:rPr>
          <w:rFonts w:ascii="Cascadia Code Light" w:hAnsi="Cascadia Code Light"/>
        </w:rPr>
        <w:t>()</w:t>
      </w:r>
      <w:r>
        <w:t>, and then clearing the argument structure itself.</w:t>
      </w:r>
      <w:r>
        <w:br/>
      </w:r>
    </w:p>
    <w:p w14:paraId="10F3B69C"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569CD6"/>
          <w:spacing w:val="0"/>
          <w:kern w:val="0"/>
          <w:sz w:val="21"/>
          <w:szCs w:val="21"/>
        </w:rPr>
        <w:t>void</w:t>
      </w:r>
      <w:r w:rsidRPr="00A5668A">
        <w:rPr>
          <w:rFonts w:ascii="Consolas" w:hAnsi="Consolas"/>
          <w:color w:val="D4D4D4"/>
          <w:spacing w:val="0"/>
          <w:kern w:val="0"/>
          <w:sz w:val="21"/>
          <w:szCs w:val="21"/>
        </w:rPr>
        <w:t> </w:t>
      </w:r>
      <w:proofErr w:type="spellStart"/>
      <w:r w:rsidRPr="00A5668A">
        <w:rPr>
          <w:rFonts w:ascii="Consolas" w:hAnsi="Consolas"/>
          <w:color w:val="DCDCAA"/>
          <w:spacing w:val="0"/>
          <w:kern w:val="0"/>
          <w:sz w:val="21"/>
          <w:szCs w:val="21"/>
        </w:rPr>
        <w:t>clear_list</w:t>
      </w:r>
      <w:proofErr w:type="spellEnd"/>
      <w:r w:rsidRPr="00A5668A">
        <w:rPr>
          <w:rFonts w:ascii="Consolas" w:hAnsi="Consolas"/>
          <w:color w:val="D4D4D4"/>
          <w:spacing w:val="0"/>
          <w:kern w:val="0"/>
          <w:sz w:val="21"/>
          <w:szCs w:val="21"/>
        </w:rPr>
        <w:t>(</w:t>
      </w:r>
      <w:r w:rsidRPr="00A5668A">
        <w:rPr>
          <w:rFonts w:ascii="Consolas" w:hAnsi="Consolas"/>
          <w:color w:val="569CD6"/>
          <w:spacing w:val="0"/>
          <w:kern w:val="0"/>
          <w:sz w:val="21"/>
          <w:szCs w:val="21"/>
        </w:rPr>
        <w:t>struct</w:t>
      </w:r>
      <w:r w:rsidRPr="00A5668A">
        <w:rPr>
          <w:rFonts w:ascii="Consolas" w:hAnsi="Consolas"/>
          <w:color w:val="D4D4D4"/>
          <w:spacing w:val="0"/>
          <w:kern w:val="0"/>
          <w:sz w:val="21"/>
          <w:szCs w:val="21"/>
        </w:rPr>
        <w:t> </w:t>
      </w:r>
      <w:proofErr w:type="spellStart"/>
      <w:r w:rsidRPr="00A5668A">
        <w:rPr>
          <w:rFonts w:ascii="Consolas" w:hAnsi="Consolas"/>
          <w:color w:val="4EC9B0"/>
          <w:spacing w:val="0"/>
          <w:kern w:val="0"/>
          <w:sz w:val="21"/>
          <w:szCs w:val="21"/>
        </w:rPr>
        <w:t>list_head</w:t>
      </w:r>
      <w:proofErr w:type="spellEnd"/>
      <w:r w:rsidRPr="00A5668A">
        <w:rPr>
          <w:rFonts w:ascii="Consolas" w:hAnsi="Consolas"/>
          <w:color w:val="D4D4D4"/>
          <w:spacing w:val="0"/>
          <w:kern w:val="0"/>
          <w:sz w:val="21"/>
          <w:szCs w:val="21"/>
        </w:rPr>
        <w:t> *</w:t>
      </w:r>
      <w:r w:rsidRPr="00A5668A">
        <w:rPr>
          <w:rFonts w:ascii="Consolas" w:hAnsi="Consolas"/>
          <w:color w:val="9CDCFE"/>
          <w:spacing w:val="0"/>
          <w:kern w:val="0"/>
          <w:sz w:val="21"/>
          <w:szCs w:val="21"/>
        </w:rPr>
        <w:t>list</w:t>
      </w:r>
      <w:r w:rsidRPr="00A5668A">
        <w:rPr>
          <w:rFonts w:ascii="Consolas" w:hAnsi="Consolas"/>
          <w:color w:val="D4D4D4"/>
          <w:spacing w:val="0"/>
          <w:kern w:val="0"/>
          <w:sz w:val="21"/>
          <w:szCs w:val="21"/>
        </w:rPr>
        <w:t>)</w:t>
      </w:r>
    </w:p>
    <w:p w14:paraId="70B13764"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w:t>
      </w:r>
    </w:p>
    <w:p w14:paraId="59A6E46C"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r w:rsidRPr="00A5668A">
        <w:rPr>
          <w:rFonts w:ascii="Consolas" w:hAnsi="Consolas"/>
          <w:color w:val="569CD6"/>
          <w:spacing w:val="0"/>
          <w:kern w:val="0"/>
          <w:sz w:val="21"/>
          <w:szCs w:val="21"/>
        </w:rPr>
        <w:t>struct</w:t>
      </w:r>
      <w:r w:rsidRPr="00A5668A">
        <w:rPr>
          <w:rFonts w:ascii="Consolas" w:hAnsi="Consolas"/>
          <w:color w:val="D4D4D4"/>
          <w:spacing w:val="0"/>
          <w:kern w:val="0"/>
          <w:sz w:val="21"/>
          <w:szCs w:val="21"/>
        </w:rPr>
        <w:t> </w:t>
      </w:r>
      <w:r w:rsidRPr="00A5668A">
        <w:rPr>
          <w:rFonts w:ascii="Consolas" w:hAnsi="Consolas"/>
          <w:color w:val="4EC9B0"/>
          <w:spacing w:val="0"/>
          <w:kern w:val="0"/>
          <w:sz w:val="21"/>
          <w:szCs w:val="21"/>
        </w:rPr>
        <w:t>argument</w:t>
      </w:r>
      <w:r w:rsidRPr="00A5668A">
        <w:rPr>
          <w:rFonts w:ascii="Consolas" w:hAnsi="Consolas"/>
          <w:color w:val="D4D4D4"/>
          <w:spacing w:val="0"/>
          <w:kern w:val="0"/>
          <w:sz w:val="21"/>
          <w:szCs w:val="21"/>
        </w:rPr>
        <w:t> *</w:t>
      </w:r>
      <w:proofErr w:type="gramStart"/>
      <w:r w:rsidRPr="00A5668A">
        <w:rPr>
          <w:rFonts w:ascii="Consolas" w:hAnsi="Consolas"/>
          <w:color w:val="9CDCFE"/>
          <w:spacing w:val="0"/>
          <w:kern w:val="0"/>
          <w:sz w:val="21"/>
          <w:szCs w:val="21"/>
        </w:rPr>
        <w:t>entry</w:t>
      </w:r>
      <w:r w:rsidRPr="00A5668A">
        <w:rPr>
          <w:rFonts w:ascii="Consolas" w:hAnsi="Consolas"/>
          <w:color w:val="D4D4D4"/>
          <w:spacing w:val="0"/>
          <w:kern w:val="0"/>
          <w:sz w:val="21"/>
          <w:szCs w:val="21"/>
        </w:rPr>
        <w:t>;</w:t>
      </w:r>
      <w:proofErr w:type="gramEnd"/>
    </w:p>
    <w:p w14:paraId="7295EF0E"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r w:rsidRPr="00A5668A">
        <w:rPr>
          <w:rFonts w:ascii="Consolas" w:hAnsi="Consolas"/>
          <w:color w:val="569CD6"/>
          <w:spacing w:val="0"/>
          <w:kern w:val="0"/>
          <w:sz w:val="21"/>
          <w:szCs w:val="21"/>
        </w:rPr>
        <w:t>struct</w:t>
      </w:r>
      <w:r w:rsidRPr="00A5668A">
        <w:rPr>
          <w:rFonts w:ascii="Consolas" w:hAnsi="Consolas"/>
          <w:color w:val="D4D4D4"/>
          <w:spacing w:val="0"/>
          <w:kern w:val="0"/>
          <w:sz w:val="21"/>
          <w:szCs w:val="21"/>
        </w:rPr>
        <w:t> </w:t>
      </w:r>
      <w:proofErr w:type="spellStart"/>
      <w:r w:rsidRPr="00A5668A">
        <w:rPr>
          <w:rFonts w:ascii="Consolas" w:hAnsi="Consolas"/>
          <w:color w:val="4EC9B0"/>
          <w:spacing w:val="0"/>
          <w:kern w:val="0"/>
          <w:sz w:val="21"/>
          <w:szCs w:val="21"/>
        </w:rPr>
        <w:t>list_head</w:t>
      </w:r>
      <w:proofErr w:type="spellEnd"/>
      <w:r w:rsidRPr="00A5668A">
        <w:rPr>
          <w:rFonts w:ascii="Consolas" w:hAnsi="Consolas"/>
          <w:color w:val="D4D4D4"/>
          <w:spacing w:val="0"/>
          <w:kern w:val="0"/>
          <w:sz w:val="21"/>
          <w:szCs w:val="21"/>
        </w:rPr>
        <w:t> *</w:t>
      </w:r>
      <w:proofErr w:type="spellStart"/>
      <w:proofErr w:type="gramStart"/>
      <w:r w:rsidRPr="00A5668A">
        <w:rPr>
          <w:rFonts w:ascii="Consolas" w:hAnsi="Consolas"/>
          <w:color w:val="9CDCFE"/>
          <w:spacing w:val="0"/>
          <w:kern w:val="0"/>
          <w:sz w:val="21"/>
          <w:szCs w:val="21"/>
        </w:rPr>
        <w:t>curr</w:t>
      </w:r>
      <w:proofErr w:type="spellEnd"/>
      <w:r w:rsidRPr="00A5668A">
        <w:rPr>
          <w:rFonts w:ascii="Consolas" w:hAnsi="Consolas"/>
          <w:color w:val="D4D4D4"/>
          <w:spacing w:val="0"/>
          <w:kern w:val="0"/>
          <w:sz w:val="21"/>
          <w:szCs w:val="21"/>
        </w:rPr>
        <w:t>;</w:t>
      </w:r>
      <w:proofErr w:type="gramEnd"/>
    </w:p>
    <w:p w14:paraId="7D00D488" w14:textId="4BC2DA6D" w:rsidR="00A5668A" w:rsidRDefault="00A5668A" w:rsidP="00A5668A">
      <w:pPr>
        <w:shd w:val="clear" w:color="auto" w:fill="1E1E1E"/>
        <w:spacing w:line="285" w:lineRule="atLeast"/>
        <w:rPr>
          <w:rFonts w:ascii="Consolas" w:hAnsi="Consolas"/>
          <w:color w:val="D4D4D4"/>
          <w:spacing w:val="0"/>
          <w:kern w:val="0"/>
          <w:sz w:val="21"/>
          <w:szCs w:val="21"/>
        </w:rPr>
      </w:pPr>
    </w:p>
    <w:p w14:paraId="0D425860" w14:textId="0CB26654" w:rsidR="007A7895" w:rsidRPr="00A5668A" w:rsidRDefault="007A7895" w:rsidP="00A5668A">
      <w:pPr>
        <w:shd w:val="clear" w:color="auto" w:fill="1E1E1E"/>
        <w:spacing w:line="285" w:lineRule="atLeast"/>
        <w:rPr>
          <w:rFonts w:ascii="Consolas" w:hAnsi="Consolas"/>
          <w:color w:val="D4D4D4"/>
          <w:spacing w:val="0"/>
          <w:kern w:val="0"/>
          <w:sz w:val="21"/>
          <w:szCs w:val="21"/>
        </w:rPr>
      </w:pPr>
      <w:r>
        <w:rPr>
          <w:rFonts w:ascii="Consolas" w:hAnsi="Consolas"/>
          <w:color w:val="D4D4D4"/>
          <w:spacing w:val="0"/>
          <w:kern w:val="0"/>
          <w:sz w:val="21"/>
          <w:szCs w:val="21"/>
        </w:rPr>
        <w:t xml:space="preserve">    </w:t>
      </w:r>
      <w:proofErr w:type="spellStart"/>
      <w:r>
        <w:rPr>
          <w:rFonts w:ascii="Consolas" w:hAnsi="Consolas"/>
          <w:color w:val="D4D4D4"/>
          <w:spacing w:val="0"/>
          <w:kern w:val="0"/>
          <w:sz w:val="21"/>
          <w:szCs w:val="21"/>
        </w:rPr>
        <w:t>curr</w:t>
      </w:r>
      <w:proofErr w:type="spellEnd"/>
      <w:r>
        <w:rPr>
          <w:rFonts w:ascii="Consolas" w:hAnsi="Consolas"/>
          <w:color w:val="D4D4D4"/>
          <w:spacing w:val="0"/>
          <w:kern w:val="0"/>
          <w:sz w:val="21"/>
          <w:szCs w:val="21"/>
        </w:rPr>
        <w:t xml:space="preserve"> = list-&gt;</w:t>
      </w:r>
      <w:proofErr w:type="gramStart"/>
      <w:r>
        <w:rPr>
          <w:rFonts w:ascii="Consolas" w:hAnsi="Consolas"/>
          <w:color w:val="D4D4D4"/>
          <w:spacing w:val="0"/>
          <w:kern w:val="0"/>
          <w:sz w:val="21"/>
          <w:szCs w:val="21"/>
        </w:rPr>
        <w:t>next;</w:t>
      </w:r>
      <w:proofErr w:type="gramEnd"/>
    </w:p>
    <w:p w14:paraId="23E66DB4"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r w:rsidRPr="00A5668A">
        <w:rPr>
          <w:rFonts w:ascii="Consolas" w:hAnsi="Consolas"/>
          <w:color w:val="C586C0"/>
          <w:spacing w:val="0"/>
          <w:kern w:val="0"/>
          <w:sz w:val="21"/>
          <w:szCs w:val="21"/>
        </w:rPr>
        <w:t>while</w:t>
      </w:r>
      <w:r w:rsidRPr="00A5668A">
        <w:rPr>
          <w:rFonts w:ascii="Consolas" w:hAnsi="Consolas"/>
          <w:color w:val="D4D4D4"/>
          <w:spacing w:val="0"/>
          <w:kern w:val="0"/>
          <w:sz w:val="21"/>
          <w:szCs w:val="21"/>
        </w:rPr>
        <w:t> (! </w:t>
      </w:r>
      <w:proofErr w:type="spellStart"/>
      <w:r w:rsidRPr="00A5668A">
        <w:rPr>
          <w:rFonts w:ascii="Consolas" w:hAnsi="Consolas"/>
          <w:color w:val="DCDCAA"/>
          <w:spacing w:val="0"/>
          <w:kern w:val="0"/>
          <w:sz w:val="21"/>
          <w:szCs w:val="21"/>
        </w:rPr>
        <w:t>list_empty</w:t>
      </w:r>
      <w:proofErr w:type="spellEnd"/>
      <w:r w:rsidRPr="00A5668A">
        <w:rPr>
          <w:rFonts w:ascii="Consolas" w:hAnsi="Consolas"/>
          <w:color w:val="D4D4D4"/>
          <w:spacing w:val="0"/>
          <w:kern w:val="0"/>
          <w:sz w:val="21"/>
          <w:szCs w:val="21"/>
        </w:rPr>
        <w:t>(</w:t>
      </w:r>
      <w:r w:rsidRPr="00A5668A">
        <w:rPr>
          <w:rFonts w:ascii="Consolas" w:hAnsi="Consolas"/>
          <w:color w:val="9CDCFE"/>
          <w:spacing w:val="0"/>
          <w:kern w:val="0"/>
          <w:sz w:val="21"/>
          <w:szCs w:val="21"/>
        </w:rPr>
        <w:t>list</w:t>
      </w:r>
      <w:r w:rsidRPr="00A5668A">
        <w:rPr>
          <w:rFonts w:ascii="Consolas" w:hAnsi="Consolas"/>
          <w:color w:val="D4D4D4"/>
          <w:spacing w:val="0"/>
          <w:kern w:val="0"/>
          <w:sz w:val="21"/>
          <w:szCs w:val="21"/>
        </w:rPr>
        <w:t>)) {</w:t>
      </w:r>
    </w:p>
    <w:p w14:paraId="7FDA0C6B"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r w:rsidRPr="00A5668A">
        <w:rPr>
          <w:rFonts w:ascii="Consolas" w:hAnsi="Consolas"/>
          <w:color w:val="9CDCFE"/>
          <w:spacing w:val="0"/>
          <w:kern w:val="0"/>
          <w:sz w:val="21"/>
          <w:szCs w:val="21"/>
        </w:rPr>
        <w:t>entry</w:t>
      </w:r>
      <w:r w:rsidRPr="00A5668A">
        <w:rPr>
          <w:rFonts w:ascii="Consolas" w:hAnsi="Consolas"/>
          <w:color w:val="D4D4D4"/>
          <w:spacing w:val="0"/>
          <w:kern w:val="0"/>
          <w:sz w:val="21"/>
          <w:szCs w:val="21"/>
        </w:rPr>
        <w:t> = </w:t>
      </w:r>
      <w:proofErr w:type="spellStart"/>
      <w:r w:rsidRPr="00A5668A">
        <w:rPr>
          <w:rFonts w:ascii="Consolas" w:hAnsi="Consolas"/>
          <w:color w:val="569CD6"/>
          <w:spacing w:val="0"/>
          <w:kern w:val="0"/>
          <w:sz w:val="21"/>
          <w:szCs w:val="21"/>
        </w:rPr>
        <w:t>list_entry</w:t>
      </w:r>
      <w:proofErr w:type="spellEnd"/>
      <w:r w:rsidRPr="00A5668A">
        <w:rPr>
          <w:rFonts w:ascii="Consolas" w:hAnsi="Consolas"/>
          <w:color w:val="D4D4D4"/>
          <w:spacing w:val="0"/>
          <w:kern w:val="0"/>
          <w:sz w:val="21"/>
          <w:szCs w:val="21"/>
        </w:rPr>
        <w:t>(</w:t>
      </w:r>
      <w:proofErr w:type="spellStart"/>
      <w:r w:rsidRPr="00A5668A">
        <w:rPr>
          <w:rFonts w:ascii="Consolas" w:hAnsi="Consolas"/>
          <w:color w:val="9CDCFE"/>
          <w:spacing w:val="0"/>
          <w:kern w:val="0"/>
          <w:sz w:val="21"/>
          <w:szCs w:val="21"/>
        </w:rPr>
        <w:t>curr</w:t>
      </w:r>
      <w:proofErr w:type="spellEnd"/>
      <w:r w:rsidRPr="00A5668A">
        <w:rPr>
          <w:rFonts w:ascii="Consolas" w:hAnsi="Consolas"/>
          <w:color w:val="D4D4D4"/>
          <w:spacing w:val="0"/>
          <w:kern w:val="0"/>
          <w:sz w:val="21"/>
          <w:szCs w:val="21"/>
        </w:rPr>
        <w:t>, </w:t>
      </w:r>
      <w:r w:rsidRPr="00A5668A">
        <w:rPr>
          <w:rFonts w:ascii="Consolas" w:hAnsi="Consolas"/>
          <w:color w:val="569CD6"/>
          <w:spacing w:val="0"/>
          <w:kern w:val="0"/>
          <w:sz w:val="21"/>
          <w:szCs w:val="21"/>
        </w:rPr>
        <w:t>struct</w:t>
      </w:r>
      <w:r w:rsidRPr="00A5668A">
        <w:rPr>
          <w:rFonts w:ascii="Consolas" w:hAnsi="Consolas"/>
          <w:color w:val="D4D4D4"/>
          <w:spacing w:val="0"/>
          <w:kern w:val="0"/>
          <w:sz w:val="21"/>
          <w:szCs w:val="21"/>
        </w:rPr>
        <w:t> argument, </w:t>
      </w:r>
      <w:r w:rsidRPr="00A5668A">
        <w:rPr>
          <w:rFonts w:ascii="Consolas" w:hAnsi="Consolas"/>
          <w:color w:val="9CDCFE"/>
          <w:spacing w:val="0"/>
          <w:kern w:val="0"/>
          <w:sz w:val="21"/>
          <w:szCs w:val="21"/>
        </w:rPr>
        <w:t>list</w:t>
      </w:r>
      <w:proofErr w:type="gramStart"/>
      <w:r w:rsidRPr="00A5668A">
        <w:rPr>
          <w:rFonts w:ascii="Consolas" w:hAnsi="Consolas"/>
          <w:color w:val="D4D4D4"/>
          <w:spacing w:val="0"/>
          <w:kern w:val="0"/>
          <w:sz w:val="21"/>
          <w:szCs w:val="21"/>
        </w:rPr>
        <w:t>);</w:t>
      </w:r>
      <w:proofErr w:type="gramEnd"/>
    </w:p>
    <w:p w14:paraId="64CDA5A8" w14:textId="4AD9553E" w:rsidR="009F6C64" w:rsidRPr="00A5668A" w:rsidRDefault="009F6C64" w:rsidP="009F6C64">
      <w:pPr>
        <w:shd w:val="clear" w:color="auto" w:fill="1E1E1E"/>
        <w:spacing w:line="285" w:lineRule="atLeast"/>
        <w:rPr>
          <w:rFonts w:ascii="Consolas" w:hAnsi="Consolas"/>
          <w:color w:val="D4D4D4"/>
          <w:spacing w:val="0"/>
          <w:kern w:val="0"/>
          <w:sz w:val="21"/>
          <w:szCs w:val="21"/>
        </w:rPr>
      </w:pPr>
      <w:r>
        <w:rPr>
          <w:rFonts w:ascii="Consolas" w:hAnsi="Consolas"/>
          <w:color w:val="D4D4D4"/>
          <w:spacing w:val="0"/>
          <w:kern w:val="0"/>
          <w:sz w:val="21"/>
          <w:szCs w:val="21"/>
        </w:rPr>
        <w:tab/>
      </w:r>
      <w:r w:rsidRPr="00A5668A">
        <w:rPr>
          <w:rFonts w:ascii="Consolas" w:hAnsi="Consolas"/>
          <w:color w:val="D4D4D4"/>
          <w:spacing w:val="0"/>
          <w:kern w:val="0"/>
          <w:sz w:val="21"/>
          <w:szCs w:val="21"/>
        </w:rPr>
        <w:t>  </w:t>
      </w:r>
      <w:proofErr w:type="spellStart"/>
      <w:r w:rsidRPr="00A5668A">
        <w:rPr>
          <w:rFonts w:ascii="Consolas" w:hAnsi="Consolas"/>
          <w:color w:val="9CDCFE"/>
          <w:spacing w:val="0"/>
          <w:kern w:val="0"/>
          <w:sz w:val="21"/>
          <w:szCs w:val="21"/>
        </w:rPr>
        <w:t>curr</w:t>
      </w:r>
      <w:proofErr w:type="spellEnd"/>
      <w:r w:rsidRPr="00A5668A">
        <w:rPr>
          <w:rFonts w:ascii="Consolas" w:hAnsi="Consolas"/>
          <w:color w:val="D4D4D4"/>
          <w:spacing w:val="0"/>
          <w:kern w:val="0"/>
          <w:sz w:val="21"/>
          <w:szCs w:val="21"/>
        </w:rPr>
        <w:t> = </w:t>
      </w:r>
      <w:r w:rsidRPr="00A5668A">
        <w:rPr>
          <w:rFonts w:ascii="Consolas" w:hAnsi="Consolas"/>
          <w:color w:val="9CDCFE"/>
          <w:spacing w:val="0"/>
          <w:kern w:val="0"/>
          <w:sz w:val="21"/>
          <w:szCs w:val="21"/>
        </w:rPr>
        <w:t>list</w:t>
      </w:r>
      <w:r w:rsidRPr="00A5668A">
        <w:rPr>
          <w:rFonts w:ascii="Consolas" w:hAnsi="Consolas"/>
          <w:color w:val="D4D4D4"/>
          <w:spacing w:val="0"/>
          <w:kern w:val="0"/>
          <w:sz w:val="21"/>
          <w:szCs w:val="21"/>
        </w:rPr>
        <w:t>-&gt;</w:t>
      </w:r>
      <w:proofErr w:type="gramStart"/>
      <w:r w:rsidRPr="00A5668A">
        <w:rPr>
          <w:rFonts w:ascii="Consolas" w:hAnsi="Consolas"/>
          <w:color w:val="9CDCFE"/>
          <w:spacing w:val="0"/>
          <w:kern w:val="0"/>
          <w:sz w:val="21"/>
          <w:szCs w:val="21"/>
        </w:rPr>
        <w:t>next</w:t>
      </w:r>
      <w:r w:rsidRPr="00A5668A">
        <w:rPr>
          <w:rFonts w:ascii="Consolas" w:hAnsi="Consolas"/>
          <w:color w:val="D4D4D4"/>
          <w:spacing w:val="0"/>
          <w:kern w:val="0"/>
          <w:sz w:val="21"/>
          <w:szCs w:val="21"/>
        </w:rPr>
        <w:t>;</w:t>
      </w:r>
      <w:proofErr w:type="gramEnd"/>
    </w:p>
    <w:p w14:paraId="6B1B576F" w14:textId="4058F7F2" w:rsidR="00A5668A" w:rsidRPr="00A5668A" w:rsidRDefault="00A5668A" w:rsidP="00A5668A">
      <w:pPr>
        <w:shd w:val="clear" w:color="auto" w:fill="1E1E1E"/>
        <w:spacing w:line="285" w:lineRule="atLeast"/>
        <w:rPr>
          <w:rFonts w:ascii="Consolas" w:hAnsi="Consolas"/>
          <w:color w:val="D4D4D4"/>
          <w:spacing w:val="0"/>
          <w:kern w:val="0"/>
          <w:sz w:val="21"/>
          <w:szCs w:val="21"/>
        </w:rPr>
      </w:pPr>
    </w:p>
    <w:p w14:paraId="12F63331"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proofErr w:type="spellStart"/>
      <w:r w:rsidRPr="00A5668A">
        <w:rPr>
          <w:rFonts w:ascii="Consolas" w:hAnsi="Consolas"/>
          <w:color w:val="DCDCAA"/>
          <w:spacing w:val="0"/>
          <w:kern w:val="0"/>
          <w:sz w:val="21"/>
          <w:szCs w:val="21"/>
        </w:rPr>
        <w:t>list_del</w:t>
      </w:r>
      <w:proofErr w:type="spellEnd"/>
      <w:r w:rsidRPr="00A5668A">
        <w:rPr>
          <w:rFonts w:ascii="Consolas" w:hAnsi="Consolas"/>
          <w:color w:val="D4D4D4"/>
          <w:spacing w:val="0"/>
          <w:kern w:val="0"/>
          <w:sz w:val="21"/>
          <w:szCs w:val="21"/>
        </w:rPr>
        <w:t>(&amp;</w:t>
      </w:r>
      <w:r w:rsidRPr="00A5668A">
        <w:rPr>
          <w:rFonts w:ascii="Consolas" w:hAnsi="Consolas"/>
          <w:color w:val="9CDCFE"/>
          <w:spacing w:val="0"/>
          <w:kern w:val="0"/>
          <w:sz w:val="21"/>
          <w:szCs w:val="21"/>
        </w:rPr>
        <w:t>entry</w:t>
      </w:r>
      <w:r w:rsidRPr="00A5668A">
        <w:rPr>
          <w:rFonts w:ascii="Consolas" w:hAnsi="Consolas"/>
          <w:color w:val="D4D4D4"/>
          <w:spacing w:val="0"/>
          <w:kern w:val="0"/>
          <w:sz w:val="21"/>
          <w:szCs w:val="21"/>
        </w:rPr>
        <w:t>-&gt;</w:t>
      </w:r>
      <w:r w:rsidRPr="00A5668A">
        <w:rPr>
          <w:rFonts w:ascii="Consolas" w:hAnsi="Consolas"/>
          <w:color w:val="9CDCFE"/>
          <w:spacing w:val="0"/>
          <w:kern w:val="0"/>
          <w:sz w:val="21"/>
          <w:szCs w:val="21"/>
        </w:rPr>
        <w:t>list</w:t>
      </w:r>
      <w:proofErr w:type="gramStart"/>
      <w:r w:rsidRPr="00A5668A">
        <w:rPr>
          <w:rFonts w:ascii="Consolas" w:hAnsi="Consolas"/>
          <w:color w:val="D4D4D4"/>
          <w:spacing w:val="0"/>
          <w:kern w:val="0"/>
          <w:sz w:val="21"/>
          <w:szCs w:val="21"/>
        </w:rPr>
        <w:t>);</w:t>
      </w:r>
      <w:proofErr w:type="gramEnd"/>
    </w:p>
    <w:p w14:paraId="0A1687A4"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r w:rsidRPr="00A5668A">
        <w:rPr>
          <w:rFonts w:ascii="Consolas" w:hAnsi="Consolas"/>
          <w:color w:val="DCDCAA"/>
          <w:spacing w:val="0"/>
          <w:kern w:val="0"/>
          <w:sz w:val="21"/>
          <w:szCs w:val="21"/>
        </w:rPr>
        <w:t>free</w:t>
      </w:r>
      <w:r w:rsidRPr="00A5668A">
        <w:rPr>
          <w:rFonts w:ascii="Consolas" w:hAnsi="Consolas"/>
          <w:color w:val="D4D4D4"/>
          <w:spacing w:val="0"/>
          <w:kern w:val="0"/>
          <w:sz w:val="21"/>
          <w:szCs w:val="21"/>
        </w:rPr>
        <w:t>(</w:t>
      </w:r>
      <w:r w:rsidRPr="00A5668A">
        <w:rPr>
          <w:rFonts w:ascii="Consolas" w:hAnsi="Consolas"/>
          <w:color w:val="9CDCFE"/>
          <w:spacing w:val="0"/>
          <w:kern w:val="0"/>
          <w:sz w:val="21"/>
          <w:szCs w:val="21"/>
        </w:rPr>
        <w:t>entry</w:t>
      </w:r>
      <w:r w:rsidRPr="00A5668A">
        <w:rPr>
          <w:rFonts w:ascii="Consolas" w:hAnsi="Consolas"/>
          <w:color w:val="D4D4D4"/>
          <w:spacing w:val="0"/>
          <w:kern w:val="0"/>
          <w:sz w:val="21"/>
          <w:szCs w:val="21"/>
        </w:rPr>
        <w:t>-&gt;</w:t>
      </w:r>
      <w:r w:rsidRPr="00A5668A">
        <w:rPr>
          <w:rFonts w:ascii="Consolas" w:hAnsi="Consolas"/>
          <w:color w:val="9CDCFE"/>
          <w:spacing w:val="0"/>
          <w:kern w:val="0"/>
          <w:sz w:val="21"/>
          <w:szCs w:val="21"/>
        </w:rPr>
        <w:t>contents</w:t>
      </w:r>
      <w:proofErr w:type="gramStart"/>
      <w:r w:rsidRPr="00A5668A">
        <w:rPr>
          <w:rFonts w:ascii="Consolas" w:hAnsi="Consolas"/>
          <w:color w:val="D4D4D4"/>
          <w:spacing w:val="0"/>
          <w:kern w:val="0"/>
          <w:sz w:val="21"/>
          <w:szCs w:val="21"/>
        </w:rPr>
        <w:t>);</w:t>
      </w:r>
      <w:proofErr w:type="gramEnd"/>
    </w:p>
    <w:p w14:paraId="1D5E51D5"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        </w:t>
      </w:r>
      <w:r w:rsidRPr="00A5668A">
        <w:rPr>
          <w:rFonts w:ascii="Consolas" w:hAnsi="Consolas"/>
          <w:color w:val="DCDCAA"/>
          <w:spacing w:val="0"/>
          <w:kern w:val="0"/>
          <w:sz w:val="21"/>
          <w:szCs w:val="21"/>
        </w:rPr>
        <w:t>free</w:t>
      </w:r>
      <w:r w:rsidRPr="00A5668A">
        <w:rPr>
          <w:rFonts w:ascii="Consolas" w:hAnsi="Consolas"/>
          <w:color w:val="D4D4D4"/>
          <w:spacing w:val="0"/>
          <w:kern w:val="0"/>
          <w:sz w:val="21"/>
          <w:szCs w:val="21"/>
        </w:rPr>
        <w:t>(</w:t>
      </w:r>
      <w:r w:rsidRPr="00A5668A">
        <w:rPr>
          <w:rFonts w:ascii="Consolas" w:hAnsi="Consolas"/>
          <w:color w:val="9CDCFE"/>
          <w:spacing w:val="0"/>
          <w:kern w:val="0"/>
          <w:sz w:val="21"/>
          <w:szCs w:val="21"/>
        </w:rPr>
        <w:t>entry</w:t>
      </w:r>
      <w:proofErr w:type="gramStart"/>
      <w:r w:rsidRPr="00A5668A">
        <w:rPr>
          <w:rFonts w:ascii="Consolas" w:hAnsi="Consolas"/>
          <w:color w:val="D4D4D4"/>
          <w:spacing w:val="0"/>
          <w:kern w:val="0"/>
          <w:sz w:val="21"/>
          <w:szCs w:val="21"/>
        </w:rPr>
        <w:t>);</w:t>
      </w:r>
      <w:proofErr w:type="gramEnd"/>
    </w:p>
    <w:p w14:paraId="46761525" w14:textId="77777777" w:rsidR="00A5668A" w:rsidRP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lastRenderedPageBreak/>
        <w:t>    }</w:t>
      </w:r>
    </w:p>
    <w:p w14:paraId="3B161232" w14:textId="7D13F70F" w:rsidR="00A5668A" w:rsidRDefault="00A5668A" w:rsidP="00A5668A">
      <w:pPr>
        <w:shd w:val="clear" w:color="auto" w:fill="1E1E1E"/>
        <w:spacing w:line="285" w:lineRule="atLeast"/>
        <w:rPr>
          <w:rFonts w:ascii="Consolas" w:hAnsi="Consolas"/>
          <w:color w:val="D4D4D4"/>
          <w:spacing w:val="0"/>
          <w:kern w:val="0"/>
          <w:sz w:val="21"/>
          <w:szCs w:val="21"/>
        </w:rPr>
      </w:pPr>
      <w:r w:rsidRPr="00A5668A">
        <w:rPr>
          <w:rFonts w:ascii="Consolas" w:hAnsi="Consolas"/>
          <w:color w:val="D4D4D4"/>
          <w:spacing w:val="0"/>
          <w:kern w:val="0"/>
          <w:sz w:val="21"/>
          <w:szCs w:val="21"/>
        </w:rPr>
        <w:t>}</w:t>
      </w:r>
    </w:p>
    <w:p w14:paraId="01F9F32A" w14:textId="6CF23758" w:rsidR="000735A0" w:rsidRDefault="000735A0" w:rsidP="00A5668A">
      <w:pPr>
        <w:shd w:val="clear" w:color="auto" w:fill="1E1E1E"/>
        <w:spacing w:line="285" w:lineRule="atLeast"/>
        <w:rPr>
          <w:rFonts w:ascii="Consolas" w:hAnsi="Consolas"/>
          <w:color w:val="D4D4D4"/>
          <w:spacing w:val="0"/>
          <w:kern w:val="0"/>
          <w:sz w:val="21"/>
          <w:szCs w:val="21"/>
        </w:rPr>
      </w:pPr>
    </w:p>
    <w:p w14:paraId="658CF671" w14:textId="7E4074C8" w:rsidR="00FF794A" w:rsidRPr="00FF794A" w:rsidRDefault="00FF794A" w:rsidP="00FF794A"/>
    <w:p w14:paraId="523FAD6B" w14:textId="42925D2C" w:rsidR="00FB1FA1" w:rsidRPr="00666ED8" w:rsidRDefault="00FB1FA1">
      <w:r>
        <w:t xml:space="preserve">The astute amongst us will notice that the list traversal used a for loop, whilst this does not.  </w:t>
      </w:r>
      <w:r w:rsidR="00666ED8">
        <w:t xml:space="preserve">The reason is that we’re going to delete and then free the node that current is pointing at.  If we read the next pointer from that memory it </w:t>
      </w:r>
      <w:r w:rsidR="00666ED8">
        <w:rPr>
          <w:i/>
          <w:iCs/>
        </w:rPr>
        <w:t>might not be the same value</w:t>
      </w:r>
      <w:r w:rsidR="00666ED8">
        <w:t xml:space="preserve"> after the free.  So, we </w:t>
      </w:r>
      <w:proofErr w:type="gramStart"/>
      <w:r w:rsidR="00666ED8">
        <w:t>have to</w:t>
      </w:r>
      <w:proofErr w:type="gramEnd"/>
      <w:r w:rsidR="00666ED8">
        <w:t xml:space="preserve"> make </w:t>
      </w:r>
      <w:proofErr w:type="spellStart"/>
      <w:r w:rsidR="00666ED8">
        <w:rPr>
          <w:i/>
          <w:iCs/>
        </w:rPr>
        <w:t>curr</w:t>
      </w:r>
      <w:proofErr w:type="spellEnd"/>
      <w:r w:rsidR="00666ED8">
        <w:t xml:space="preserve"> point to the next value </w:t>
      </w:r>
      <w:r w:rsidR="007A7895">
        <w:t xml:space="preserve">before we </w:t>
      </w:r>
      <w:r w:rsidR="008372AF">
        <w:t>delete it, but the for() loop cannot do that, so we have to use the while loop here instead.  This will typically be the cases whenever we’re deleting from the list in a loop like this.</w:t>
      </w:r>
    </w:p>
    <w:p w14:paraId="39615ADD" w14:textId="77777777" w:rsidR="00FB1FA1" w:rsidRDefault="00FB1FA1"/>
    <w:p w14:paraId="01AF4A59" w14:textId="7AF98A68" w:rsidR="00F3386F" w:rsidRDefault="00A5668A">
      <w:r>
        <w:t xml:space="preserve">Copy your part1.c file into part2.c, and then </w:t>
      </w:r>
      <w:r w:rsidR="00F36647">
        <w:t xml:space="preserve">add this clean-up code.  Verify that you don’t have any leaks using </w:t>
      </w:r>
      <w:proofErr w:type="spellStart"/>
      <w:r w:rsidR="00F36647">
        <w:t>valgrind</w:t>
      </w:r>
      <w:proofErr w:type="spellEnd"/>
      <w:r w:rsidR="00F36647">
        <w:t>.</w:t>
      </w:r>
    </w:p>
    <w:p w14:paraId="6D6687B1" w14:textId="51D3BCD0" w:rsidR="00FB1FA1" w:rsidRDefault="00FB1FA1">
      <w:pPr>
        <w:rPr>
          <w:rFonts w:ascii="Arial" w:hAnsi="Arial" w:cs="Arial"/>
          <w:b/>
          <w:bCs/>
          <w:sz w:val="26"/>
          <w:szCs w:val="26"/>
        </w:rPr>
      </w:pPr>
    </w:p>
    <w:p w14:paraId="2E082A1D" w14:textId="050D619D" w:rsidR="00F36647" w:rsidRDefault="00F36647" w:rsidP="000735A0">
      <w:pPr>
        <w:pStyle w:val="Heading3"/>
      </w:pPr>
      <w:r>
        <w:t>Part 2 – Sample Output</w:t>
      </w:r>
    </w:p>
    <w:p w14:paraId="3031F8DE" w14:textId="510DF188" w:rsidR="000735A0" w:rsidRPr="000735A0" w:rsidRDefault="000735A0" w:rsidP="000735A0">
      <w:pPr>
        <w:shd w:val="clear" w:color="auto" w:fill="1E1E1E"/>
        <w:spacing w:line="285" w:lineRule="atLeast"/>
        <w:rPr>
          <w:rFonts w:ascii="Consolas" w:hAnsi="Consolas"/>
          <w:color w:val="D4D4D4"/>
          <w:spacing w:val="0"/>
          <w:kern w:val="0"/>
          <w:sz w:val="21"/>
          <w:szCs w:val="21"/>
        </w:rPr>
      </w:pPr>
      <w:r>
        <w:rPr>
          <w:rFonts w:ascii="Consolas" w:hAnsi="Consolas"/>
          <w:color w:val="D4D4D4"/>
          <w:spacing w:val="0"/>
          <w:kern w:val="0"/>
          <w:sz w:val="21"/>
          <w:szCs w:val="21"/>
        </w:rPr>
        <w:t xml:space="preserve">$ </w:t>
      </w:r>
      <w:proofErr w:type="spellStart"/>
      <w:r>
        <w:rPr>
          <w:rFonts w:ascii="Consolas" w:hAnsi="Consolas"/>
          <w:color w:val="D4D4D4"/>
          <w:spacing w:val="0"/>
          <w:kern w:val="0"/>
          <w:sz w:val="21"/>
          <w:szCs w:val="21"/>
        </w:rPr>
        <w:t>valgrind</w:t>
      </w:r>
      <w:proofErr w:type="spellEnd"/>
      <w:r>
        <w:rPr>
          <w:rFonts w:ascii="Consolas" w:hAnsi="Consolas"/>
          <w:color w:val="D4D4D4"/>
          <w:spacing w:val="0"/>
          <w:kern w:val="0"/>
          <w:sz w:val="21"/>
          <w:szCs w:val="21"/>
        </w:rPr>
        <w:t xml:space="preserve"> </w:t>
      </w:r>
      <w:r w:rsidRPr="000735A0">
        <w:rPr>
          <w:rFonts w:ascii="Consolas" w:hAnsi="Consolas"/>
          <w:color w:val="D4D4D4"/>
          <w:spacing w:val="0"/>
          <w:kern w:val="0"/>
          <w:sz w:val="21"/>
          <w:szCs w:val="21"/>
        </w:rPr>
        <w:t>./part1 a b c</w:t>
      </w:r>
    </w:p>
    <w:p w14:paraId="11E561EB"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Arguments with words</w:t>
      </w:r>
    </w:p>
    <w:p w14:paraId="27EA3C61"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c</w:t>
      </w:r>
    </w:p>
    <w:p w14:paraId="601B1E11"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b</w:t>
      </w:r>
    </w:p>
    <w:p w14:paraId="0B5D614C"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a</w:t>
      </w:r>
    </w:p>
    <w:p w14:paraId="186A6266"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 xml:space="preserve">==9088== </w:t>
      </w:r>
    </w:p>
    <w:p w14:paraId="444DA8F6"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==9088== HEAP SUMMARY:</w:t>
      </w:r>
    </w:p>
    <w:p w14:paraId="7257D143"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==9088==     in use at exit: 0 bytes in 0 blocks</w:t>
      </w:r>
    </w:p>
    <w:p w14:paraId="2E03E6C2"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 xml:space="preserve">==9088==   total heap usage: 7 </w:t>
      </w:r>
      <w:proofErr w:type="spellStart"/>
      <w:r w:rsidRPr="000735A0">
        <w:rPr>
          <w:rFonts w:ascii="Consolas" w:hAnsi="Consolas"/>
          <w:color w:val="D4D4D4"/>
          <w:spacing w:val="0"/>
          <w:kern w:val="0"/>
          <w:sz w:val="21"/>
          <w:szCs w:val="21"/>
        </w:rPr>
        <w:t>allocs</w:t>
      </w:r>
      <w:proofErr w:type="spellEnd"/>
      <w:r w:rsidRPr="000735A0">
        <w:rPr>
          <w:rFonts w:ascii="Consolas" w:hAnsi="Consolas"/>
          <w:color w:val="D4D4D4"/>
          <w:spacing w:val="0"/>
          <w:kern w:val="0"/>
          <w:sz w:val="21"/>
          <w:szCs w:val="21"/>
        </w:rPr>
        <w:t>, 7 frees, 1,126 bytes allocated</w:t>
      </w:r>
    </w:p>
    <w:p w14:paraId="66B87E36"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 xml:space="preserve">==9088== </w:t>
      </w:r>
    </w:p>
    <w:p w14:paraId="4ECEC05F"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==9088== All heap blocks were freed -- no leaks are possible</w:t>
      </w:r>
    </w:p>
    <w:p w14:paraId="6CB6E5C9"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 xml:space="preserve">==9088== </w:t>
      </w:r>
    </w:p>
    <w:p w14:paraId="3F9A31BA" w14:textId="77777777" w:rsidR="000735A0" w:rsidRPr="000735A0"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==9088== For lists of detected and suppressed errors, rerun with: -s</w:t>
      </w:r>
    </w:p>
    <w:p w14:paraId="19728104" w14:textId="77777777" w:rsidR="000735A0" w:rsidRPr="00A5668A" w:rsidRDefault="000735A0" w:rsidP="000735A0">
      <w:pPr>
        <w:shd w:val="clear" w:color="auto" w:fill="1E1E1E"/>
        <w:spacing w:line="285" w:lineRule="atLeast"/>
        <w:rPr>
          <w:rFonts w:ascii="Consolas" w:hAnsi="Consolas"/>
          <w:color w:val="D4D4D4"/>
          <w:spacing w:val="0"/>
          <w:kern w:val="0"/>
          <w:sz w:val="21"/>
          <w:szCs w:val="21"/>
        </w:rPr>
      </w:pPr>
      <w:r w:rsidRPr="000735A0">
        <w:rPr>
          <w:rFonts w:ascii="Consolas" w:hAnsi="Consolas"/>
          <w:color w:val="D4D4D4"/>
          <w:spacing w:val="0"/>
          <w:kern w:val="0"/>
          <w:sz w:val="21"/>
          <w:szCs w:val="21"/>
        </w:rPr>
        <w:t>==9088== ERROR SUMMARY: 0 errors from 0 contexts (suppressed: 0 from 0)</w:t>
      </w:r>
    </w:p>
    <w:p w14:paraId="28CEBC65" w14:textId="5FF7DF1C" w:rsidR="00F36647" w:rsidRDefault="00F36647"/>
    <w:p w14:paraId="553A2E26" w14:textId="6FF857F0" w:rsidR="000735A0" w:rsidRDefault="000735A0" w:rsidP="000735A0">
      <w:pPr>
        <w:pStyle w:val="Heading1"/>
      </w:pPr>
      <w:r>
        <w:t xml:space="preserve">Part 3 </w:t>
      </w:r>
      <w:r w:rsidR="00E171EF">
        <w:t>–</w:t>
      </w:r>
      <w:r>
        <w:t xml:space="preserve"> </w:t>
      </w:r>
      <w:r w:rsidR="00E171EF">
        <w:t>Making Your Own Lists</w:t>
      </w:r>
    </w:p>
    <w:p w14:paraId="25527B50" w14:textId="564AAADA" w:rsidR="00E171EF" w:rsidRDefault="00E171EF" w:rsidP="00E171EF">
      <w:r>
        <w:t xml:space="preserve">You are on your own for part 3.  Make a program that prompts the user to enter the length and width of a rectangle.  </w:t>
      </w:r>
      <w:r w:rsidR="00810766">
        <w:t>Create a struct to hold these two doubles.  Add them to a list.  Stop prompting when they enter a 0 for either length or width.</w:t>
      </w:r>
    </w:p>
    <w:p w14:paraId="098951AE" w14:textId="740F2393" w:rsidR="00810766" w:rsidRDefault="00810766" w:rsidP="00E171EF"/>
    <w:p w14:paraId="03D4B46B" w14:textId="5BA91F96" w:rsidR="00810766" w:rsidRDefault="00810766" w:rsidP="00E171EF">
      <w:r>
        <w:t xml:space="preserve">Then, write a function that </w:t>
      </w:r>
      <w:r w:rsidR="00887452">
        <w:t>compute the area of each rectangle in the list and prints it.</w:t>
      </w:r>
    </w:p>
    <w:p w14:paraId="17953396" w14:textId="51E8B7D0" w:rsidR="00887452" w:rsidRDefault="00887452" w:rsidP="00E171EF"/>
    <w:p w14:paraId="67E09AD9" w14:textId="34B39D21" w:rsidR="00887452" w:rsidRDefault="00887452" w:rsidP="00E171EF">
      <w:r>
        <w:t>Then, write another func</w:t>
      </w:r>
      <w:r w:rsidR="001E02B0">
        <w:t>tion that computes the total area of all the rectangle</w:t>
      </w:r>
      <w:r w:rsidR="0034400C">
        <w:t>s, use your main logic to print the total.</w:t>
      </w:r>
    </w:p>
    <w:p w14:paraId="14F0B8CF" w14:textId="71EEA9EC" w:rsidR="001E02B0" w:rsidRDefault="001E02B0" w:rsidP="00E171EF"/>
    <w:p w14:paraId="43370E56" w14:textId="43E1A127" w:rsidR="000735A0" w:rsidRDefault="001E02B0">
      <w:r>
        <w:t xml:space="preserve">Then, write a function that </w:t>
      </w:r>
      <w:r>
        <w:rPr>
          <w:i/>
          <w:iCs/>
        </w:rPr>
        <w:t>deletes</w:t>
      </w:r>
      <w:r>
        <w:t xml:space="preserve"> </w:t>
      </w:r>
      <w:proofErr w:type="gramStart"/>
      <w:r>
        <w:t>all of</w:t>
      </w:r>
      <w:proofErr w:type="gramEnd"/>
      <w:r>
        <w:t xml:space="preserve"> the elements of the list if they have an area less than 10.</w:t>
      </w:r>
    </w:p>
    <w:p w14:paraId="41F03527" w14:textId="3733E6CB" w:rsidR="001E02B0" w:rsidRDefault="001E02B0"/>
    <w:p w14:paraId="75AD9546" w14:textId="5431A24F" w:rsidR="00071A3B" w:rsidRDefault="0034400C">
      <w:r>
        <w:t>Then, use the same function above to print the areas of the remaining rectangles.</w:t>
      </w:r>
    </w:p>
    <w:p w14:paraId="6D184D3A" w14:textId="77777777" w:rsidR="0034400C" w:rsidRDefault="0034400C"/>
    <w:p w14:paraId="5D29DA7A" w14:textId="77E790B4" w:rsidR="001E02B0" w:rsidRDefault="0034400C">
      <w:r>
        <w:t>Then, use the same function above to compute the total and then print it.</w:t>
      </w:r>
    </w:p>
    <w:p w14:paraId="7043A4BB" w14:textId="6E138827" w:rsidR="00FE4041" w:rsidRDefault="00FE4041"/>
    <w:p w14:paraId="7E5B217F" w14:textId="21C789AA" w:rsidR="00FE4041" w:rsidRDefault="00FE4041">
      <w:r>
        <w:t>Make sure program cleans up after itself.</w:t>
      </w:r>
    </w:p>
    <w:p w14:paraId="7EF8F0CE" w14:textId="2F3B1BED" w:rsidR="00FE4041" w:rsidRDefault="00FE4041"/>
    <w:p w14:paraId="5AD815A0" w14:textId="040D32A9" w:rsidR="00FE4041" w:rsidRDefault="00FE4041" w:rsidP="00FE4041">
      <w:pPr>
        <w:pStyle w:val="Heading3"/>
      </w:pPr>
      <w:r>
        <w:t>Part 3 – Sample Output</w:t>
      </w:r>
    </w:p>
    <w:p w14:paraId="21192453" w14:textId="1984CE5A" w:rsidR="001D3BF3" w:rsidRPr="001D3BF3" w:rsidRDefault="001D3BF3" w:rsidP="001D3BF3">
      <w:pPr>
        <w:shd w:val="clear" w:color="auto" w:fill="1E1E1E"/>
        <w:spacing w:line="285" w:lineRule="atLeast"/>
        <w:rPr>
          <w:rFonts w:ascii="Consolas" w:hAnsi="Consolas"/>
          <w:color w:val="D4D4D4"/>
          <w:spacing w:val="0"/>
          <w:kern w:val="0"/>
          <w:sz w:val="21"/>
          <w:szCs w:val="21"/>
        </w:rPr>
      </w:pPr>
      <w:r>
        <w:rPr>
          <w:rFonts w:ascii="Consolas" w:hAnsi="Consolas"/>
          <w:color w:val="D4D4D4"/>
          <w:spacing w:val="0"/>
          <w:kern w:val="0"/>
          <w:sz w:val="21"/>
          <w:szCs w:val="21"/>
        </w:rPr>
        <w:t xml:space="preserve">$ </w:t>
      </w:r>
      <w:r w:rsidRPr="001D3BF3">
        <w:rPr>
          <w:rFonts w:ascii="Consolas" w:hAnsi="Consolas"/>
          <w:color w:val="D4D4D4"/>
          <w:spacing w:val="0"/>
          <w:kern w:val="0"/>
          <w:sz w:val="21"/>
          <w:szCs w:val="21"/>
        </w:rPr>
        <w:t>./part3</w:t>
      </w:r>
    </w:p>
    <w:p w14:paraId="4F522E17"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Enter a length and width: 5 5</w:t>
      </w:r>
    </w:p>
    <w:p w14:paraId="1EBF0A37"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Enter a length and width: 3 3</w:t>
      </w:r>
    </w:p>
    <w:p w14:paraId="21F79C00"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Enter a length and width: 7 7</w:t>
      </w:r>
    </w:p>
    <w:p w14:paraId="3328726F"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Enter a length and width: 0 0</w:t>
      </w:r>
    </w:p>
    <w:p w14:paraId="31BADC46"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area 7.000 * 7.000 = 49.000</w:t>
      </w:r>
    </w:p>
    <w:p w14:paraId="68A13C00"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area 3.000 * 3.000 = 9.000</w:t>
      </w:r>
    </w:p>
    <w:p w14:paraId="0C87AC49"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area 5.000 * 5.000 = 25.000</w:t>
      </w:r>
    </w:p>
    <w:p w14:paraId="4BE92FA8"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Total area: 83.000</w:t>
      </w:r>
    </w:p>
    <w:p w14:paraId="4BD61047"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Removing small rectangles</w:t>
      </w:r>
    </w:p>
    <w:p w14:paraId="6E3B623C"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area 7.000 * 7.000 = 49.000</w:t>
      </w:r>
    </w:p>
    <w:p w14:paraId="77348DF5"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area 5.000 * 5.000 = 25.000</w:t>
      </w:r>
    </w:p>
    <w:p w14:paraId="3636DB14" w14:textId="77777777" w:rsidR="001D3BF3" w:rsidRPr="001D3BF3" w:rsidRDefault="001D3BF3" w:rsidP="001D3BF3">
      <w:pPr>
        <w:shd w:val="clear" w:color="auto" w:fill="1E1E1E"/>
        <w:spacing w:line="285" w:lineRule="atLeast"/>
        <w:rPr>
          <w:rFonts w:ascii="Consolas" w:hAnsi="Consolas"/>
          <w:color w:val="D4D4D4"/>
          <w:spacing w:val="0"/>
          <w:kern w:val="0"/>
          <w:sz w:val="21"/>
          <w:szCs w:val="21"/>
        </w:rPr>
      </w:pPr>
      <w:r w:rsidRPr="001D3BF3">
        <w:rPr>
          <w:rFonts w:ascii="Consolas" w:hAnsi="Consolas"/>
          <w:color w:val="D4D4D4"/>
          <w:spacing w:val="0"/>
          <w:kern w:val="0"/>
          <w:sz w:val="21"/>
          <w:szCs w:val="21"/>
        </w:rPr>
        <w:t>Total area: 74.000</w:t>
      </w:r>
    </w:p>
    <w:p w14:paraId="7576EEAF" w14:textId="77777777" w:rsidR="00FE4041" w:rsidRDefault="00FE4041" w:rsidP="00FE4041"/>
    <w:p w14:paraId="33B6E276" w14:textId="6DB716B5" w:rsidR="00AD58DC" w:rsidRDefault="005319A3" w:rsidP="005319A3">
      <w:pPr>
        <w:pStyle w:val="Heading1"/>
      </w:pPr>
      <w:r>
        <w:t>Deliverables</w:t>
      </w:r>
    </w:p>
    <w:p w14:paraId="6BC6B121" w14:textId="2F964B74" w:rsidR="005319A3" w:rsidRDefault="005319A3" w:rsidP="005319A3">
      <w:r>
        <w:t>Zip up the “</w:t>
      </w:r>
      <w:proofErr w:type="spellStart"/>
      <w:r>
        <w:t>Makefile</w:t>
      </w:r>
      <w:proofErr w:type="spellEnd"/>
      <w:r>
        <w:t xml:space="preserve">” and all of the C </w:t>
      </w:r>
      <w:proofErr w:type="gramStart"/>
      <w:r>
        <w:t>files, and</w:t>
      </w:r>
      <w:proofErr w:type="gramEnd"/>
      <w:r>
        <w:t xml:space="preserve"> submit them to the </w:t>
      </w:r>
      <w:proofErr w:type="spellStart"/>
      <w:r>
        <w:t>Autograder</w:t>
      </w:r>
      <w:proofErr w:type="spellEnd"/>
      <w:r>
        <w:t xml:space="preserve"> in </w:t>
      </w:r>
      <w:proofErr w:type="spellStart"/>
      <w:r>
        <w:t>Gradescope</w:t>
      </w:r>
      <w:proofErr w:type="spellEnd"/>
      <w:r>
        <w:t xml:space="preserve"> for this problem.  Of course, you can also use GitHub and use that to post your solutions too!</w:t>
      </w:r>
    </w:p>
    <w:p w14:paraId="33D96ED8" w14:textId="191AA95E" w:rsidR="005319A3" w:rsidRDefault="005319A3" w:rsidP="005319A3"/>
    <w:p w14:paraId="2EE033F2" w14:textId="78C6FE0E" w:rsidR="00FB1FA1" w:rsidRDefault="00FB1FA1" w:rsidP="005319A3">
      <w:r>
        <w:t>Your executables should be named.</w:t>
      </w:r>
    </w:p>
    <w:p w14:paraId="7F14D478" w14:textId="33C09F0C" w:rsidR="00FB1FA1" w:rsidRDefault="00FB1FA1" w:rsidP="00FB1FA1">
      <w:pPr>
        <w:pStyle w:val="ListParagraph"/>
        <w:numPr>
          <w:ilvl w:val="0"/>
          <w:numId w:val="26"/>
        </w:numPr>
      </w:pPr>
      <w:r>
        <w:t>part1</w:t>
      </w:r>
    </w:p>
    <w:p w14:paraId="7FA2515E" w14:textId="5C6DE10A" w:rsidR="00FB1FA1" w:rsidRDefault="00FB1FA1" w:rsidP="00FB1FA1">
      <w:pPr>
        <w:pStyle w:val="ListParagraph"/>
        <w:numPr>
          <w:ilvl w:val="0"/>
          <w:numId w:val="26"/>
        </w:numPr>
      </w:pPr>
      <w:r>
        <w:t>part2</w:t>
      </w:r>
    </w:p>
    <w:p w14:paraId="7E5F1E30" w14:textId="5393DA97" w:rsidR="00FB1FA1" w:rsidRDefault="00FB1FA1" w:rsidP="00FB1FA1">
      <w:pPr>
        <w:pStyle w:val="ListParagraph"/>
        <w:numPr>
          <w:ilvl w:val="0"/>
          <w:numId w:val="26"/>
        </w:numPr>
      </w:pPr>
      <w:r>
        <w:t>part3</w:t>
      </w:r>
    </w:p>
    <w:p w14:paraId="252CA6BD" w14:textId="77777777" w:rsidR="00FB1FA1" w:rsidRDefault="00FB1FA1" w:rsidP="005319A3"/>
    <w:p w14:paraId="7B1768A8" w14:textId="6704E5E0" w:rsidR="005319A3" w:rsidRDefault="005319A3" w:rsidP="005319A3">
      <w:r>
        <w:t>As before, I will be grading your source code as well:</w:t>
      </w:r>
    </w:p>
    <w:p w14:paraId="41F3AC53" w14:textId="3C26BFD9" w:rsidR="005319A3" w:rsidRDefault="005319A3" w:rsidP="005319A3"/>
    <w:p w14:paraId="359ABD8D" w14:textId="7D98BD06" w:rsidR="005319A3" w:rsidRDefault="005319A3" w:rsidP="005319A3">
      <w:pPr>
        <w:pStyle w:val="ListParagraph"/>
        <w:numPr>
          <w:ilvl w:val="0"/>
          <w:numId w:val="24"/>
        </w:numPr>
      </w:pPr>
      <w:r>
        <w:t>Style / Readability</w:t>
      </w:r>
      <w:r w:rsidR="00BA6143">
        <w:t xml:space="preserve"> – yes, you may have document/comment MY cod</w:t>
      </w:r>
      <w:r w:rsidR="000259F3">
        <w:t>e, and in your own words</w:t>
      </w:r>
    </w:p>
    <w:p w14:paraId="49C27E24" w14:textId="2AB2D39E" w:rsidR="005319A3" w:rsidRDefault="005319A3" w:rsidP="005319A3">
      <w:pPr>
        <w:pStyle w:val="ListParagraph"/>
        <w:numPr>
          <w:ilvl w:val="0"/>
          <w:numId w:val="24"/>
        </w:numPr>
      </w:pPr>
      <w:r>
        <w:t>Proper use of system calls</w:t>
      </w:r>
      <w:r w:rsidR="006C0586">
        <w:t xml:space="preserve"> – including relevant error handling</w:t>
      </w:r>
    </w:p>
    <w:p w14:paraId="6B974F1C" w14:textId="247D32DC" w:rsidR="005319A3" w:rsidRDefault="006C0586" w:rsidP="005319A3">
      <w:pPr>
        <w:pStyle w:val="ListParagraph"/>
        <w:numPr>
          <w:ilvl w:val="0"/>
          <w:numId w:val="24"/>
        </w:numPr>
      </w:pPr>
      <w:r>
        <w:t>Proper functional decomposition</w:t>
      </w:r>
    </w:p>
    <w:p w14:paraId="7214EF18" w14:textId="140159D3" w:rsidR="001D3BF3" w:rsidRDefault="000259F3" w:rsidP="005319A3">
      <w:pPr>
        <w:pStyle w:val="ListParagraph"/>
        <w:numPr>
          <w:ilvl w:val="0"/>
          <w:numId w:val="24"/>
        </w:numPr>
      </w:pPr>
      <w:r>
        <w:t xml:space="preserve">Memory allocation / free – </w:t>
      </w:r>
      <w:proofErr w:type="spellStart"/>
      <w:r>
        <w:t>valgrind</w:t>
      </w:r>
      <w:proofErr w:type="spellEnd"/>
      <w:r>
        <w:t xml:space="preserve"> reports no leaks / misuse of memory</w:t>
      </w:r>
    </w:p>
    <w:p w14:paraId="6080C8B8" w14:textId="5B98C0A1" w:rsidR="006C0586" w:rsidRDefault="006C0586" w:rsidP="006C0586"/>
    <w:p w14:paraId="0E22C113" w14:textId="77777777" w:rsidR="006C0586" w:rsidRPr="005319A3" w:rsidRDefault="006C0586" w:rsidP="006C0586"/>
    <w:sectPr w:rsidR="006C0586" w:rsidRPr="005319A3" w:rsidSect="00BD3A2E">
      <w:headerReference w:type="default" r:id="rId11"/>
      <w:footerReference w:type="even" r:id="rId12"/>
      <w:footerReference w:type="default" r:id="rId13"/>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91BE6" w14:textId="77777777" w:rsidR="000C2F30" w:rsidRDefault="000C2F30">
      <w:r>
        <w:separator/>
      </w:r>
    </w:p>
  </w:endnote>
  <w:endnote w:type="continuationSeparator" w:id="0">
    <w:p w14:paraId="0437032F" w14:textId="77777777" w:rsidR="000C2F30" w:rsidRDefault="000C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Code Light">
    <w:altName w:val="Segoe UI Symbol"/>
    <w:charset w:val="00"/>
    <w:family w:val="modern"/>
    <w:pitch w:val="fixed"/>
    <w:sig w:usb0="A10002FF" w:usb1="4000F8FB" w:usb2="0004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A66EA" w14:textId="77777777" w:rsidR="00BD3A2E" w:rsidRDefault="00147EC6"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B1912" w14:textId="77777777" w:rsidR="00BD3A2E" w:rsidRDefault="00BD3A2E"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4695"/>
      <w:gridCol w:w="534"/>
      <w:gridCol w:w="4851"/>
    </w:tblGrid>
    <w:tr w:rsidR="00BD3A2E" w14:paraId="39F613AB" w14:textId="77777777" w:rsidTr="00166B0B">
      <w:tc>
        <w:tcPr>
          <w:tcW w:w="4788" w:type="dxa"/>
          <w:shd w:val="clear" w:color="auto" w:fill="auto"/>
        </w:tcPr>
        <w:p w14:paraId="6207013C" w14:textId="197C96CB" w:rsidR="00BD3A2E" w:rsidRDefault="00062D11" w:rsidP="00316482">
          <w:pPr>
            <w:pStyle w:val="Footer"/>
            <w:ind w:right="360"/>
          </w:pPr>
          <w:r>
            <w:t>CMPE</w:t>
          </w:r>
          <w:r w:rsidR="0001688E">
            <w:t>3</w:t>
          </w:r>
          <w:r>
            <w:t xml:space="preserve">20 – </w:t>
          </w:r>
          <w:r w:rsidR="0001688E">
            <w:t>Operating Systems</w:t>
          </w:r>
        </w:p>
      </w:tc>
      <w:tc>
        <w:tcPr>
          <w:tcW w:w="540" w:type="dxa"/>
          <w:shd w:val="clear" w:color="auto" w:fill="auto"/>
        </w:tcPr>
        <w:p w14:paraId="41C75707" w14:textId="77777777" w:rsidR="00BD3A2E" w:rsidRDefault="00147EC6" w:rsidP="00BD3A2E">
          <w:pPr>
            <w:pStyle w:val="Footer"/>
          </w:pPr>
          <w:r>
            <w:rPr>
              <w:rStyle w:val="PageNumber"/>
            </w:rPr>
            <w:fldChar w:fldCharType="begin"/>
          </w:r>
          <w:r>
            <w:rPr>
              <w:rStyle w:val="PageNumber"/>
            </w:rPr>
            <w:instrText xml:space="preserve">PAGE  </w:instrText>
          </w:r>
          <w:r>
            <w:rPr>
              <w:rStyle w:val="PageNumber"/>
            </w:rPr>
            <w:fldChar w:fldCharType="separate"/>
          </w:r>
          <w:r w:rsidR="00FB64A2">
            <w:rPr>
              <w:rStyle w:val="PageNumber"/>
              <w:noProof/>
            </w:rPr>
            <w:t>1</w:t>
          </w:r>
          <w:r>
            <w:rPr>
              <w:rStyle w:val="PageNumber"/>
            </w:rPr>
            <w:fldChar w:fldCharType="end"/>
          </w:r>
        </w:p>
      </w:tc>
      <w:tc>
        <w:tcPr>
          <w:tcW w:w="4968" w:type="dxa"/>
          <w:shd w:val="clear" w:color="auto" w:fill="auto"/>
        </w:tcPr>
        <w:p w14:paraId="17628787" w14:textId="7598A47C" w:rsidR="00BD3A2E" w:rsidRDefault="0001688E" w:rsidP="00316482">
          <w:pPr>
            <w:pStyle w:val="Footer"/>
            <w:jc w:val="right"/>
          </w:pPr>
          <w:r>
            <w:t>Spring</w:t>
          </w:r>
          <w:r w:rsidR="00062D11">
            <w:t xml:space="preserve"> </w:t>
          </w:r>
          <w:r w:rsidR="00147EC6">
            <w:t xml:space="preserve"> </w:t>
          </w:r>
          <w:r>
            <w:t>2021</w:t>
          </w:r>
          <w:r w:rsidR="00062D11">
            <w:t xml:space="preserve"> - THB</w:t>
          </w:r>
        </w:p>
      </w:tc>
    </w:tr>
  </w:tbl>
  <w:p w14:paraId="305D67DB" w14:textId="77777777" w:rsidR="00BD3A2E" w:rsidRDefault="00BD3A2E"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7C432" w14:textId="77777777" w:rsidR="000C2F30" w:rsidRDefault="000C2F30">
      <w:r>
        <w:separator/>
      </w:r>
    </w:p>
  </w:footnote>
  <w:footnote w:type="continuationSeparator" w:id="0">
    <w:p w14:paraId="3AADBF3B" w14:textId="77777777" w:rsidR="000C2F30" w:rsidRDefault="000C2F30">
      <w:r>
        <w:continuationSeparator/>
      </w:r>
    </w:p>
  </w:footnote>
  <w:footnote w:id="1">
    <w:p w14:paraId="1938B7CA" w14:textId="645F78CA" w:rsidR="00B039C4" w:rsidRDefault="00B039C4" w:rsidP="00B039C4">
      <w:r>
        <w:rPr>
          <w:rStyle w:val="FootnoteReference"/>
        </w:rPr>
        <w:footnoteRef/>
      </w:r>
      <w:r>
        <w:t xml:space="preserve"> Ok, </w:t>
      </w:r>
      <w:proofErr w:type="spellStart"/>
      <w:r>
        <w:t>lets</w:t>
      </w:r>
      <w:proofErr w:type="spellEnd"/>
      <w:r>
        <w:t xml:space="preserve"> just agree that it gave you pause, it makes me feel better.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10080"/>
    </w:tblGrid>
    <w:tr w:rsidR="00BD3A2E" w14:paraId="6290519B" w14:textId="77777777" w:rsidTr="00166B0B">
      <w:tc>
        <w:tcPr>
          <w:tcW w:w="10296" w:type="dxa"/>
          <w:shd w:val="clear" w:color="auto" w:fill="auto"/>
        </w:tcPr>
        <w:p w14:paraId="4980858D" w14:textId="6DB0F399" w:rsidR="00BD3A2E" w:rsidRPr="00166B0B" w:rsidRDefault="00D553BA" w:rsidP="00BD3A2E">
          <w:pPr>
            <w:pStyle w:val="Header"/>
            <w:rPr>
              <w:rFonts w:ascii="Arial Black" w:hAnsi="Arial Black"/>
            </w:rPr>
          </w:pPr>
          <w:r>
            <w:rPr>
              <w:rFonts w:ascii="Arial Black" w:hAnsi="Arial Black"/>
            </w:rPr>
            <w:t xml:space="preserve">Programming </w:t>
          </w:r>
          <w:r w:rsidR="00350D23">
            <w:rPr>
              <w:rFonts w:ascii="Arial Black" w:hAnsi="Arial Black"/>
            </w:rPr>
            <w:t>2</w:t>
          </w:r>
          <w:r>
            <w:rPr>
              <w:rFonts w:ascii="Arial Black" w:hAnsi="Arial Black"/>
            </w:rPr>
            <w:t xml:space="preserve"> – </w:t>
          </w:r>
          <w:r w:rsidR="00541193">
            <w:rPr>
              <w:rFonts w:ascii="Arial Black" w:hAnsi="Arial Black"/>
            </w:rPr>
            <w:t>Kernel Data Structures</w:t>
          </w:r>
        </w:p>
      </w:tc>
    </w:tr>
  </w:tbl>
  <w:p w14:paraId="559789EA" w14:textId="77777777" w:rsidR="00BD3A2E" w:rsidRPr="005631C1" w:rsidRDefault="00BD3A2E"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82A7123"/>
    <w:multiLevelType w:val="hybridMultilevel"/>
    <w:tmpl w:val="D6CAB4E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18"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622A2066"/>
    <w:multiLevelType w:val="hybridMultilevel"/>
    <w:tmpl w:val="94B0AB54"/>
    <w:lvl w:ilvl="0" w:tplc="04090001">
      <w:start w:val="1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68964CA"/>
    <w:multiLevelType w:val="hybridMultilevel"/>
    <w:tmpl w:val="493CD1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93BA8"/>
    <w:multiLevelType w:val="hybridMultilevel"/>
    <w:tmpl w:val="FF04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7C6E6B20"/>
    <w:multiLevelType w:val="hybridMultilevel"/>
    <w:tmpl w:val="9D1E2500"/>
    <w:lvl w:ilvl="0" w:tplc="25BCFEE0">
      <w:start w:val="1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8"/>
  </w:num>
  <w:num w:numId="14">
    <w:abstractNumId w:val="19"/>
  </w:num>
  <w:num w:numId="15">
    <w:abstractNumId w:val="10"/>
  </w:num>
  <w:num w:numId="16">
    <w:abstractNumId w:val="21"/>
  </w:num>
  <w:num w:numId="17">
    <w:abstractNumId w:val="25"/>
  </w:num>
  <w:num w:numId="18">
    <w:abstractNumId w:val="14"/>
  </w:num>
  <w:num w:numId="19">
    <w:abstractNumId w:val="12"/>
  </w:num>
  <w:num w:numId="20">
    <w:abstractNumId w:val="24"/>
  </w:num>
  <w:num w:numId="21">
    <w:abstractNumId w:val="15"/>
  </w:num>
  <w:num w:numId="22">
    <w:abstractNumId w:val="16"/>
  </w:num>
  <w:num w:numId="23">
    <w:abstractNumId w:val="23"/>
  </w:num>
  <w:num w:numId="24">
    <w:abstractNumId w:val="22"/>
  </w:num>
  <w:num w:numId="25">
    <w:abstractNumId w:val="13"/>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BA"/>
    <w:rsid w:val="000017D3"/>
    <w:rsid w:val="00004BC9"/>
    <w:rsid w:val="0001688E"/>
    <w:rsid w:val="00016D17"/>
    <w:rsid w:val="000259F3"/>
    <w:rsid w:val="00055F52"/>
    <w:rsid w:val="00062D11"/>
    <w:rsid w:val="0006308A"/>
    <w:rsid w:val="0006466B"/>
    <w:rsid w:val="00071A3B"/>
    <w:rsid w:val="000735A0"/>
    <w:rsid w:val="00073BE4"/>
    <w:rsid w:val="00086501"/>
    <w:rsid w:val="000A2514"/>
    <w:rsid w:val="000A32AC"/>
    <w:rsid w:val="000B4011"/>
    <w:rsid w:val="000C2F30"/>
    <w:rsid w:val="000C6693"/>
    <w:rsid w:val="000E59EC"/>
    <w:rsid w:val="000E5F1F"/>
    <w:rsid w:val="000E7E6B"/>
    <w:rsid w:val="000F6D25"/>
    <w:rsid w:val="00100209"/>
    <w:rsid w:val="001257BA"/>
    <w:rsid w:val="00142298"/>
    <w:rsid w:val="00147EC6"/>
    <w:rsid w:val="00156719"/>
    <w:rsid w:val="00166B0B"/>
    <w:rsid w:val="00177FD3"/>
    <w:rsid w:val="001837A4"/>
    <w:rsid w:val="00193983"/>
    <w:rsid w:val="001943E4"/>
    <w:rsid w:val="001D3BF3"/>
    <w:rsid w:val="001E02B0"/>
    <w:rsid w:val="00200536"/>
    <w:rsid w:val="00204917"/>
    <w:rsid w:val="00206E73"/>
    <w:rsid w:val="0026324B"/>
    <w:rsid w:val="002667B2"/>
    <w:rsid w:val="00273679"/>
    <w:rsid w:val="00274833"/>
    <w:rsid w:val="002752AF"/>
    <w:rsid w:val="002767BC"/>
    <w:rsid w:val="00276934"/>
    <w:rsid w:val="00281E9C"/>
    <w:rsid w:val="00285941"/>
    <w:rsid w:val="0029562F"/>
    <w:rsid w:val="0029652B"/>
    <w:rsid w:val="002C7890"/>
    <w:rsid w:val="002D1AD7"/>
    <w:rsid w:val="002D51ED"/>
    <w:rsid w:val="002E24DD"/>
    <w:rsid w:val="002F25C1"/>
    <w:rsid w:val="002F7ACE"/>
    <w:rsid w:val="00314EDB"/>
    <w:rsid w:val="00316482"/>
    <w:rsid w:val="00326EC6"/>
    <w:rsid w:val="00330D52"/>
    <w:rsid w:val="003363AA"/>
    <w:rsid w:val="0034400C"/>
    <w:rsid w:val="00350D23"/>
    <w:rsid w:val="00361042"/>
    <w:rsid w:val="00380464"/>
    <w:rsid w:val="003812E6"/>
    <w:rsid w:val="00392E19"/>
    <w:rsid w:val="003A2BE8"/>
    <w:rsid w:val="003B7A1E"/>
    <w:rsid w:val="003E4DBE"/>
    <w:rsid w:val="003E66C6"/>
    <w:rsid w:val="003F6596"/>
    <w:rsid w:val="00400261"/>
    <w:rsid w:val="00414F88"/>
    <w:rsid w:val="00430B44"/>
    <w:rsid w:val="0043204A"/>
    <w:rsid w:val="00433B73"/>
    <w:rsid w:val="00437550"/>
    <w:rsid w:val="00446490"/>
    <w:rsid w:val="00464742"/>
    <w:rsid w:val="004768E1"/>
    <w:rsid w:val="00482A50"/>
    <w:rsid w:val="004934F7"/>
    <w:rsid w:val="004939DF"/>
    <w:rsid w:val="004B01C4"/>
    <w:rsid w:val="004C1AD6"/>
    <w:rsid w:val="004C56E5"/>
    <w:rsid w:val="004D0DC8"/>
    <w:rsid w:val="004E63B9"/>
    <w:rsid w:val="004F0F78"/>
    <w:rsid w:val="00517E98"/>
    <w:rsid w:val="005319A3"/>
    <w:rsid w:val="00541193"/>
    <w:rsid w:val="00542D6C"/>
    <w:rsid w:val="00552A7D"/>
    <w:rsid w:val="00553BCB"/>
    <w:rsid w:val="00560EC5"/>
    <w:rsid w:val="0057100D"/>
    <w:rsid w:val="005801D5"/>
    <w:rsid w:val="00582E51"/>
    <w:rsid w:val="00583A86"/>
    <w:rsid w:val="0059009C"/>
    <w:rsid w:val="0059390B"/>
    <w:rsid w:val="00594B58"/>
    <w:rsid w:val="005A25A6"/>
    <w:rsid w:val="005B063F"/>
    <w:rsid w:val="005B6098"/>
    <w:rsid w:val="005C1443"/>
    <w:rsid w:val="005E4EB2"/>
    <w:rsid w:val="005E5261"/>
    <w:rsid w:val="005E5591"/>
    <w:rsid w:val="005E5CEA"/>
    <w:rsid w:val="005F1AB7"/>
    <w:rsid w:val="005F7348"/>
    <w:rsid w:val="006067ED"/>
    <w:rsid w:val="00607382"/>
    <w:rsid w:val="0061029B"/>
    <w:rsid w:val="0061494F"/>
    <w:rsid w:val="00624D1C"/>
    <w:rsid w:val="00625ABD"/>
    <w:rsid w:val="00634EE5"/>
    <w:rsid w:val="00643378"/>
    <w:rsid w:val="00666ED8"/>
    <w:rsid w:val="006919BB"/>
    <w:rsid w:val="006922F7"/>
    <w:rsid w:val="006A050B"/>
    <w:rsid w:val="006B14B9"/>
    <w:rsid w:val="006B48D4"/>
    <w:rsid w:val="006C0586"/>
    <w:rsid w:val="006C70CF"/>
    <w:rsid w:val="006D4043"/>
    <w:rsid w:val="006D45A6"/>
    <w:rsid w:val="006E2B86"/>
    <w:rsid w:val="00711FFB"/>
    <w:rsid w:val="0073311F"/>
    <w:rsid w:val="00740A0F"/>
    <w:rsid w:val="0075425D"/>
    <w:rsid w:val="007755D8"/>
    <w:rsid w:val="00776ED6"/>
    <w:rsid w:val="0078156D"/>
    <w:rsid w:val="00782DC6"/>
    <w:rsid w:val="0078447C"/>
    <w:rsid w:val="007A7895"/>
    <w:rsid w:val="007B1A6F"/>
    <w:rsid w:val="007B473C"/>
    <w:rsid w:val="007C2F1F"/>
    <w:rsid w:val="007C452B"/>
    <w:rsid w:val="007F2883"/>
    <w:rsid w:val="008026B0"/>
    <w:rsid w:val="00810766"/>
    <w:rsid w:val="008158AA"/>
    <w:rsid w:val="008372AF"/>
    <w:rsid w:val="008377AF"/>
    <w:rsid w:val="00880F4D"/>
    <w:rsid w:val="00887452"/>
    <w:rsid w:val="008B06A0"/>
    <w:rsid w:val="008B15B8"/>
    <w:rsid w:val="008B4EBD"/>
    <w:rsid w:val="008B6FEC"/>
    <w:rsid w:val="008B7111"/>
    <w:rsid w:val="008C4689"/>
    <w:rsid w:val="008E1112"/>
    <w:rsid w:val="00915164"/>
    <w:rsid w:val="00946476"/>
    <w:rsid w:val="0095089B"/>
    <w:rsid w:val="00957E35"/>
    <w:rsid w:val="00975D7F"/>
    <w:rsid w:val="0098206A"/>
    <w:rsid w:val="00984682"/>
    <w:rsid w:val="0098656C"/>
    <w:rsid w:val="00987E67"/>
    <w:rsid w:val="00991E6D"/>
    <w:rsid w:val="00993FA5"/>
    <w:rsid w:val="009B5773"/>
    <w:rsid w:val="009C4324"/>
    <w:rsid w:val="009F6C64"/>
    <w:rsid w:val="00A04FAC"/>
    <w:rsid w:val="00A11F38"/>
    <w:rsid w:val="00A21F16"/>
    <w:rsid w:val="00A225F6"/>
    <w:rsid w:val="00A2710B"/>
    <w:rsid w:val="00A34F20"/>
    <w:rsid w:val="00A4322C"/>
    <w:rsid w:val="00A47859"/>
    <w:rsid w:val="00A55AA1"/>
    <w:rsid w:val="00A5668A"/>
    <w:rsid w:val="00A75258"/>
    <w:rsid w:val="00A77FB9"/>
    <w:rsid w:val="00A849B8"/>
    <w:rsid w:val="00A85FDF"/>
    <w:rsid w:val="00A87C0C"/>
    <w:rsid w:val="00A9669C"/>
    <w:rsid w:val="00AA3E3C"/>
    <w:rsid w:val="00AA5F37"/>
    <w:rsid w:val="00AB6011"/>
    <w:rsid w:val="00AD58DC"/>
    <w:rsid w:val="00AE7498"/>
    <w:rsid w:val="00AF5A62"/>
    <w:rsid w:val="00AF76CF"/>
    <w:rsid w:val="00B039C4"/>
    <w:rsid w:val="00B13ACC"/>
    <w:rsid w:val="00B20512"/>
    <w:rsid w:val="00B26E9A"/>
    <w:rsid w:val="00B3242D"/>
    <w:rsid w:val="00B47E12"/>
    <w:rsid w:val="00B6100C"/>
    <w:rsid w:val="00B63F32"/>
    <w:rsid w:val="00B833FF"/>
    <w:rsid w:val="00B904D5"/>
    <w:rsid w:val="00B940BA"/>
    <w:rsid w:val="00BA6143"/>
    <w:rsid w:val="00BB7093"/>
    <w:rsid w:val="00BD2A39"/>
    <w:rsid w:val="00BD3A2E"/>
    <w:rsid w:val="00BD41D4"/>
    <w:rsid w:val="00BD4EF3"/>
    <w:rsid w:val="00BF1D85"/>
    <w:rsid w:val="00BF6CC3"/>
    <w:rsid w:val="00C01CEC"/>
    <w:rsid w:val="00C13B3F"/>
    <w:rsid w:val="00C21224"/>
    <w:rsid w:val="00C244CB"/>
    <w:rsid w:val="00C276A5"/>
    <w:rsid w:val="00C36993"/>
    <w:rsid w:val="00C42A28"/>
    <w:rsid w:val="00C4300D"/>
    <w:rsid w:val="00C46E01"/>
    <w:rsid w:val="00C55A1F"/>
    <w:rsid w:val="00C60B8A"/>
    <w:rsid w:val="00C75115"/>
    <w:rsid w:val="00C77329"/>
    <w:rsid w:val="00C84080"/>
    <w:rsid w:val="00CB2F9A"/>
    <w:rsid w:val="00CB57A1"/>
    <w:rsid w:val="00CB5B83"/>
    <w:rsid w:val="00CD31DD"/>
    <w:rsid w:val="00CE6F55"/>
    <w:rsid w:val="00CE793C"/>
    <w:rsid w:val="00CF26A8"/>
    <w:rsid w:val="00D04B5C"/>
    <w:rsid w:val="00D11A54"/>
    <w:rsid w:val="00D269AB"/>
    <w:rsid w:val="00D27DA3"/>
    <w:rsid w:val="00D31F7E"/>
    <w:rsid w:val="00D40903"/>
    <w:rsid w:val="00D421C7"/>
    <w:rsid w:val="00D553BA"/>
    <w:rsid w:val="00D64CF7"/>
    <w:rsid w:val="00D64FAB"/>
    <w:rsid w:val="00D85596"/>
    <w:rsid w:val="00DB4799"/>
    <w:rsid w:val="00DB7EC6"/>
    <w:rsid w:val="00DC501C"/>
    <w:rsid w:val="00DD6D7C"/>
    <w:rsid w:val="00DD75BF"/>
    <w:rsid w:val="00DE6F47"/>
    <w:rsid w:val="00DF3117"/>
    <w:rsid w:val="00DF4C48"/>
    <w:rsid w:val="00E00EFF"/>
    <w:rsid w:val="00E171EF"/>
    <w:rsid w:val="00E1765A"/>
    <w:rsid w:val="00E30944"/>
    <w:rsid w:val="00E413E7"/>
    <w:rsid w:val="00E43339"/>
    <w:rsid w:val="00E471AB"/>
    <w:rsid w:val="00E54074"/>
    <w:rsid w:val="00E60AE3"/>
    <w:rsid w:val="00E62DA3"/>
    <w:rsid w:val="00EA0D8D"/>
    <w:rsid w:val="00EA4C66"/>
    <w:rsid w:val="00EA550B"/>
    <w:rsid w:val="00EB60E6"/>
    <w:rsid w:val="00EB7732"/>
    <w:rsid w:val="00ED6379"/>
    <w:rsid w:val="00EF3024"/>
    <w:rsid w:val="00EF5470"/>
    <w:rsid w:val="00EF7472"/>
    <w:rsid w:val="00F01F16"/>
    <w:rsid w:val="00F062B5"/>
    <w:rsid w:val="00F15553"/>
    <w:rsid w:val="00F177C9"/>
    <w:rsid w:val="00F2774F"/>
    <w:rsid w:val="00F3386F"/>
    <w:rsid w:val="00F33890"/>
    <w:rsid w:val="00F36647"/>
    <w:rsid w:val="00F40A92"/>
    <w:rsid w:val="00F741ED"/>
    <w:rsid w:val="00F7501A"/>
    <w:rsid w:val="00F75E24"/>
    <w:rsid w:val="00F801AD"/>
    <w:rsid w:val="00F97A48"/>
    <w:rsid w:val="00FA7FA7"/>
    <w:rsid w:val="00FB1FA1"/>
    <w:rsid w:val="00FB38A7"/>
    <w:rsid w:val="00FB64A2"/>
    <w:rsid w:val="00FB7429"/>
    <w:rsid w:val="00FC681D"/>
    <w:rsid w:val="00FD0009"/>
    <w:rsid w:val="00FE3B22"/>
    <w:rsid w:val="00FE4041"/>
    <w:rsid w:val="00FF7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20D77B"/>
  <w14:defaultImageDpi w14:val="300"/>
  <w15:docId w15:val="{FBDF8337-77C9-4804-8DD9-BF763C3F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E4041"/>
    <w:rPr>
      <w:rFonts w:ascii="Palatino Linotype" w:hAnsi="Palatino Linotype"/>
      <w:spacing w:val="-8"/>
      <w:kern w:val="28"/>
      <w:sz w:val="24"/>
      <w:szCs w:val="24"/>
    </w:rPr>
  </w:style>
  <w:style w:type="paragraph" w:styleId="Heading1">
    <w:name w:val="heading 1"/>
    <w:basedOn w:val="Normal"/>
    <w:next w:val="Normal"/>
    <w:link w:val="Heading1Char"/>
    <w:qFormat/>
    <w:rsid w:val="003F6B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F6BE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C35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rFonts w:ascii="Arial" w:hAnsi="Arial" w:cs="Arial"/>
      <w:b/>
      <w:bCs/>
      <w:sz w:val="32"/>
      <w:szCs w:val="32"/>
    </w:rPr>
  </w:style>
  <w:style w:type="paragraph" w:styleId="Subtitle">
    <w:name w:val="Subtitle"/>
    <w:basedOn w:val="Normal"/>
    <w:qFormat/>
    <w:rsid w:val="003F6BE7"/>
    <w:pPr>
      <w:spacing w:after="60"/>
      <w:jc w:val="center"/>
      <w:outlineLvl w:val="1"/>
    </w:pPr>
    <w:rPr>
      <w:rFonts w:ascii="Arial" w:hAnsi="Arial" w:cs="Arial"/>
    </w:r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uiPriority w:val="99"/>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spacing w:val="0"/>
      <w:kern w:val="0"/>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character" w:customStyle="1" w:styleId="Heading2Char">
    <w:name w:val="Heading 2 Char"/>
    <w:basedOn w:val="DefaultParagraphFont"/>
    <w:link w:val="Heading2"/>
    <w:rsid w:val="004C1AD6"/>
    <w:rPr>
      <w:rFonts w:ascii="Arial" w:hAnsi="Arial" w:cs="Arial"/>
      <w:b/>
      <w:bCs/>
      <w:i/>
      <w:iCs/>
      <w:spacing w:val="-8"/>
      <w:kern w:val="28"/>
      <w:sz w:val="28"/>
      <w:szCs w:val="28"/>
    </w:rPr>
  </w:style>
  <w:style w:type="paragraph" w:styleId="ListParagraph">
    <w:name w:val="List Paragraph"/>
    <w:basedOn w:val="Normal"/>
    <w:uiPriority w:val="34"/>
    <w:qFormat/>
    <w:rsid w:val="000E59EC"/>
    <w:pPr>
      <w:ind w:left="720"/>
      <w:contextualSpacing/>
    </w:pPr>
  </w:style>
  <w:style w:type="character" w:customStyle="1" w:styleId="Heading3Char">
    <w:name w:val="Heading 3 Char"/>
    <w:basedOn w:val="DefaultParagraphFont"/>
    <w:link w:val="Heading3"/>
    <w:rsid w:val="00100209"/>
    <w:rPr>
      <w:rFonts w:ascii="Arial" w:hAnsi="Arial" w:cs="Arial"/>
      <w:b/>
      <w:bCs/>
      <w:spacing w:val="-8"/>
      <w:kern w:val="28"/>
      <w:sz w:val="26"/>
      <w:szCs w:val="26"/>
    </w:rPr>
  </w:style>
  <w:style w:type="character" w:customStyle="1" w:styleId="Heading1Char">
    <w:name w:val="Heading 1 Char"/>
    <w:basedOn w:val="DefaultParagraphFont"/>
    <w:link w:val="Heading1"/>
    <w:rsid w:val="005B6098"/>
    <w:rPr>
      <w:rFonts w:ascii="Arial" w:hAnsi="Arial" w:cs="Arial"/>
      <w:b/>
      <w:bCs/>
      <w:spacing w:val="-8"/>
      <w:kern w:val="32"/>
      <w:sz w:val="32"/>
      <w:szCs w:val="32"/>
    </w:rPr>
  </w:style>
  <w:style w:type="paragraph" w:styleId="FootnoteText">
    <w:name w:val="footnote text"/>
    <w:basedOn w:val="Normal"/>
    <w:link w:val="FootnoteTextChar"/>
    <w:uiPriority w:val="99"/>
    <w:semiHidden/>
    <w:unhideWhenUsed/>
    <w:rsid w:val="00B039C4"/>
    <w:rPr>
      <w:sz w:val="20"/>
      <w:szCs w:val="20"/>
    </w:rPr>
  </w:style>
  <w:style w:type="character" w:customStyle="1" w:styleId="FootnoteTextChar">
    <w:name w:val="Footnote Text Char"/>
    <w:basedOn w:val="DefaultParagraphFont"/>
    <w:link w:val="FootnoteText"/>
    <w:uiPriority w:val="99"/>
    <w:semiHidden/>
    <w:rsid w:val="00B039C4"/>
    <w:rPr>
      <w:rFonts w:ascii="Palatino Linotype" w:hAnsi="Palatino Linotype"/>
      <w:spacing w:val="-8"/>
      <w:kern w:val="28"/>
    </w:rPr>
  </w:style>
  <w:style w:type="character" w:styleId="FootnoteReference">
    <w:name w:val="footnote reference"/>
    <w:basedOn w:val="DefaultParagraphFont"/>
    <w:uiPriority w:val="99"/>
    <w:semiHidden/>
    <w:unhideWhenUsed/>
    <w:rsid w:val="00B039C4"/>
    <w:rPr>
      <w:vertAlign w:val="superscript"/>
    </w:rPr>
  </w:style>
  <w:style w:type="character" w:styleId="UnresolvedMention">
    <w:name w:val="Unresolved Mention"/>
    <w:basedOn w:val="DefaultParagraphFont"/>
    <w:uiPriority w:val="99"/>
    <w:rsid w:val="00C13B3F"/>
    <w:rPr>
      <w:color w:val="605E5C"/>
      <w:shd w:val="clear" w:color="auto" w:fill="E1DFDD"/>
    </w:rPr>
  </w:style>
  <w:style w:type="character" w:styleId="FollowedHyperlink">
    <w:name w:val="FollowedHyperlink"/>
    <w:basedOn w:val="DefaultParagraphFont"/>
    <w:uiPriority w:val="99"/>
    <w:semiHidden/>
    <w:unhideWhenUsed/>
    <w:rsid w:val="00FB3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925">
      <w:bodyDiv w:val="1"/>
      <w:marLeft w:val="0"/>
      <w:marRight w:val="0"/>
      <w:marTop w:val="0"/>
      <w:marBottom w:val="0"/>
      <w:divBdr>
        <w:top w:val="none" w:sz="0" w:space="0" w:color="auto"/>
        <w:left w:val="none" w:sz="0" w:space="0" w:color="auto"/>
        <w:bottom w:val="none" w:sz="0" w:space="0" w:color="auto"/>
        <w:right w:val="none" w:sz="0" w:space="0" w:color="auto"/>
      </w:divBdr>
      <w:divsChild>
        <w:div w:id="994920193">
          <w:marLeft w:val="0"/>
          <w:marRight w:val="0"/>
          <w:marTop w:val="0"/>
          <w:marBottom w:val="0"/>
          <w:divBdr>
            <w:top w:val="none" w:sz="0" w:space="0" w:color="auto"/>
            <w:left w:val="none" w:sz="0" w:space="0" w:color="auto"/>
            <w:bottom w:val="none" w:sz="0" w:space="0" w:color="auto"/>
            <w:right w:val="none" w:sz="0" w:space="0" w:color="auto"/>
          </w:divBdr>
        </w:div>
      </w:divsChild>
    </w:div>
    <w:div w:id="125395378">
      <w:bodyDiv w:val="1"/>
      <w:marLeft w:val="0"/>
      <w:marRight w:val="0"/>
      <w:marTop w:val="0"/>
      <w:marBottom w:val="0"/>
      <w:divBdr>
        <w:top w:val="none" w:sz="0" w:space="0" w:color="auto"/>
        <w:left w:val="none" w:sz="0" w:space="0" w:color="auto"/>
        <w:bottom w:val="none" w:sz="0" w:space="0" w:color="auto"/>
        <w:right w:val="none" w:sz="0" w:space="0" w:color="auto"/>
      </w:divBdr>
      <w:divsChild>
        <w:div w:id="1938250892">
          <w:marLeft w:val="0"/>
          <w:marRight w:val="0"/>
          <w:marTop w:val="0"/>
          <w:marBottom w:val="0"/>
          <w:divBdr>
            <w:top w:val="none" w:sz="0" w:space="0" w:color="auto"/>
            <w:left w:val="none" w:sz="0" w:space="0" w:color="auto"/>
            <w:bottom w:val="none" w:sz="0" w:space="0" w:color="auto"/>
            <w:right w:val="none" w:sz="0" w:space="0" w:color="auto"/>
          </w:divBdr>
          <w:divsChild>
            <w:div w:id="952322663">
              <w:marLeft w:val="0"/>
              <w:marRight w:val="0"/>
              <w:marTop w:val="0"/>
              <w:marBottom w:val="0"/>
              <w:divBdr>
                <w:top w:val="none" w:sz="0" w:space="0" w:color="auto"/>
                <w:left w:val="none" w:sz="0" w:space="0" w:color="auto"/>
                <w:bottom w:val="none" w:sz="0" w:space="0" w:color="auto"/>
                <w:right w:val="none" w:sz="0" w:space="0" w:color="auto"/>
              </w:divBdr>
            </w:div>
            <w:div w:id="1739552611">
              <w:marLeft w:val="0"/>
              <w:marRight w:val="0"/>
              <w:marTop w:val="0"/>
              <w:marBottom w:val="0"/>
              <w:divBdr>
                <w:top w:val="none" w:sz="0" w:space="0" w:color="auto"/>
                <w:left w:val="none" w:sz="0" w:space="0" w:color="auto"/>
                <w:bottom w:val="none" w:sz="0" w:space="0" w:color="auto"/>
                <w:right w:val="none" w:sz="0" w:space="0" w:color="auto"/>
              </w:divBdr>
            </w:div>
            <w:div w:id="705183661">
              <w:marLeft w:val="0"/>
              <w:marRight w:val="0"/>
              <w:marTop w:val="0"/>
              <w:marBottom w:val="0"/>
              <w:divBdr>
                <w:top w:val="none" w:sz="0" w:space="0" w:color="auto"/>
                <w:left w:val="none" w:sz="0" w:space="0" w:color="auto"/>
                <w:bottom w:val="none" w:sz="0" w:space="0" w:color="auto"/>
                <w:right w:val="none" w:sz="0" w:space="0" w:color="auto"/>
              </w:divBdr>
            </w:div>
            <w:div w:id="1485705591">
              <w:marLeft w:val="0"/>
              <w:marRight w:val="0"/>
              <w:marTop w:val="0"/>
              <w:marBottom w:val="0"/>
              <w:divBdr>
                <w:top w:val="none" w:sz="0" w:space="0" w:color="auto"/>
                <w:left w:val="none" w:sz="0" w:space="0" w:color="auto"/>
                <w:bottom w:val="none" w:sz="0" w:space="0" w:color="auto"/>
                <w:right w:val="none" w:sz="0" w:space="0" w:color="auto"/>
              </w:divBdr>
            </w:div>
            <w:div w:id="359430779">
              <w:marLeft w:val="0"/>
              <w:marRight w:val="0"/>
              <w:marTop w:val="0"/>
              <w:marBottom w:val="0"/>
              <w:divBdr>
                <w:top w:val="none" w:sz="0" w:space="0" w:color="auto"/>
                <w:left w:val="none" w:sz="0" w:space="0" w:color="auto"/>
                <w:bottom w:val="none" w:sz="0" w:space="0" w:color="auto"/>
                <w:right w:val="none" w:sz="0" w:space="0" w:color="auto"/>
              </w:divBdr>
            </w:div>
            <w:div w:id="2026011796">
              <w:marLeft w:val="0"/>
              <w:marRight w:val="0"/>
              <w:marTop w:val="0"/>
              <w:marBottom w:val="0"/>
              <w:divBdr>
                <w:top w:val="none" w:sz="0" w:space="0" w:color="auto"/>
                <w:left w:val="none" w:sz="0" w:space="0" w:color="auto"/>
                <w:bottom w:val="none" w:sz="0" w:space="0" w:color="auto"/>
                <w:right w:val="none" w:sz="0" w:space="0" w:color="auto"/>
              </w:divBdr>
            </w:div>
            <w:div w:id="1980112686">
              <w:marLeft w:val="0"/>
              <w:marRight w:val="0"/>
              <w:marTop w:val="0"/>
              <w:marBottom w:val="0"/>
              <w:divBdr>
                <w:top w:val="none" w:sz="0" w:space="0" w:color="auto"/>
                <w:left w:val="none" w:sz="0" w:space="0" w:color="auto"/>
                <w:bottom w:val="none" w:sz="0" w:space="0" w:color="auto"/>
                <w:right w:val="none" w:sz="0" w:space="0" w:color="auto"/>
              </w:divBdr>
            </w:div>
            <w:div w:id="830371024">
              <w:marLeft w:val="0"/>
              <w:marRight w:val="0"/>
              <w:marTop w:val="0"/>
              <w:marBottom w:val="0"/>
              <w:divBdr>
                <w:top w:val="none" w:sz="0" w:space="0" w:color="auto"/>
                <w:left w:val="none" w:sz="0" w:space="0" w:color="auto"/>
                <w:bottom w:val="none" w:sz="0" w:space="0" w:color="auto"/>
                <w:right w:val="none" w:sz="0" w:space="0" w:color="auto"/>
              </w:divBdr>
            </w:div>
            <w:div w:id="158621645">
              <w:marLeft w:val="0"/>
              <w:marRight w:val="0"/>
              <w:marTop w:val="0"/>
              <w:marBottom w:val="0"/>
              <w:divBdr>
                <w:top w:val="none" w:sz="0" w:space="0" w:color="auto"/>
                <w:left w:val="none" w:sz="0" w:space="0" w:color="auto"/>
                <w:bottom w:val="none" w:sz="0" w:space="0" w:color="auto"/>
                <w:right w:val="none" w:sz="0" w:space="0" w:color="auto"/>
              </w:divBdr>
            </w:div>
            <w:div w:id="1321612945">
              <w:marLeft w:val="0"/>
              <w:marRight w:val="0"/>
              <w:marTop w:val="0"/>
              <w:marBottom w:val="0"/>
              <w:divBdr>
                <w:top w:val="none" w:sz="0" w:space="0" w:color="auto"/>
                <w:left w:val="none" w:sz="0" w:space="0" w:color="auto"/>
                <w:bottom w:val="none" w:sz="0" w:space="0" w:color="auto"/>
                <w:right w:val="none" w:sz="0" w:space="0" w:color="auto"/>
              </w:divBdr>
            </w:div>
            <w:div w:id="2077584935">
              <w:marLeft w:val="0"/>
              <w:marRight w:val="0"/>
              <w:marTop w:val="0"/>
              <w:marBottom w:val="0"/>
              <w:divBdr>
                <w:top w:val="none" w:sz="0" w:space="0" w:color="auto"/>
                <w:left w:val="none" w:sz="0" w:space="0" w:color="auto"/>
                <w:bottom w:val="none" w:sz="0" w:space="0" w:color="auto"/>
                <w:right w:val="none" w:sz="0" w:space="0" w:color="auto"/>
              </w:divBdr>
            </w:div>
            <w:div w:id="97602884">
              <w:marLeft w:val="0"/>
              <w:marRight w:val="0"/>
              <w:marTop w:val="0"/>
              <w:marBottom w:val="0"/>
              <w:divBdr>
                <w:top w:val="none" w:sz="0" w:space="0" w:color="auto"/>
                <w:left w:val="none" w:sz="0" w:space="0" w:color="auto"/>
                <w:bottom w:val="none" w:sz="0" w:space="0" w:color="auto"/>
                <w:right w:val="none" w:sz="0" w:space="0" w:color="auto"/>
              </w:divBdr>
            </w:div>
            <w:div w:id="936983891">
              <w:marLeft w:val="0"/>
              <w:marRight w:val="0"/>
              <w:marTop w:val="0"/>
              <w:marBottom w:val="0"/>
              <w:divBdr>
                <w:top w:val="none" w:sz="0" w:space="0" w:color="auto"/>
                <w:left w:val="none" w:sz="0" w:space="0" w:color="auto"/>
                <w:bottom w:val="none" w:sz="0" w:space="0" w:color="auto"/>
                <w:right w:val="none" w:sz="0" w:space="0" w:color="auto"/>
              </w:divBdr>
            </w:div>
            <w:div w:id="635649246">
              <w:marLeft w:val="0"/>
              <w:marRight w:val="0"/>
              <w:marTop w:val="0"/>
              <w:marBottom w:val="0"/>
              <w:divBdr>
                <w:top w:val="none" w:sz="0" w:space="0" w:color="auto"/>
                <w:left w:val="none" w:sz="0" w:space="0" w:color="auto"/>
                <w:bottom w:val="none" w:sz="0" w:space="0" w:color="auto"/>
                <w:right w:val="none" w:sz="0" w:space="0" w:color="auto"/>
              </w:divBdr>
            </w:div>
            <w:div w:id="742987358">
              <w:marLeft w:val="0"/>
              <w:marRight w:val="0"/>
              <w:marTop w:val="0"/>
              <w:marBottom w:val="0"/>
              <w:divBdr>
                <w:top w:val="none" w:sz="0" w:space="0" w:color="auto"/>
                <w:left w:val="none" w:sz="0" w:space="0" w:color="auto"/>
                <w:bottom w:val="none" w:sz="0" w:space="0" w:color="auto"/>
                <w:right w:val="none" w:sz="0" w:space="0" w:color="auto"/>
              </w:divBdr>
            </w:div>
            <w:div w:id="420419416">
              <w:marLeft w:val="0"/>
              <w:marRight w:val="0"/>
              <w:marTop w:val="0"/>
              <w:marBottom w:val="0"/>
              <w:divBdr>
                <w:top w:val="none" w:sz="0" w:space="0" w:color="auto"/>
                <w:left w:val="none" w:sz="0" w:space="0" w:color="auto"/>
                <w:bottom w:val="none" w:sz="0" w:space="0" w:color="auto"/>
                <w:right w:val="none" w:sz="0" w:space="0" w:color="auto"/>
              </w:divBdr>
            </w:div>
            <w:div w:id="564920652">
              <w:marLeft w:val="0"/>
              <w:marRight w:val="0"/>
              <w:marTop w:val="0"/>
              <w:marBottom w:val="0"/>
              <w:divBdr>
                <w:top w:val="none" w:sz="0" w:space="0" w:color="auto"/>
                <w:left w:val="none" w:sz="0" w:space="0" w:color="auto"/>
                <w:bottom w:val="none" w:sz="0" w:space="0" w:color="auto"/>
                <w:right w:val="none" w:sz="0" w:space="0" w:color="auto"/>
              </w:divBdr>
            </w:div>
            <w:div w:id="1509904172">
              <w:marLeft w:val="0"/>
              <w:marRight w:val="0"/>
              <w:marTop w:val="0"/>
              <w:marBottom w:val="0"/>
              <w:divBdr>
                <w:top w:val="none" w:sz="0" w:space="0" w:color="auto"/>
                <w:left w:val="none" w:sz="0" w:space="0" w:color="auto"/>
                <w:bottom w:val="none" w:sz="0" w:space="0" w:color="auto"/>
                <w:right w:val="none" w:sz="0" w:space="0" w:color="auto"/>
              </w:divBdr>
            </w:div>
            <w:div w:id="1512639952">
              <w:marLeft w:val="0"/>
              <w:marRight w:val="0"/>
              <w:marTop w:val="0"/>
              <w:marBottom w:val="0"/>
              <w:divBdr>
                <w:top w:val="none" w:sz="0" w:space="0" w:color="auto"/>
                <w:left w:val="none" w:sz="0" w:space="0" w:color="auto"/>
                <w:bottom w:val="none" w:sz="0" w:space="0" w:color="auto"/>
                <w:right w:val="none" w:sz="0" w:space="0" w:color="auto"/>
              </w:divBdr>
            </w:div>
            <w:div w:id="1905918883">
              <w:marLeft w:val="0"/>
              <w:marRight w:val="0"/>
              <w:marTop w:val="0"/>
              <w:marBottom w:val="0"/>
              <w:divBdr>
                <w:top w:val="none" w:sz="0" w:space="0" w:color="auto"/>
                <w:left w:val="none" w:sz="0" w:space="0" w:color="auto"/>
                <w:bottom w:val="none" w:sz="0" w:space="0" w:color="auto"/>
                <w:right w:val="none" w:sz="0" w:space="0" w:color="auto"/>
              </w:divBdr>
            </w:div>
            <w:div w:id="225260712">
              <w:marLeft w:val="0"/>
              <w:marRight w:val="0"/>
              <w:marTop w:val="0"/>
              <w:marBottom w:val="0"/>
              <w:divBdr>
                <w:top w:val="none" w:sz="0" w:space="0" w:color="auto"/>
                <w:left w:val="none" w:sz="0" w:space="0" w:color="auto"/>
                <w:bottom w:val="none" w:sz="0" w:space="0" w:color="auto"/>
                <w:right w:val="none" w:sz="0" w:space="0" w:color="auto"/>
              </w:divBdr>
            </w:div>
            <w:div w:id="892883584">
              <w:marLeft w:val="0"/>
              <w:marRight w:val="0"/>
              <w:marTop w:val="0"/>
              <w:marBottom w:val="0"/>
              <w:divBdr>
                <w:top w:val="none" w:sz="0" w:space="0" w:color="auto"/>
                <w:left w:val="none" w:sz="0" w:space="0" w:color="auto"/>
                <w:bottom w:val="none" w:sz="0" w:space="0" w:color="auto"/>
                <w:right w:val="none" w:sz="0" w:space="0" w:color="auto"/>
              </w:divBdr>
            </w:div>
            <w:div w:id="292756126">
              <w:marLeft w:val="0"/>
              <w:marRight w:val="0"/>
              <w:marTop w:val="0"/>
              <w:marBottom w:val="0"/>
              <w:divBdr>
                <w:top w:val="none" w:sz="0" w:space="0" w:color="auto"/>
                <w:left w:val="none" w:sz="0" w:space="0" w:color="auto"/>
                <w:bottom w:val="none" w:sz="0" w:space="0" w:color="auto"/>
                <w:right w:val="none" w:sz="0" w:space="0" w:color="auto"/>
              </w:divBdr>
            </w:div>
            <w:div w:id="1091901070">
              <w:marLeft w:val="0"/>
              <w:marRight w:val="0"/>
              <w:marTop w:val="0"/>
              <w:marBottom w:val="0"/>
              <w:divBdr>
                <w:top w:val="none" w:sz="0" w:space="0" w:color="auto"/>
                <w:left w:val="none" w:sz="0" w:space="0" w:color="auto"/>
                <w:bottom w:val="none" w:sz="0" w:space="0" w:color="auto"/>
                <w:right w:val="none" w:sz="0" w:space="0" w:color="auto"/>
              </w:divBdr>
            </w:div>
            <w:div w:id="1662391092">
              <w:marLeft w:val="0"/>
              <w:marRight w:val="0"/>
              <w:marTop w:val="0"/>
              <w:marBottom w:val="0"/>
              <w:divBdr>
                <w:top w:val="none" w:sz="0" w:space="0" w:color="auto"/>
                <w:left w:val="none" w:sz="0" w:space="0" w:color="auto"/>
                <w:bottom w:val="none" w:sz="0" w:space="0" w:color="auto"/>
                <w:right w:val="none" w:sz="0" w:space="0" w:color="auto"/>
              </w:divBdr>
            </w:div>
            <w:div w:id="983310492">
              <w:marLeft w:val="0"/>
              <w:marRight w:val="0"/>
              <w:marTop w:val="0"/>
              <w:marBottom w:val="0"/>
              <w:divBdr>
                <w:top w:val="none" w:sz="0" w:space="0" w:color="auto"/>
                <w:left w:val="none" w:sz="0" w:space="0" w:color="auto"/>
                <w:bottom w:val="none" w:sz="0" w:space="0" w:color="auto"/>
                <w:right w:val="none" w:sz="0" w:space="0" w:color="auto"/>
              </w:divBdr>
            </w:div>
            <w:div w:id="5353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3241">
      <w:bodyDiv w:val="1"/>
      <w:marLeft w:val="0"/>
      <w:marRight w:val="0"/>
      <w:marTop w:val="0"/>
      <w:marBottom w:val="0"/>
      <w:divBdr>
        <w:top w:val="none" w:sz="0" w:space="0" w:color="auto"/>
        <w:left w:val="none" w:sz="0" w:space="0" w:color="auto"/>
        <w:bottom w:val="none" w:sz="0" w:space="0" w:color="auto"/>
        <w:right w:val="none" w:sz="0" w:space="0" w:color="auto"/>
      </w:divBdr>
      <w:divsChild>
        <w:div w:id="1576284311">
          <w:marLeft w:val="0"/>
          <w:marRight w:val="0"/>
          <w:marTop w:val="0"/>
          <w:marBottom w:val="0"/>
          <w:divBdr>
            <w:top w:val="none" w:sz="0" w:space="0" w:color="auto"/>
            <w:left w:val="none" w:sz="0" w:space="0" w:color="auto"/>
            <w:bottom w:val="none" w:sz="0" w:space="0" w:color="auto"/>
            <w:right w:val="none" w:sz="0" w:space="0" w:color="auto"/>
          </w:divBdr>
          <w:divsChild>
            <w:div w:id="1552304642">
              <w:marLeft w:val="0"/>
              <w:marRight w:val="0"/>
              <w:marTop w:val="0"/>
              <w:marBottom w:val="0"/>
              <w:divBdr>
                <w:top w:val="none" w:sz="0" w:space="0" w:color="auto"/>
                <w:left w:val="none" w:sz="0" w:space="0" w:color="auto"/>
                <w:bottom w:val="none" w:sz="0" w:space="0" w:color="auto"/>
                <w:right w:val="none" w:sz="0" w:space="0" w:color="auto"/>
              </w:divBdr>
            </w:div>
            <w:div w:id="1135297263">
              <w:marLeft w:val="0"/>
              <w:marRight w:val="0"/>
              <w:marTop w:val="0"/>
              <w:marBottom w:val="0"/>
              <w:divBdr>
                <w:top w:val="none" w:sz="0" w:space="0" w:color="auto"/>
                <w:left w:val="none" w:sz="0" w:space="0" w:color="auto"/>
                <w:bottom w:val="none" w:sz="0" w:space="0" w:color="auto"/>
                <w:right w:val="none" w:sz="0" w:space="0" w:color="auto"/>
              </w:divBdr>
            </w:div>
            <w:div w:id="1548686625">
              <w:marLeft w:val="0"/>
              <w:marRight w:val="0"/>
              <w:marTop w:val="0"/>
              <w:marBottom w:val="0"/>
              <w:divBdr>
                <w:top w:val="none" w:sz="0" w:space="0" w:color="auto"/>
                <w:left w:val="none" w:sz="0" w:space="0" w:color="auto"/>
                <w:bottom w:val="none" w:sz="0" w:space="0" w:color="auto"/>
                <w:right w:val="none" w:sz="0" w:space="0" w:color="auto"/>
              </w:divBdr>
            </w:div>
            <w:div w:id="585068683">
              <w:marLeft w:val="0"/>
              <w:marRight w:val="0"/>
              <w:marTop w:val="0"/>
              <w:marBottom w:val="0"/>
              <w:divBdr>
                <w:top w:val="none" w:sz="0" w:space="0" w:color="auto"/>
                <w:left w:val="none" w:sz="0" w:space="0" w:color="auto"/>
                <w:bottom w:val="none" w:sz="0" w:space="0" w:color="auto"/>
                <w:right w:val="none" w:sz="0" w:space="0" w:color="auto"/>
              </w:divBdr>
            </w:div>
            <w:div w:id="1087188011">
              <w:marLeft w:val="0"/>
              <w:marRight w:val="0"/>
              <w:marTop w:val="0"/>
              <w:marBottom w:val="0"/>
              <w:divBdr>
                <w:top w:val="none" w:sz="0" w:space="0" w:color="auto"/>
                <w:left w:val="none" w:sz="0" w:space="0" w:color="auto"/>
                <w:bottom w:val="none" w:sz="0" w:space="0" w:color="auto"/>
                <w:right w:val="none" w:sz="0" w:space="0" w:color="auto"/>
              </w:divBdr>
            </w:div>
            <w:div w:id="294456356">
              <w:marLeft w:val="0"/>
              <w:marRight w:val="0"/>
              <w:marTop w:val="0"/>
              <w:marBottom w:val="0"/>
              <w:divBdr>
                <w:top w:val="none" w:sz="0" w:space="0" w:color="auto"/>
                <w:left w:val="none" w:sz="0" w:space="0" w:color="auto"/>
                <w:bottom w:val="none" w:sz="0" w:space="0" w:color="auto"/>
                <w:right w:val="none" w:sz="0" w:space="0" w:color="auto"/>
              </w:divBdr>
            </w:div>
            <w:div w:id="1212154251">
              <w:marLeft w:val="0"/>
              <w:marRight w:val="0"/>
              <w:marTop w:val="0"/>
              <w:marBottom w:val="0"/>
              <w:divBdr>
                <w:top w:val="none" w:sz="0" w:space="0" w:color="auto"/>
                <w:left w:val="none" w:sz="0" w:space="0" w:color="auto"/>
                <w:bottom w:val="none" w:sz="0" w:space="0" w:color="auto"/>
                <w:right w:val="none" w:sz="0" w:space="0" w:color="auto"/>
              </w:divBdr>
            </w:div>
            <w:div w:id="1163547255">
              <w:marLeft w:val="0"/>
              <w:marRight w:val="0"/>
              <w:marTop w:val="0"/>
              <w:marBottom w:val="0"/>
              <w:divBdr>
                <w:top w:val="none" w:sz="0" w:space="0" w:color="auto"/>
                <w:left w:val="none" w:sz="0" w:space="0" w:color="auto"/>
                <w:bottom w:val="none" w:sz="0" w:space="0" w:color="auto"/>
                <w:right w:val="none" w:sz="0" w:space="0" w:color="auto"/>
              </w:divBdr>
            </w:div>
            <w:div w:id="1070616851">
              <w:marLeft w:val="0"/>
              <w:marRight w:val="0"/>
              <w:marTop w:val="0"/>
              <w:marBottom w:val="0"/>
              <w:divBdr>
                <w:top w:val="none" w:sz="0" w:space="0" w:color="auto"/>
                <w:left w:val="none" w:sz="0" w:space="0" w:color="auto"/>
                <w:bottom w:val="none" w:sz="0" w:space="0" w:color="auto"/>
                <w:right w:val="none" w:sz="0" w:space="0" w:color="auto"/>
              </w:divBdr>
            </w:div>
            <w:div w:id="1998604156">
              <w:marLeft w:val="0"/>
              <w:marRight w:val="0"/>
              <w:marTop w:val="0"/>
              <w:marBottom w:val="0"/>
              <w:divBdr>
                <w:top w:val="none" w:sz="0" w:space="0" w:color="auto"/>
                <w:left w:val="none" w:sz="0" w:space="0" w:color="auto"/>
                <w:bottom w:val="none" w:sz="0" w:space="0" w:color="auto"/>
                <w:right w:val="none" w:sz="0" w:space="0" w:color="auto"/>
              </w:divBdr>
            </w:div>
            <w:div w:id="1847939756">
              <w:marLeft w:val="0"/>
              <w:marRight w:val="0"/>
              <w:marTop w:val="0"/>
              <w:marBottom w:val="0"/>
              <w:divBdr>
                <w:top w:val="none" w:sz="0" w:space="0" w:color="auto"/>
                <w:left w:val="none" w:sz="0" w:space="0" w:color="auto"/>
                <w:bottom w:val="none" w:sz="0" w:space="0" w:color="auto"/>
                <w:right w:val="none" w:sz="0" w:space="0" w:color="auto"/>
              </w:divBdr>
            </w:div>
            <w:div w:id="1100906473">
              <w:marLeft w:val="0"/>
              <w:marRight w:val="0"/>
              <w:marTop w:val="0"/>
              <w:marBottom w:val="0"/>
              <w:divBdr>
                <w:top w:val="none" w:sz="0" w:space="0" w:color="auto"/>
                <w:left w:val="none" w:sz="0" w:space="0" w:color="auto"/>
                <w:bottom w:val="none" w:sz="0" w:space="0" w:color="auto"/>
                <w:right w:val="none" w:sz="0" w:space="0" w:color="auto"/>
              </w:divBdr>
            </w:div>
            <w:div w:id="1243105608">
              <w:marLeft w:val="0"/>
              <w:marRight w:val="0"/>
              <w:marTop w:val="0"/>
              <w:marBottom w:val="0"/>
              <w:divBdr>
                <w:top w:val="none" w:sz="0" w:space="0" w:color="auto"/>
                <w:left w:val="none" w:sz="0" w:space="0" w:color="auto"/>
                <w:bottom w:val="none" w:sz="0" w:space="0" w:color="auto"/>
                <w:right w:val="none" w:sz="0" w:space="0" w:color="auto"/>
              </w:divBdr>
            </w:div>
            <w:div w:id="1965649361">
              <w:marLeft w:val="0"/>
              <w:marRight w:val="0"/>
              <w:marTop w:val="0"/>
              <w:marBottom w:val="0"/>
              <w:divBdr>
                <w:top w:val="none" w:sz="0" w:space="0" w:color="auto"/>
                <w:left w:val="none" w:sz="0" w:space="0" w:color="auto"/>
                <w:bottom w:val="none" w:sz="0" w:space="0" w:color="auto"/>
                <w:right w:val="none" w:sz="0" w:space="0" w:color="auto"/>
              </w:divBdr>
            </w:div>
            <w:div w:id="279269413">
              <w:marLeft w:val="0"/>
              <w:marRight w:val="0"/>
              <w:marTop w:val="0"/>
              <w:marBottom w:val="0"/>
              <w:divBdr>
                <w:top w:val="none" w:sz="0" w:space="0" w:color="auto"/>
                <w:left w:val="none" w:sz="0" w:space="0" w:color="auto"/>
                <w:bottom w:val="none" w:sz="0" w:space="0" w:color="auto"/>
                <w:right w:val="none" w:sz="0" w:space="0" w:color="auto"/>
              </w:divBdr>
            </w:div>
            <w:div w:id="900366138">
              <w:marLeft w:val="0"/>
              <w:marRight w:val="0"/>
              <w:marTop w:val="0"/>
              <w:marBottom w:val="0"/>
              <w:divBdr>
                <w:top w:val="none" w:sz="0" w:space="0" w:color="auto"/>
                <w:left w:val="none" w:sz="0" w:space="0" w:color="auto"/>
                <w:bottom w:val="none" w:sz="0" w:space="0" w:color="auto"/>
                <w:right w:val="none" w:sz="0" w:space="0" w:color="auto"/>
              </w:divBdr>
            </w:div>
            <w:div w:id="2222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257">
      <w:bodyDiv w:val="1"/>
      <w:marLeft w:val="0"/>
      <w:marRight w:val="0"/>
      <w:marTop w:val="0"/>
      <w:marBottom w:val="0"/>
      <w:divBdr>
        <w:top w:val="none" w:sz="0" w:space="0" w:color="auto"/>
        <w:left w:val="none" w:sz="0" w:space="0" w:color="auto"/>
        <w:bottom w:val="none" w:sz="0" w:space="0" w:color="auto"/>
        <w:right w:val="none" w:sz="0" w:space="0" w:color="auto"/>
      </w:divBdr>
      <w:divsChild>
        <w:div w:id="1603952400">
          <w:marLeft w:val="0"/>
          <w:marRight w:val="0"/>
          <w:marTop w:val="0"/>
          <w:marBottom w:val="0"/>
          <w:divBdr>
            <w:top w:val="none" w:sz="0" w:space="0" w:color="auto"/>
            <w:left w:val="none" w:sz="0" w:space="0" w:color="auto"/>
            <w:bottom w:val="none" w:sz="0" w:space="0" w:color="auto"/>
            <w:right w:val="none" w:sz="0" w:space="0" w:color="auto"/>
          </w:divBdr>
        </w:div>
      </w:divsChild>
    </w:div>
    <w:div w:id="542906181">
      <w:bodyDiv w:val="1"/>
      <w:marLeft w:val="0"/>
      <w:marRight w:val="0"/>
      <w:marTop w:val="0"/>
      <w:marBottom w:val="0"/>
      <w:divBdr>
        <w:top w:val="none" w:sz="0" w:space="0" w:color="auto"/>
        <w:left w:val="none" w:sz="0" w:space="0" w:color="auto"/>
        <w:bottom w:val="none" w:sz="0" w:space="0" w:color="auto"/>
        <w:right w:val="none" w:sz="0" w:space="0" w:color="auto"/>
      </w:divBdr>
    </w:div>
    <w:div w:id="728303975">
      <w:bodyDiv w:val="1"/>
      <w:marLeft w:val="0"/>
      <w:marRight w:val="0"/>
      <w:marTop w:val="0"/>
      <w:marBottom w:val="0"/>
      <w:divBdr>
        <w:top w:val="none" w:sz="0" w:space="0" w:color="auto"/>
        <w:left w:val="none" w:sz="0" w:space="0" w:color="auto"/>
        <w:bottom w:val="none" w:sz="0" w:space="0" w:color="auto"/>
        <w:right w:val="none" w:sz="0" w:space="0" w:color="auto"/>
      </w:divBdr>
      <w:divsChild>
        <w:div w:id="970676558">
          <w:marLeft w:val="0"/>
          <w:marRight w:val="0"/>
          <w:marTop w:val="0"/>
          <w:marBottom w:val="0"/>
          <w:divBdr>
            <w:top w:val="none" w:sz="0" w:space="0" w:color="auto"/>
            <w:left w:val="none" w:sz="0" w:space="0" w:color="auto"/>
            <w:bottom w:val="none" w:sz="0" w:space="0" w:color="auto"/>
            <w:right w:val="none" w:sz="0" w:space="0" w:color="auto"/>
          </w:divBdr>
        </w:div>
      </w:divsChild>
    </w:div>
    <w:div w:id="820393523">
      <w:bodyDiv w:val="1"/>
      <w:marLeft w:val="0"/>
      <w:marRight w:val="0"/>
      <w:marTop w:val="0"/>
      <w:marBottom w:val="0"/>
      <w:divBdr>
        <w:top w:val="none" w:sz="0" w:space="0" w:color="auto"/>
        <w:left w:val="none" w:sz="0" w:space="0" w:color="auto"/>
        <w:bottom w:val="none" w:sz="0" w:space="0" w:color="auto"/>
        <w:right w:val="none" w:sz="0" w:space="0" w:color="auto"/>
      </w:divBdr>
      <w:divsChild>
        <w:div w:id="893126117">
          <w:marLeft w:val="0"/>
          <w:marRight w:val="0"/>
          <w:marTop w:val="0"/>
          <w:marBottom w:val="0"/>
          <w:divBdr>
            <w:top w:val="none" w:sz="0" w:space="0" w:color="auto"/>
            <w:left w:val="none" w:sz="0" w:space="0" w:color="auto"/>
            <w:bottom w:val="none" w:sz="0" w:space="0" w:color="auto"/>
            <w:right w:val="none" w:sz="0" w:space="0" w:color="auto"/>
          </w:divBdr>
        </w:div>
      </w:divsChild>
    </w:div>
    <w:div w:id="833183548">
      <w:bodyDiv w:val="1"/>
      <w:marLeft w:val="0"/>
      <w:marRight w:val="0"/>
      <w:marTop w:val="0"/>
      <w:marBottom w:val="0"/>
      <w:divBdr>
        <w:top w:val="none" w:sz="0" w:space="0" w:color="auto"/>
        <w:left w:val="none" w:sz="0" w:space="0" w:color="auto"/>
        <w:bottom w:val="none" w:sz="0" w:space="0" w:color="auto"/>
        <w:right w:val="none" w:sz="0" w:space="0" w:color="auto"/>
      </w:divBdr>
      <w:divsChild>
        <w:div w:id="712582054">
          <w:marLeft w:val="0"/>
          <w:marRight w:val="0"/>
          <w:marTop w:val="0"/>
          <w:marBottom w:val="0"/>
          <w:divBdr>
            <w:top w:val="none" w:sz="0" w:space="0" w:color="auto"/>
            <w:left w:val="none" w:sz="0" w:space="0" w:color="auto"/>
            <w:bottom w:val="none" w:sz="0" w:space="0" w:color="auto"/>
            <w:right w:val="none" w:sz="0" w:space="0" w:color="auto"/>
          </w:divBdr>
          <w:divsChild>
            <w:div w:id="151917190">
              <w:marLeft w:val="0"/>
              <w:marRight w:val="0"/>
              <w:marTop w:val="0"/>
              <w:marBottom w:val="0"/>
              <w:divBdr>
                <w:top w:val="none" w:sz="0" w:space="0" w:color="auto"/>
                <w:left w:val="none" w:sz="0" w:space="0" w:color="auto"/>
                <w:bottom w:val="none" w:sz="0" w:space="0" w:color="auto"/>
                <w:right w:val="none" w:sz="0" w:space="0" w:color="auto"/>
              </w:divBdr>
            </w:div>
            <w:div w:id="637884684">
              <w:marLeft w:val="0"/>
              <w:marRight w:val="0"/>
              <w:marTop w:val="0"/>
              <w:marBottom w:val="0"/>
              <w:divBdr>
                <w:top w:val="none" w:sz="0" w:space="0" w:color="auto"/>
                <w:left w:val="none" w:sz="0" w:space="0" w:color="auto"/>
                <w:bottom w:val="none" w:sz="0" w:space="0" w:color="auto"/>
                <w:right w:val="none" w:sz="0" w:space="0" w:color="auto"/>
              </w:divBdr>
            </w:div>
            <w:div w:id="1298296997">
              <w:marLeft w:val="0"/>
              <w:marRight w:val="0"/>
              <w:marTop w:val="0"/>
              <w:marBottom w:val="0"/>
              <w:divBdr>
                <w:top w:val="none" w:sz="0" w:space="0" w:color="auto"/>
                <w:left w:val="none" w:sz="0" w:space="0" w:color="auto"/>
                <w:bottom w:val="none" w:sz="0" w:space="0" w:color="auto"/>
                <w:right w:val="none" w:sz="0" w:space="0" w:color="auto"/>
              </w:divBdr>
            </w:div>
            <w:div w:id="414546670">
              <w:marLeft w:val="0"/>
              <w:marRight w:val="0"/>
              <w:marTop w:val="0"/>
              <w:marBottom w:val="0"/>
              <w:divBdr>
                <w:top w:val="none" w:sz="0" w:space="0" w:color="auto"/>
                <w:left w:val="none" w:sz="0" w:space="0" w:color="auto"/>
                <w:bottom w:val="none" w:sz="0" w:space="0" w:color="auto"/>
                <w:right w:val="none" w:sz="0" w:space="0" w:color="auto"/>
              </w:divBdr>
            </w:div>
            <w:div w:id="571088304">
              <w:marLeft w:val="0"/>
              <w:marRight w:val="0"/>
              <w:marTop w:val="0"/>
              <w:marBottom w:val="0"/>
              <w:divBdr>
                <w:top w:val="none" w:sz="0" w:space="0" w:color="auto"/>
                <w:left w:val="none" w:sz="0" w:space="0" w:color="auto"/>
                <w:bottom w:val="none" w:sz="0" w:space="0" w:color="auto"/>
                <w:right w:val="none" w:sz="0" w:space="0" w:color="auto"/>
              </w:divBdr>
            </w:div>
            <w:div w:id="2108963760">
              <w:marLeft w:val="0"/>
              <w:marRight w:val="0"/>
              <w:marTop w:val="0"/>
              <w:marBottom w:val="0"/>
              <w:divBdr>
                <w:top w:val="none" w:sz="0" w:space="0" w:color="auto"/>
                <w:left w:val="none" w:sz="0" w:space="0" w:color="auto"/>
                <w:bottom w:val="none" w:sz="0" w:space="0" w:color="auto"/>
                <w:right w:val="none" w:sz="0" w:space="0" w:color="auto"/>
              </w:divBdr>
            </w:div>
            <w:div w:id="1819222122">
              <w:marLeft w:val="0"/>
              <w:marRight w:val="0"/>
              <w:marTop w:val="0"/>
              <w:marBottom w:val="0"/>
              <w:divBdr>
                <w:top w:val="none" w:sz="0" w:space="0" w:color="auto"/>
                <w:left w:val="none" w:sz="0" w:space="0" w:color="auto"/>
                <w:bottom w:val="none" w:sz="0" w:space="0" w:color="auto"/>
                <w:right w:val="none" w:sz="0" w:space="0" w:color="auto"/>
              </w:divBdr>
            </w:div>
            <w:div w:id="581724173">
              <w:marLeft w:val="0"/>
              <w:marRight w:val="0"/>
              <w:marTop w:val="0"/>
              <w:marBottom w:val="0"/>
              <w:divBdr>
                <w:top w:val="none" w:sz="0" w:space="0" w:color="auto"/>
                <w:left w:val="none" w:sz="0" w:space="0" w:color="auto"/>
                <w:bottom w:val="none" w:sz="0" w:space="0" w:color="auto"/>
                <w:right w:val="none" w:sz="0" w:space="0" w:color="auto"/>
              </w:divBdr>
            </w:div>
            <w:div w:id="1942368832">
              <w:marLeft w:val="0"/>
              <w:marRight w:val="0"/>
              <w:marTop w:val="0"/>
              <w:marBottom w:val="0"/>
              <w:divBdr>
                <w:top w:val="none" w:sz="0" w:space="0" w:color="auto"/>
                <w:left w:val="none" w:sz="0" w:space="0" w:color="auto"/>
                <w:bottom w:val="none" w:sz="0" w:space="0" w:color="auto"/>
                <w:right w:val="none" w:sz="0" w:space="0" w:color="auto"/>
              </w:divBdr>
            </w:div>
            <w:div w:id="1282765499">
              <w:marLeft w:val="0"/>
              <w:marRight w:val="0"/>
              <w:marTop w:val="0"/>
              <w:marBottom w:val="0"/>
              <w:divBdr>
                <w:top w:val="none" w:sz="0" w:space="0" w:color="auto"/>
                <w:left w:val="none" w:sz="0" w:space="0" w:color="auto"/>
                <w:bottom w:val="none" w:sz="0" w:space="0" w:color="auto"/>
                <w:right w:val="none" w:sz="0" w:space="0" w:color="auto"/>
              </w:divBdr>
            </w:div>
            <w:div w:id="150417305">
              <w:marLeft w:val="0"/>
              <w:marRight w:val="0"/>
              <w:marTop w:val="0"/>
              <w:marBottom w:val="0"/>
              <w:divBdr>
                <w:top w:val="none" w:sz="0" w:space="0" w:color="auto"/>
                <w:left w:val="none" w:sz="0" w:space="0" w:color="auto"/>
                <w:bottom w:val="none" w:sz="0" w:space="0" w:color="auto"/>
                <w:right w:val="none" w:sz="0" w:space="0" w:color="auto"/>
              </w:divBdr>
            </w:div>
            <w:div w:id="377559741">
              <w:marLeft w:val="0"/>
              <w:marRight w:val="0"/>
              <w:marTop w:val="0"/>
              <w:marBottom w:val="0"/>
              <w:divBdr>
                <w:top w:val="none" w:sz="0" w:space="0" w:color="auto"/>
                <w:left w:val="none" w:sz="0" w:space="0" w:color="auto"/>
                <w:bottom w:val="none" w:sz="0" w:space="0" w:color="auto"/>
                <w:right w:val="none" w:sz="0" w:space="0" w:color="auto"/>
              </w:divBdr>
            </w:div>
            <w:div w:id="1414624630">
              <w:marLeft w:val="0"/>
              <w:marRight w:val="0"/>
              <w:marTop w:val="0"/>
              <w:marBottom w:val="0"/>
              <w:divBdr>
                <w:top w:val="none" w:sz="0" w:space="0" w:color="auto"/>
                <w:left w:val="none" w:sz="0" w:space="0" w:color="auto"/>
                <w:bottom w:val="none" w:sz="0" w:space="0" w:color="auto"/>
                <w:right w:val="none" w:sz="0" w:space="0" w:color="auto"/>
              </w:divBdr>
            </w:div>
            <w:div w:id="1689526895">
              <w:marLeft w:val="0"/>
              <w:marRight w:val="0"/>
              <w:marTop w:val="0"/>
              <w:marBottom w:val="0"/>
              <w:divBdr>
                <w:top w:val="none" w:sz="0" w:space="0" w:color="auto"/>
                <w:left w:val="none" w:sz="0" w:space="0" w:color="auto"/>
                <w:bottom w:val="none" w:sz="0" w:space="0" w:color="auto"/>
                <w:right w:val="none" w:sz="0" w:space="0" w:color="auto"/>
              </w:divBdr>
            </w:div>
            <w:div w:id="445972860">
              <w:marLeft w:val="0"/>
              <w:marRight w:val="0"/>
              <w:marTop w:val="0"/>
              <w:marBottom w:val="0"/>
              <w:divBdr>
                <w:top w:val="none" w:sz="0" w:space="0" w:color="auto"/>
                <w:left w:val="none" w:sz="0" w:space="0" w:color="auto"/>
                <w:bottom w:val="none" w:sz="0" w:space="0" w:color="auto"/>
                <w:right w:val="none" w:sz="0" w:space="0" w:color="auto"/>
              </w:divBdr>
            </w:div>
            <w:div w:id="1879583636">
              <w:marLeft w:val="0"/>
              <w:marRight w:val="0"/>
              <w:marTop w:val="0"/>
              <w:marBottom w:val="0"/>
              <w:divBdr>
                <w:top w:val="none" w:sz="0" w:space="0" w:color="auto"/>
                <w:left w:val="none" w:sz="0" w:space="0" w:color="auto"/>
                <w:bottom w:val="none" w:sz="0" w:space="0" w:color="auto"/>
                <w:right w:val="none" w:sz="0" w:space="0" w:color="auto"/>
              </w:divBdr>
            </w:div>
            <w:div w:id="1462729456">
              <w:marLeft w:val="0"/>
              <w:marRight w:val="0"/>
              <w:marTop w:val="0"/>
              <w:marBottom w:val="0"/>
              <w:divBdr>
                <w:top w:val="none" w:sz="0" w:space="0" w:color="auto"/>
                <w:left w:val="none" w:sz="0" w:space="0" w:color="auto"/>
                <w:bottom w:val="none" w:sz="0" w:space="0" w:color="auto"/>
                <w:right w:val="none" w:sz="0" w:space="0" w:color="auto"/>
              </w:divBdr>
            </w:div>
            <w:div w:id="2035500435">
              <w:marLeft w:val="0"/>
              <w:marRight w:val="0"/>
              <w:marTop w:val="0"/>
              <w:marBottom w:val="0"/>
              <w:divBdr>
                <w:top w:val="none" w:sz="0" w:space="0" w:color="auto"/>
                <w:left w:val="none" w:sz="0" w:space="0" w:color="auto"/>
                <w:bottom w:val="none" w:sz="0" w:space="0" w:color="auto"/>
                <w:right w:val="none" w:sz="0" w:space="0" w:color="auto"/>
              </w:divBdr>
            </w:div>
            <w:div w:id="586115228">
              <w:marLeft w:val="0"/>
              <w:marRight w:val="0"/>
              <w:marTop w:val="0"/>
              <w:marBottom w:val="0"/>
              <w:divBdr>
                <w:top w:val="none" w:sz="0" w:space="0" w:color="auto"/>
                <w:left w:val="none" w:sz="0" w:space="0" w:color="auto"/>
                <w:bottom w:val="none" w:sz="0" w:space="0" w:color="auto"/>
                <w:right w:val="none" w:sz="0" w:space="0" w:color="auto"/>
              </w:divBdr>
            </w:div>
            <w:div w:id="1319115031">
              <w:marLeft w:val="0"/>
              <w:marRight w:val="0"/>
              <w:marTop w:val="0"/>
              <w:marBottom w:val="0"/>
              <w:divBdr>
                <w:top w:val="none" w:sz="0" w:space="0" w:color="auto"/>
                <w:left w:val="none" w:sz="0" w:space="0" w:color="auto"/>
                <w:bottom w:val="none" w:sz="0" w:space="0" w:color="auto"/>
                <w:right w:val="none" w:sz="0" w:space="0" w:color="auto"/>
              </w:divBdr>
            </w:div>
            <w:div w:id="605694484">
              <w:marLeft w:val="0"/>
              <w:marRight w:val="0"/>
              <w:marTop w:val="0"/>
              <w:marBottom w:val="0"/>
              <w:divBdr>
                <w:top w:val="none" w:sz="0" w:space="0" w:color="auto"/>
                <w:left w:val="none" w:sz="0" w:space="0" w:color="auto"/>
                <w:bottom w:val="none" w:sz="0" w:space="0" w:color="auto"/>
                <w:right w:val="none" w:sz="0" w:space="0" w:color="auto"/>
              </w:divBdr>
            </w:div>
            <w:div w:id="1587305386">
              <w:marLeft w:val="0"/>
              <w:marRight w:val="0"/>
              <w:marTop w:val="0"/>
              <w:marBottom w:val="0"/>
              <w:divBdr>
                <w:top w:val="none" w:sz="0" w:space="0" w:color="auto"/>
                <w:left w:val="none" w:sz="0" w:space="0" w:color="auto"/>
                <w:bottom w:val="none" w:sz="0" w:space="0" w:color="auto"/>
                <w:right w:val="none" w:sz="0" w:space="0" w:color="auto"/>
              </w:divBdr>
            </w:div>
            <w:div w:id="663047328">
              <w:marLeft w:val="0"/>
              <w:marRight w:val="0"/>
              <w:marTop w:val="0"/>
              <w:marBottom w:val="0"/>
              <w:divBdr>
                <w:top w:val="none" w:sz="0" w:space="0" w:color="auto"/>
                <w:left w:val="none" w:sz="0" w:space="0" w:color="auto"/>
                <w:bottom w:val="none" w:sz="0" w:space="0" w:color="auto"/>
                <w:right w:val="none" w:sz="0" w:space="0" w:color="auto"/>
              </w:divBdr>
            </w:div>
            <w:div w:id="712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521">
      <w:bodyDiv w:val="1"/>
      <w:marLeft w:val="0"/>
      <w:marRight w:val="0"/>
      <w:marTop w:val="0"/>
      <w:marBottom w:val="0"/>
      <w:divBdr>
        <w:top w:val="none" w:sz="0" w:space="0" w:color="auto"/>
        <w:left w:val="none" w:sz="0" w:space="0" w:color="auto"/>
        <w:bottom w:val="none" w:sz="0" w:space="0" w:color="auto"/>
        <w:right w:val="none" w:sz="0" w:space="0" w:color="auto"/>
      </w:divBdr>
      <w:divsChild>
        <w:div w:id="209198090">
          <w:marLeft w:val="0"/>
          <w:marRight w:val="0"/>
          <w:marTop w:val="0"/>
          <w:marBottom w:val="0"/>
          <w:divBdr>
            <w:top w:val="none" w:sz="0" w:space="0" w:color="auto"/>
            <w:left w:val="none" w:sz="0" w:space="0" w:color="auto"/>
            <w:bottom w:val="none" w:sz="0" w:space="0" w:color="auto"/>
            <w:right w:val="none" w:sz="0" w:space="0" w:color="auto"/>
          </w:divBdr>
          <w:divsChild>
            <w:div w:id="444496532">
              <w:marLeft w:val="0"/>
              <w:marRight w:val="0"/>
              <w:marTop w:val="0"/>
              <w:marBottom w:val="0"/>
              <w:divBdr>
                <w:top w:val="none" w:sz="0" w:space="0" w:color="auto"/>
                <w:left w:val="none" w:sz="0" w:space="0" w:color="auto"/>
                <w:bottom w:val="none" w:sz="0" w:space="0" w:color="auto"/>
                <w:right w:val="none" w:sz="0" w:space="0" w:color="auto"/>
              </w:divBdr>
            </w:div>
            <w:div w:id="1015229736">
              <w:marLeft w:val="0"/>
              <w:marRight w:val="0"/>
              <w:marTop w:val="0"/>
              <w:marBottom w:val="0"/>
              <w:divBdr>
                <w:top w:val="none" w:sz="0" w:space="0" w:color="auto"/>
                <w:left w:val="none" w:sz="0" w:space="0" w:color="auto"/>
                <w:bottom w:val="none" w:sz="0" w:space="0" w:color="auto"/>
                <w:right w:val="none" w:sz="0" w:space="0" w:color="auto"/>
              </w:divBdr>
            </w:div>
            <w:div w:id="1944678679">
              <w:marLeft w:val="0"/>
              <w:marRight w:val="0"/>
              <w:marTop w:val="0"/>
              <w:marBottom w:val="0"/>
              <w:divBdr>
                <w:top w:val="none" w:sz="0" w:space="0" w:color="auto"/>
                <w:left w:val="none" w:sz="0" w:space="0" w:color="auto"/>
                <w:bottom w:val="none" w:sz="0" w:space="0" w:color="auto"/>
                <w:right w:val="none" w:sz="0" w:space="0" w:color="auto"/>
              </w:divBdr>
            </w:div>
            <w:div w:id="933364055">
              <w:marLeft w:val="0"/>
              <w:marRight w:val="0"/>
              <w:marTop w:val="0"/>
              <w:marBottom w:val="0"/>
              <w:divBdr>
                <w:top w:val="none" w:sz="0" w:space="0" w:color="auto"/>
                <w:left w:val="none" w:sz="0" w:space="0" w:color="auto"/>
                <w:bottom w:val="none" w:sz="0" w:space="0" w:color="auto"/>
                <w:right w:val="none" w:sz="0" w:space="0" w:color="auto"/>
              </w:divBdr>
            </w:div>
            <w:div w:id="1742022830">
              <w:marLeft w:val="0"/>
              <w:marRight w:val="0"/>
              <w:marTop w:val="0"/>
              <w:marBottom w:val="0"/>
              <w:divBdr>
                <w:top w:val="none" w:sz="0" w:space="0" w:color="auto"/>
                <w:left w:val="none" w:sz="0" w:space="0" w:color="auto"/>
                <w:bottom w:val="none" w:sz="0" w:space="0" w:color="auto"/>
                <w:right w:val="none" w:sz="0" w:space="0" w:color="auto"/>
              </w:divBdr>
            </w:div>
            <w:div w:id="947153789">
              <w:marLeft w:val="0"/>
              <w:marRight w:val="0"/>
              <w:marTop w:val="0"/>
              <w:marBottom w:val="0"/>
              <w:divBdr>
                <w:top w:val="none" w:sz="0" w:space="0" w:color="auto"/>
                <w:left w:val="none" w:sz="0" w:space="0" w:color="auto"/>
                <w:bottom w:val="none" w:sz="0" w:space="0" w:color="auto"/>
                <w:right w:val="none" w:sz="0" w:space="0" w:color="auto"/>
              </w:divBdr>
            </w:div>
            <w:div w:id="1106921849">
              <w:marLeft w:val="0"/>
              <w:marRight w:val="0"/>
              <w:marTop w:val="0"/>
              <w:marBottom w:val="0"/>
              <w:divBdr>
                <w:top w:val="none" w:sz="0" w:space="0" w:color="auto"/>
                <w:left w:val="none" w:sz="0" w:space="0" w:color="auto"/>
                <w:bottom w:val="none" w:sz="0" w:space="0" w:color="auto"/>
                <w:right w:val="none" w:sz="0" w:space="0" w:color="auto"/>
              </w:divBdr>
            </w:div>
            <w:div w:id="1157184105">
              <w:marLeft w:val="0"/>
              <w:marRight w:val="0"/>
              <w:marTop w:val="0"/>
              <w:marBottom w:val="0"/>
              <w:divBdr>
                <w:top w:val="none" w:sz="0" w:space="0" w:color="auto"/>
                <w:left w:val="none" w:sz="0" w:space="0" w:color="auto"/>
                <w:bottom w:val="none" w:sz="0" w:space="0" w:color="auto"/>
                <w:right w:val="none" w:sz="0" w:space="0" w:color="auto"/>
              </w:divBdr>
            </w:div>
            <w:div w:id="1923831138">
              <w:marLeft w:val="0"/>
              <w:marRight w:val="0"/>
              <w:marTop w:val="0"/>
              <w:marBottom w:val="0"/>
              <w:divBdr>
                <w:top w:val="none" w:sz="0" w:space="0" w:color="auto"/>
                <w:left w:val="none" w:sz="0" w:space="0" w:color="auto"/>
                <w:bottom w:val="none" w:sz="0" w:space="0" w:color="auto"/>
                <w:right w:val="none" w:sz="0" w:space="0" w:color="auto"/>
              </w:divBdr>
            </w:div>
            <w:div w:id="1073508396">
              <w:marLeft w:val="0"/>
              <w:marRight w:val="0"/>
              <w:marTop w:val="0"/>
              <w:marBottom w:val="0"/>
              <w:divBdr>
                <w:top w:val="none" w:sz="0" w:space="0" w:color="auto"/>
                <w:left w:val="none" w:sz="0" w:space="0" w:color="auto"/>
                <w:bottom w:val="none" w:sz="0" w:space="0" w:color="auto"/>
                <w:right w:val="none" w:sz="0" w:space="0" w:color="auto"/>
              </w:divBdr>
            </w:div>
            <w:div w:id="1636912311">
              <w:marLeft w:val="0"/>
              <w:marRight w:val="0"/>
              <w:marTop w:val="0"/>
              <w:marBottom w:val="0"/>
              <w:divBdr>
                <w:top w:val="none" w:sz="0" w:space="0" w:color="auto"/>
                <w:left w:val="none" w:sz="0" w:space="0" w:color="auto"/>
                <w:bottom w:val="none" w:sz="0" w:space="0" w:color="auto"/>
                <w:right w:val="none" w:sz="0" w:space="0" w:color="auto"/>
              </w:divBdr>
            </w:div>
            <w:div w:id="582224691">
              <w:marLeft w:val="0"/>
              <w:marRight w:val="0"/>
              <w:marTop w:val="0"/>
              <w:marBottom w:val="0"/>
              <w:divBdr>
                <w:top w:val="none" w:sz="0" w:space="0" w:color="auto"/>
                <w:left w:val="none" w:sz="0" w:space="0" w:color="auto"/>
                <w:bottom w:val="none" w:sz="0" w:space="0" w:color="auto"/>
                <w:right w:val="none" w:sz="0" w:space="0" w:color="auto"/>
              </w:divBdr>
            </w:div>
            <w:div w:id="634801092">
              <w:marLeft w:val="0"/>
              <w:marRight w:val="0"/>
              <w:marTop w:val="0"/>
              <w:marBottom w:val="0"/>
              <w:divBdr>
                <w:top w:val="none" w:sz="0" w:space="0" w:color="auto"/>
                <w:left w:val="none" w:sz="0" w:space="0" w:color="auto"/>
                <w:bottom w:val="none" w:sz="0" w:space="0" w:color="auto"/>
                <w:right w:val="none" w:sz="0" w:space="0" w:color="auto"/>
              </w:divBdr>
            </w:div>
            <w:div w:id="879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2856">
      <w:bodyDiv w:val="1"/>
      <w:marLeft w:val="0"/>
      <w:marRight w:val="0"/>
      <w:marTop w:val="0"/>
      <w:marBottom w:val="0"/>
      <w:divBdr>
        <w:top w:val="none" w:sz="0" w:space="0" w:color="auto"/>
        <w:left w:val="none" w:sz="0" w:space="0" w:color="auto"/>
        <w:bottom w:val="none" w:sz="0" w:space="0" w:color="auto"/>
        <w:right w:val="none" w:sz="0" w:space="0" w:color="auto"/>
      </w:divBdr>
      <w:divsChild>
        <w:div w:id="1545170192">
          <w:marLeft w:val="0"/>
          <w:marRight w:val="0"/>
          <w:marTop w:val="0"/>
          <w:marBottom w:val="0"/>
          <w:divBdr>
            <w:top w:val="none" w:sz="0" w:space="0" w:color="auto"/>
            <w:left w:val="none" w:sz="0" w:space="0" w:color="auto"/>
            <w:bottom w:val="none" w:sz="0" w:space="0" w:color="auto"/>
            <w:right w:val="none" w:sz="0" w:space="0" w:color="auto"/>
          </w:divBdr>
        </w:div>
      </w:divsChild>
    </w:div>
    <w:div w:id="996572663">
      <w:bodyDiv w:val="1"/>
      <w:marLeft w:val="0"/>
      <w:marRight w:val="0"/>
      <w:marTop w:val="0"/>
      <w:marBottom w:val="0"/>
      <w:divBdr>
        <w:top w:val="none" w:sz="0" w:space="0" w:color="auto"/>
        <w:left w:val="none" w:sz="0" w:space="0" w:color="auto"/>
        <w:bottom w:val="none" w:sz="0" w:space="0" w:color="auto"/>
        <w:right w:val="none" w:sz="0" w:space="0" w:color="auto"/>
      </w:divBdr>
      <w:divsChild>
        <w:div w:id="832261334">
          <w:marLeft w:val="0"/>
          <w:marRight w:val="0"/>
          <w:marTop w:val="0"/>
          <w:marBottom w:val="0"/>
          <w:divBdr>
            <w:top w:val="none" w:sz="0" w:space="0" w:color="auto"/>
            <w:left w:val="none" w:sz="0" w:space="0" w:color="auto"/>
            <w:bottom w:val="none" w:sz="0" w:space="0" w:color="auto"/>
            <w:right w:val="none" w:sz="0" w:space="0" w:color="auto"/>
          </w:divBdr>
        </w:div>
      </w:divsChild>
    </w:div>
    <w:div w:id="1003357909">
      <w:bodyDiv w:val="1"/>
      <w:marLeft w:val="0"/>
      <w:marRight w:val="0"/>
      <w:marTop w:val="0"/>
      <w:marBottom w:val="0"/>
      <w:divBdr>
        <w:top w:val="none" w:sz="0" w:space="0" w:color="auto"/>
        <w:left w:val="none" w:sz="0" w:space="0" w:color="auto"/>
        <w:bottom w:val="none" w:sz="0" w:space="0" w:color="auto"/>
        <w:right w:val="none" w:sz="0" w:space="0" w:color="auto"/>
      </w:divBdr>
      <w:divsChild>
        <w:div w:id="957637580">
          <w:marLeft w:val="0"/>
          <w:marRight w:val="0"/>
          <w:marTop w:val="0"/>
          <w:marBottom w:val="0"/>
          <w:divBdr>
            <w:top w:val="none" w:sz="0" w:space="0" w:color="auto"/>
            <w:left w:val="none" w:sz="0" w:space="0" w:color="auto"/>
            <w:bottom w:val="none" w:sz="0" w:space="0" w:color="auto"/>
            <w:right w:val="none" w:sz="0" w:space="0" w:color="auto"/>
          </w:divBdr>
          <w:divsChild>
            <w:div w:id="630937240">
              <w:marLeft w:val="0"/>
              <w:marRight w:val="0"/>
              <w:marTop w:val="0"/>
              <w:marBottom w:val="0"/>
              <w:divBdr>
                <w:top w:val="none" w:sz="0" w:space="0" w:color="auto"/>
                <w:left w:val="none" w:sz="0" w:space="0" w:color="auto"/>
                <w:bottom w:val="none" w:sz="0" w:space="0" w:color="auto"/>
                <w:right w:val="none" w:sz="0" w:space="0" w:color="auto"/>
              </w:divBdr>
            </w:div>
            <w:div w:id="768309365">
              <w:marLeft w:val="0"/>
              <w:marRight w:val="0"/>
              <w:marTop w:val="0"/>
              <w:marBottom w:val="0"/>
              <w:divBdr>
                <w:top w:val="none" w:sz="0" w:space="0" w:color="auto"/>
                <w:left w:val="none" w:sz="0" w:space="0" w:color="auto"/>
                <w:bottom w:val="none" w:sz="0" w:space="0" w:color="auto"/>
                <w:right w:val="none" w:sz="0" w:space="0" w:color="auto"/>
              </w:divBdr>
            </w:div>
            <w:div w:id="1068380577">
              <w:marLeft w:val="0"/>
              <w:marRight w:val="0"/>
              <w:marTop w:val="0"/>
              <w:marBottom w:val="0"/>
              <w:divBdr>
                <w:top w:val="none" w:sz="0" w:space="0" w:color="auto"/>
                <w:left w:val="none" w:sz="0" w:space="0" w:color="auto"/>
                <w:bottom w:val="none" w:sz="0" w:space="0" w:color="auto"/>
                <w:right w:val="none" w:sz="0" w:space="0" w:color="auto"/>
              </w:divBdr>
            </w:div>
            <w:div w:id="307904860">
              <w:marLeft w:val="0"/>
              <w:marRight w:val="0"/>
              <w:marTop w:val="0"/>
              <w:marBottom w:val="0"/>
              <w:divBdr>
                <w:top w:val="none" w:sz="0" w:space="0" w:color="auto"/>
                <w:left w:val="none" w:sz="0" w:space="0" w:color="auto"/>
                <w:bottom w:val="none" w:sz="0" w:space="0" w:color="auto"/>
                <w:right w:val="none" w:sz="0" w:space="0" w:color="auto"/>
              </w:divBdr>
            </w:div>
            <w:div w:id="259798622">
              <w:marLeft w:val="0"/>
              <w:marRight w:val="0"/>
              <w:marTop w:val="0"/>
              <w:marBottom w:val="0"/>
              <w:divBdr>
                <w:top w:val="none" w:sz="0" w:space="0" w:color="auto"/>
                <w:left w:val="none" w:sz="0" w:space="0" w:color="auto"/>
                <w:bottom w:val="none" w:sz="0" w:space="0" w:color="auto"/>
                <w:right w:val="none" w:sz="0" w:space="0" w:color="auto"/>
              </w:divBdr>
            </w:div>
            <w:div w:id="1473912858">
              <w:marLeft w:val="0"/>
              <w:marRight w:val="0"/>
              <w:marTop w:val="0"/>
              <w:marBottom w:val="0"/>
              <w:divBdr>
                <w:top w:val="none" w:sz="0" w:space="0" w:color="auto"/>
                <w:left w:val="none" w:sz="0" w:space="0" w:color="auto"/>
                <w:bottom w:val="none" w:sz="0" w:space="0" w:color="auto"/>
                <w:right w:val="none" w:sz="0" w:space="0" w:color="auto"/>
              </w:divBdr>
            </w:div>
            <w:div w:id="596868911">
              <w:marLeft w:val="0"/>
              <w:marRight w:val="0"/>
              <w:marTop w:val="0"/>
              <w:marBottom w:val="0"/>
              <w:divBdr>
                <w:top w:val="none" w:sz="0" w:space="0" w:color="auto"/>
                <w:left w:val="none" w:sz="0" w:space="0" w:color="auto"/>
                <w:bottom w:val="none" w:sz="0" w:space="0" w:color="auto"/>
                <w:right w:val="none" w:sz="0" w:space="0" w:color="auto"/>
              </w:divBdr>
            </w:div>
            <w:div w:id="1841971051">
              <w:marLeft w:val="0"/>
              <w:marRight w:val="0"/>
              <w:marTop w:val="0"/>
              <w:marBottom w:val="0"/>
              <w:divBdr>
                <w:top w:val="none" w:sz="0" w:space="0" w:color="auto"/>
                <w:left w:val="none" w:sz="0" w:space="0" w:color="auto"/>
                <w:bottom w:val="none" w:sz="0" w:space="0" w:color="auto"/>
                <w:right w:val="none" w:sz="0" w:space="0" w:color="auto"/>
              </w:divBdr>
            </w:div>
            <w:div w:id="210846236">
              <w:marLeft w:val="0"/>
              <w:marRight w:val="0"/>
              <w:marTop w:val="0"/>
              <w:marBottom w:val="0"/>
              <w:divBdr>
                <w:top w:val="none" w:sz="0" w:space="0" w:color="auto"/>
                <w:left w:val="none" w:sz="0" w:space="0" w:color="auto"/>
                <w:bottom w:val="none" w:sz="0" w:space="0" w:color="auto"/>
                <w:right w:val="none" w:sz="0" w:space="0" w:color="auto"/>
              </w:divBdr>
            </w:div>
            <w:div w:id="1396008965">
              <w:marLeft w:val="0"/>
              <w:marRight w:val="0"/>
              <w:marTop w:val="0"/>
              <w:marBottom w:val="0"/>
              <w:divBdr>
                <w:top w:val="none" w:sz="0" w:space="0" w:color="auto"/>
                <w:left w:val="none" w:sz="0" w:space="0" w:color="auto"/>
                <w:bottom w:val="none" w:sz="0" w:space="0" w:color="auto"/>
                <w:right w:val="none" w:sz="0" w:space="0" w:color="auto"/>
              </w:divBdr>
            </w:div>
            <w:div w:id="673459285">
              <w:marLeft w:val="0"/>
              <w:marRight w:val="0"/>
              <w:marTop w:val="0"/>
              <w:marBottom w:val="0"/>
              <w:divBdr>
                <w:top w:val="none" w:sz="0" w:space="0" w:color="auto"/>
                <w:left w:val="none" w:sz="0" w:space="0" w:color="auto"/>
                <w:bottom w:val="none" w:sz="0" w:space="0" w:color="auto"/>
                <w:right w:val="none" w:sz="0" w:space="0" w:color="auto"/>
              </w:divBdr>
            </w:div>
            <w:div w:id="1337534945">
              <w:marLeft w:val="0"/>
              <w:marRight w:val="0"/>
              <w:marTop w:val="0"/>
              <w:marBottom w:val="0"/>
              <w:divBdr>
                <w:top w:val="none" w:sz="0" w:space="0" w:color="auto"/>
                <w:left w:val="none" w:sz="0" w:space="0" w:color="auto"/>
                <w:bottom w:val="none" w:sz="0" w:space="0" w:color="auto"/>
                <w:right w:val="none" w:sz="0" w:space="0" w:color="auto"/>
              </w:divBdr>
            </w:div>
            <w:div w:id="744303975">
              <w:marLeft w:val="0"/>
              <w:marRight w:val="0"/>
              <w:marTop w:val="0"/>
              <w:marBottom w:val="0"/>
              <w:divBdr>
                <w:top w:val="none" w:sz="0" w:space="0" w:color="auto"/>
                <w:left w:val="none" w:sz="0" w:space="0" w:color="auto"/>
                <w:bottom w:val="none" w:sz="0" w:space="0" w:color="auto"/>
                <w:right w:val="none" w:sz="0" w:space="0" w:color="auto"/>
              </w:divBdr>
            </w:div>
            <w:div w:id="1613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2882">
      <w:bodyDiv w:val="1"/>
      <w:marLeft w:val="0"/>
      <w:marRight w:val="0"/>
      <w:marTop w:val="0"/>
      <w:marBottom w:val="0"/>
      <w:divBdr>
        <w:top w:val="none" w:sz="0" w:space="0" w:color="auto"/>
        <w:left w:val="none" w:sz="0" w:space="0" w:color="auto"/>
        <w:bottom w:val="none" w:sz="0" w:space="0" w:color="auto"/>
        <w:right w:val="none" w:sz="0" w:space="0" w:color="auto"/>
      </w:divBdr>
      <w:divsChild>
        <w:div w:id="26570992">
          <w:marLeft w:val="0"/>
          <w:marRight w:val="0"/>
          <w:marTop w:val="0"/>
          <w:marBottom w:val="0"/>
          <w:divBdr>
            <w:top w:val="none" w:sz="0" w:space="0" w:color="auto"/>
            <w:left w:val="none" w:sz="0" w:space="0" w:color="auto"/>
            <w:bottom w:val="none" w:sz="0" w:space="0" w:color="auto"/>
            <w:right w:val="none" w:sz="0" w:space="0" w:color="auto"/>
          </w:divBdr>
          <w:divsChild>
            <w:div w:id="7407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71">
      <w:bodyDiv w:val="1"/>
      <w:marLeft w:val="0"/>
      <w:marRight w:val="0"/>
      <w:marTop w:val="0"/>
      <w:marBottom w:val="0"/>
      <w:divBdr>
        <w:top w:val="none" w:sz="0" w:space="0" w:color="auto"/>
        <w:left w:val="none" w:sz="0" w:space="0" w:color="auto"/>
        <w:bottom w:val="none" w:sz="0" w:space="0" w:color="auto"/>
        <w:right w:val="none" w:sz="0" w:space="0" w:color="auto"/>
      </w:divBdr>
      <w:divsChild>
        <w:div w:id="1248030633">
          <w:marLeft w:val="0"/>
          <w:marRight w:val="0"/>
          <w:marTop w:val="0"/>
          <w:marBottom w:val="0"/>
          <w:divBdr>
            <w:top w:val="none" w:sz="0" w:space="0" w:color="auto"/>
            <w:left w:val="none" w:sz="0" w:space="0" w:color="auto"/>
            <w:bottom w:val="none" w:sz="0" w:space="0" w:color="auto"/>
            <w:right w:val="none" w:sz="0" w:space="0" w:color="auto"/>
          </w:divBdr>
          <w:divsChild>
            <w:div w:id="840899625">
              <w:marLeft w:val="0"/>
              <w:marRight w:val="0"/>
              <w:marTop w:val="0"/>
              <w:marBottom w:val="0"/>
              <w:divBdr>
                <w:top w:val="none" w:sz="0" w:space="0" w:color="auto"/>
                <w:left w:val="none" w:sz="0" w:space="0" w:color="auto"/>
                <w:bottom w:val="none" w:sz="0" w:space="0" w:color="auto"/>
                <w:right w:val="none" w:sz="0" w:space="0" w:color="auto"/>
              </w:divBdr>
            </w:div>
            <w:div w:id="1433359865">
              <w:marLeft w:val="0"/>
              <w:marRight w:val="0"/>
              <w:marTop w:val="0"/>
              <w:marBottom w:val="0"/>
              <w:divBdr>
                <w:top w:val="none" w:sz="0" w:space="0" w:color="auto"/>
                <w:left w:val="none" w:sz="0" w:space="0" w:color="auto"/>
                <w:bottom w:val="none" w:sz="0" w:space="0" w:color="auto"/>
                <w:right w:val="none" w:sz="0" w:space="0" w:color="auto"/>
              </w:divBdr>
            </w:div>
            <w:div w:id="1217619263">
              <w:marLeft w:val="0"/>
              <w:marRight w:val="0"/>
              <w:marTop w:val="0"/>
              <w:marBottom w:val="0"/>
              <w:divBdr>
                <w:top w:val="none" w:sz="0" w:space="0" w:color="auto"/>
                <w:left w:val="none" w:sz="0" w:space="0" w:color="auto"/>
                <w:bottom w:val="none" w:sz="0" w:space="0" w:color="auto"/>
                <w:right w:val="none" w:sz="0" w:space="0" w:color="auto"/>
              </w:divBdr>
            </w:div>
            <w:div w:id="1092966764">
              <w:marLeft w:val="0"/>
              <w:marRight w:val="0"/>
              <w:marTop w:val="0"/>
              <w:marBottom w:val="0"/>
              <w:divBdr>
                <w:top w:val="none" w:sz="0" w:space="0" w:color="auto"/>
                <w:left w:val="none" w:sz="0" w:space="0" w:color="auto"/>
                <w:bottom w:val="none" w:sz="0" w:space="0" w:color="auto"/>
                <w:right w:val="none" w:sz="0" w:space="0" w:color="auto"/>
              </w:divBdr>
            </w:div>
            <w:div w:id="591940111">
              <w:marLeft w:val="0"/>
              <w:marRight w:val="0"/>
              <w:marTop w:val="0"/>
              <w:marBottom w:val="0"/>
              <w:divBdr>
                <w:top w:val="none" w:sz="0" w:space="0" w:color="auto"/>
                <w:left w:val="none" w:sz="0" w:space="0" w:color="auto"/>
                <w:bottom w:val="none" w:sz="0" w:space="0" w:color="auto"/>
                <w:right w:val="none" w:sz="0" w:space="0" w:color="auto"/>
              </w:divBdr>
            </w:div>
            <w:div w:id="1003243702">
              <w:marLeft w:val="0"/>
              <w:marRight w:val="0"/>
              <w:marTop w:val="0"/>
              <w:marBottom w:val="0"/>
              <w:divBdr>
                <w:top w:val="none" w:sz="0" w:space="0" w:color="auto"/>
                <w:left w:val="none" w:sz="0" w:space="0" w:color="auto"/>
                <w:bottom w:val="none" w:sz="0" w:space="0" w:color="auto"/>
                <w:right w:val="none" w:sz="0" w:space="0" w:color="auto"/>
              </w:divBdr>
            </w:div>
            <w:div w:id="258486649">
              <w:marLeft w:val="0"/>
              <w:marRight w:val="0"/>
              <w:marTop w:val="0"/>
              <w:marBottom w:val="0"/>
              <w:divBdr>
                <w:top w:val="none" w:sz="0" w:space="0" w:color="auto"/>
                <w:left w:val="none" w:sz="0" w:space="0" w:color="auto"/>
                <w:bottom w:val="none" w:sz="0" w:space="0" w:color="auto"/>
                <w:right w:val="none" w:sz="0" w:space="0" w:color="auto"/>
              </w:divBdr>
            </w:div>
            <w:div w:id="302780692">
              <w:marLeft w:val="0"/>
              <w:marRight w:val="0"/>
              <w:marTop w:val="0"/>
              <w:marBottom w:val="0"/>
              <w:divBdr>
                <w:top w:val="none" w:sz="0" w:space="0" w:color="auto"/>
                <w:left w:val="none" w:sz="0" w:space="0" w:color="auto"/>
                <w:bottom w:val="none" w:sz="0" w:space="0" w:color="auto"/>
                <w:right w:val="none" w:sz="0" w:space="0" w:color="auto"/>
              </w:divBdr>
            </w:div>
            <w:div w:id="851997472">
              <w:marLeft w:val="0"/>
              <w:marRight w:val="0"/>
              <w:marTop w:val="0"/>
              <w:marBottom w:val="0"/>
              <w:divBdr>
                <w:top w:val="none" w:sz="0" w:space="0" w:color="auto"/>
                <w:left w:val="none" w:sz="0" w:space="0" w:color="auto"/>
                <w:bottom w:val="none" w:sz="0" w:space="0" w:color="auto"/>
                <w:right w:val="none" w:sz="0" w:space="0" w:color="auto"/>
              </w:divBdr>
            </w:div>
            <w:div w:id="1340235640">
              <w:marLeft w:val="0"/>
              <w:marRight w:val="0"/>
              <w:marTop w:val="0"/>
              <w:marBottom w:val="0"/>
              <w:divBdr>
                <w:top w:val="none" w:sz="0" w:space="0" w:color="auto"/>
                <w:left w:val="none" w:sz="0" w:space="0" w:color="auto"/>
                <w:bottom w:val="none" w:sz="0" w:space="0" w:color="auto"/>
                <w:right w:val="none" w:sz="0" w:space="0" w:color="auto"/>
              </w:divBdr>
            </w:div>
            <w:div w:id="840855188">
              <w:marLeft w:val="0"/>
              <w:marRight w:val="0"/>
              <w:marTop w:val="0"/>
              <w:marBottom w:val="0"/>
              <w:divBdr>
                <w:top w:val="none" w:sz="0" w:space="0" w:color="auto"/>
                <w:left w:val="none" w:sz="0" w:space="0" w:color="auto"/>
                <w:bottom w:val="none" w:sz="0" w:space="0" w:color="auto"/>
                <w:right w:val="none" w:sz="0" w:space="0" w:color="auto"/>
              </w:divBdr>
            </w:div>
            <w:div w:id="1027676789">
              <w:marLeft w:val="0"/>
              <w:marRight w:val="0"/>
              <w:marTop w:val="0"/>
              <w:marBottom w:val="0"/>
              <w:divBdr>
                <w:top w:val="none" w:sz="0" w:space="0" w:color="auto"/>
                <w:left w:val="none" w:sz="0" w:space="0" w:color="auto"/>
                <w:bottom w:val="none" w:sz="0" w:space="0" w:color="auto"/>
                <w:right w:val="none" w:sz="0" w:space="0" w:color="auto"/>
              </w:divBdr>
            </w:div>
            <w:div w:id="2039622104">
              <w:marLeft w:val="0"/>
              <w:marRight w:val="0"/>
              <w:marTop w:val="0"/>
              <w:marBottom w:val="0"/>
              <w:divBdr>
                <w:top w:val="none" w:sz="0" w:space="0" w:color="auto"/>
                <w:left w:val="none" w:sz="0" w:space="0" w:color="auto"/>
                <w:bottom w:val="none" w:sz="0" w:space="0" w:color="auto"/>
                <w:right w:val="none" w:sz="0" w:space="0" w:color="auto"/>
              </w:divBdr>
            </w:div>
            <w:div w:id="1724020048">
              <w:marLeft w:val="0"/>
              <w:marRight w:val="0"/>
              <w:marTop w:val="0"/>
              <w:marBottom w:val="0"/>
              <w:divBdr>
                <w:top w:val="none" w:sz="0" w:space="0" w:color="auto"/>
                <w:left w:val="none" w:sz="0" w:space="0" w:color="auto"/>
                <w:bottom w:val="none" w:sz="0" w:space="0" w:color="auto"/>
                <w:right w:val="none" w:sz="0" w:space="0" w:color="auto"/>
              </w:divBdr>
            </w:div>
            <w:div w:id="832455907">
              <w:marLeft w:val="0"/>
              <w:marRight w:val="0"/>
              <w:marTop w:val="0"/>
              <w:marBottom w:val="0"/>
              <w:divBdr>
                <w:top w:val="none" w:sz="0" w:space="0" w:color="auto"/>
                <w:left w:val="none" w:sz="0" w:space="0" w:color="auto"/>
                <w:bottom w:val="none" w:sz="0" w:space="0" w:color="auto"/>
                <w:right w:val="none" w:sz="0" w:space="0" w:color="auto"/>
              </w:divBdr>
            </w:div>
            <w:div w:id="1279028376">
              <w:marLeft w:val="0"/>
              <w:marRight w:val="0"/>
              <w:marTop w:val="0"/>
              <w:marBottom w:val="0"/>
              <w:divBdr>
                <w:top w:val="none" w:sz="0" w:space="0" w:color="auto"/>
                <w:left w:val="none" w:sz="0" w:space="0" w:color="auto"/>
                <w:bottom w:val="none" w:sz="0" w:space="0" w:color="auto"/>
                <w:right w:val="none" w:sz="0" w:space="0" w:color="auto"/>
              </w:divBdr>
            </w:div>
            <w:div w:id="498232302">
              <w:marLeft w:val="0"/>
              <w:marRight w:val="0"/>
              <w:marTop w:val="0"/>
              <w:marBottom w:val="0"/>
              <w:divBdr>
                <w:top w:val="none" w:sz="0" w:space="0" w:color="auto"/>
                <w:left w:val="none" w:sz="0" w:space="0" w:color="auto"/>
                <w:bottom w:val="none" w:sz="0" w:space="0" w:color="auto"/>
                <w:right w:val="none" w:sz="0" w:space="0" w:color="auto"/>
              </w:divBdr>
            </w:div>
            <w:div w:id="924462106">
              <w:marLeft w:val="0"/>
              <w:marRight w:val="0"/>
              <w:marTop w:val="0"/>
              <w:marBottom w:val="0"/>
              <w:divBdr>
                <w:top w:val="none" w:sz="0" w:space="0" w:color="auto"/>
                <w:left w:val="none" w:sz="0" w:space="0" w:color="auto"/>
                <w:bottom w:val="none" w:sz="0" w:space="0" w:color="auto"/>
                <w:right w:val="none" w:sz="0" w:space="0" w:color="auto"/>
              </w:divBdr>
            </w:div>
            <w:div w:id="1792623201">
              <w:marLeft w:val="0"/>
              <w:marRight w:val="0"/>
              <w:marTop w:val="0"/>
              <w:marBottom w:val="0"/>
              <w:divBdr>
                <w:top w:val="none" w:sz="0" w:space="0" w:color="auto"/>
                <w:left w:val="none" w:sz="0" w:space="0" w:color="auto"/>
                <w:bottom w:val="none" w:sz="0" w:space="0" w:color="auto"/>
                <w:right w:val="none" w:sz="0" w:space="0" w:color="auto"/>
              </w:divBdr>
            </w:div>
            <w:div w:id="394016215">
              <w:marLeft w:val="0"/>
              <w:marRight w:val="0"/>
              <w:marTop w:val="0"/>
              <w:marBottom w:val="0"/>
              <w:divBdr>
                <w:top w:val="none" w:sz="0" w:space="0" w:color="auto"/>
                <w:left w:val="none" w:sz="0" w:space="0" w:color="auto"/>
                <w:bottom w:val="none" w:sz="0" w:space="0" w:color="auto"/>
                <w:right w:val="none" w:sz="0" w:space="0" w:color="auto"/>
              </w:divBdr>
            </w:div>
            <w:div w:id="96022690">
              <w:marLeft w:val="0"/>
              <w:marRight w:val="0"/>
              <w:marTop w:val="0"/>
              <w:marBottom w:val="0"/>
              <w:divBdr>
                <w:top w:val="none" w:sz="0" w:space="0" w:color="auto"/>
                <w:left w:val="none" w:sz="0" w:space="0" w:color="auto"/>
                <w:bottom w:val="none" w:sz="0" w:space="0" w:color="auto"/>
                <w:right w:val="none" w:sz="0" w:space="0" w:color="auto"/>
              </w:divBdr>
            </w:div>
            <w:div w:id="1151287061">
              <w:marLeft w:val="0"/>
              <w:marRight w:val="0"/>
              <w:marTop w:val="0"/>
              <w:marBottom w:val="0"/>
              <w:divBdr>
                <w:top w:val="none" w:sz="0" w:space="0" w:color="auto"/>
                <w:left w:val="none" w:sz="0" w:space="0" w:color="auto"/>
                <w:bottom w:val="none" w:sz="0" w:space="0" w:color="auto"/>
                <w:right w:val="none" w:sz="0" w:space="0" w:color="auto"/>
              </w:divBdr>
            </w:div>
            <w:div w:id="904298326">
              <w:marLeft w:val="0"/>
              <w:marRight w:val="0"/>
              <w:marTop w:val="0"/>
              <w:marBottom w:val="0"/>
              <w:divBdr>
                <w:top w:val="none" w:sz="0" w:space="0" w:color="auto"/>
                <w:left w:val="none" w:sz="0" w:space="0" w:color="auto"/>
                <w:bottom w:val="none" w:sz="0" w:space="0" w:color="auto"/>
                <w:right w:val="none" w:sz="0" w:space="0" w:color="auto"/>
              </w:divBdr>
            </w:div>
            <w:div w:id="624970568">
              <w:marLeft w:val="0"/>
              <w:marRight w:val="0"/>
              <w:marTop w:val="0"/>
              <w:marBottom w:val="0"/>
              <w:divBdr>
                <w:top w:val="none" w:sz="0" w:space="0" w:color="auto"/>
                <w:left w:val="none" w:sz="0" w:space="0" w:color="auto"/>
                <w:bottom w:val="none" w:sz="0" w:space="0" w:color="auto"/>
                <w:right w:val="none" w:sz="0" w:space="0" w:color="auto"/>
              </w:divBdr>
            </w:div>
            <w:div w:id="370108742">
              <w:marLeft w:val="0"/>
              <w:marRight w:val="0"/>
              <w:marTop w:val="0"/>
              <w:marBottom w:val="0"/>
              <w:divBdr>
                <w:top w:val="none" w:sz="0" w:space="0" w:color="auto"/>
                <w:left w:val="none" w:sz="0" w:space="0" w:color="auto"/>
                <w:bottom w:val="none" w:sz="0" w:space="0" w:color="auto"/>
                <w:right w:val="none" w:sz="0" w:space="0" w:color="auto"/>
              </w:divBdr>
            </w:div>
            <w:div w:id="1538663204">
              <w:marLeft w:val="0"/>
              <w:marRight w:val="0"/>
              <w:marTop w:val="0"/>
              <w:marBottom w:val="0"/>
              <w:divBdr>
                <w:top w:val="none" w:sz="0" w:space="0" w:color="auto"/>
                <w:left w:val="none" w:sz="0" w:space="0" w:color="auto"/>
                <w:bottom w:val="none" w:sz="0" w:space="0" w:color="auto"/>
                <w:right w:val="none" w:sz="0" w:space="0" w:color="auto"/>
              </w:divBdr>
            </w:div>
            <w:div w:id="903494971">
              <w:marLeft w:val="0"/>
              <w:marRight w:val="0"/>
              <w:marTop w:val="0"/>
              <w:marBottom w:val="0"/>
              <w:divBdr>
                <w:top w:val="none" w:sz="0" w:space="0" w:color="auto"/>
                <w:left w:val="none" w:sz="0" w:space="0" w:color="auto"/>
                <w:bottom w:val="none" w:sz="0" w:space="0" w:color="auto"/>
                <w:right w:val="none" w:sz="0" w:space="0" w:color="auto"/>
              </w:divBdr>
            </w:div>
            <w:div w:id="756825058">
              <w:marLeft w:val="0"/>
              <w:marRight w:val="0"/>
              <w:marTop w:val="0"/>
              <w:marBottom w:val="0"/>
              <w:divBdr>
                <w:top w:val="none" w:sz="0" w:space="0" w:color="auto"/>
                <w:left w:val="none" w:sz="0" w:space="0" w:color="auto"/>
                <w:bottom w:val="none" w:sz="0" w:space="0" w:color="auto"/>
                <w:right w:val="none" w:sz="0" w:space="0" w:color="auto"/>
              </w:divBdr>
            </w:div>
            <w:div w:id="1472213934">
              <w:marLeft w:val="0"/>
              <w:marRight w:val="0"/>
              <w:marTop w:val="0"/>
              <w:marBottom w:val="0"/>
              <w:divBdr>
                <w:top w:val="none" w:sz="0" w:space="0" w:color="auto"/>
                <w:left w:val="none" w:sz="0" w:space="0" w:color="auto"/>
                <w:bottom w:val="none" w:sz="0" w:space="0" w:color="auto"/>
                <w:right w:val="none" w:sz="0" w:space="0" w:color="auto"/>
              </w:divBdr>
            </w:div>
            <w:div w:id="8473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411">
      <w:bodyDiv w:val="1"/>
      <w:marLeft w:val="0"/>
      <w:marRight w:val="0"/>
      <w:marTop w:val="0"/>
      <w:marBottom w:val="0"/>
      <w:divBdr>
        <w:top w:val="none" w:sz="0" w:space="0" w:color="auto"/>
        <w:left w:val="none" w:sz="0" w:space="0" w:color="auto"/>
        <w:bottom w:val="none" w:sz="0" w:space="0" w:color="auto"/>
        <w:right w:val="none" w:sz="0" w:space="0" w:color="auto"/>
      </w:divBdr>
      <w:divsChild>
        <w:div w:id="2029330113">
          <w:marLeft w:val="0"/>
          <w:marRight w:val="0"/>
          <w:marTop w:val="0"/>
          <w:marBottom w:val="0"/>
          <w:divBdr>
            <w:top w:val="none" w:sz="0" w:space="0" w:color="auto"/>
            <w:left w:val="none" w:sz="0" w:space="0" w:color="auto"/>
            <w:bottom w:val="none" w:sz="0" w:space="0" w:color="auto"/>
            <w:right w:val="none" w:sz="0" w:space="0" w:color="auto"/>
          </w:divBdr>
          <w:divsChild>
            <w:div w:id="1420060064">
              <w:marLeft w:val="0"/>
              <w:marRight w:val="0"/>
              <w:marTop w:val="0"/>
              <w:marBottom w:val="0"/>
              <w:divBdr>
                <w:top w:val="none" w:sz="0" w:space="0" w:color="auto"/>
                <w:left w:val="none" w:sz="0" w:space="0" w:color="auto"/>
                <w:bottom w:val="none" w:sz="0" w:space="0" w:color="auto"/>
                <w:right w:val="none" w:sz="0" w:space="0" w:color="auto"/>
              </w:divBdr>
            </w:div>
            <w:div w:id="1569149354">
              <w:marLeft w:val="0"/>
              <w:marRight w:val="0"/>
              <w:marTop w:val="0"/>
              <w:marBottom w:val="0"/>
              <w:divBdr>
                <w:top w:val="none" w:sz="0" w:space="0" w:color="auto"/>
                <w:left w:val="none" w:sz="0" w:space="0" w:color="auto"/>
                <w:bottom w:val="none" w:sz="0" w:space="0" w:color="auto"/>
                <w:right w:val="none" w:sz="0" w:space="0" w:color="auto"/>
              </w:divBdr>
            </w:div>
            <w:div w:id="86771691">
              <w:marLeft w:val="0"/>
              <w:marRight w:val="0"/>
              <w:marTop w:val="0"/>
              <w:marBottom w:val="0"/>
              <w:divBdr>
                <w:top w:val="none" w:sz="0" w:space="0" w:color="auto"/>
                <w:left w:val="none" w:sz="0" w:space="0" w:color="auto"/>
                <w:bottom w:val="none" w:sz="0" w:space="0" w:color="auto"/>
                <w:right w:val="none" w:sz="0" w:space="0" w:color="auto"/>
              </w:divBdr>
            </w:div>
            <w:div w:id="1474758562">
              <w:marLeft w:val="0"/>
              <w:marRight w:val="0"/>
              <w:marTop w:val="0"/>
              <w:marBottom w:val="0"/>
              <w:divBdr>
                <w:top w:val="none" w:sz="0" w:space="0" w:color="auto"/>
                <w:left w:val="none" w:sz="0" w:space="0" w:color="auto"/>
                <w:bottom w:val="none" w:sz="0" w:space="0" w:color="auto"/>
                <w:right w:val="none" w:sz="0" w:space="0" w:color="auto"/>
              </w:divBdr>
            </w:div>
            <w:div w:id="1421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548">
      <w:bodyDiv w:val="1"/>
      <w:marLeft w:val="0"/>
      <w:marRight w:val="0"/>
      <w:marTop w:val="0"/>
      <w:marBottom w:val="0"/>
      <w:divBdr>
        <w:top w:val="none" w:sz="0" w:space="0" w:color="auto"/>
        <w:left w:val="none" w:sz="0" w:space="0" w:color="auto"/>
        <w:bottom w:val="none" w:sz="0" w:space="0" w:color="auto"/>
        <w:right w:val="none" w:sz="0" w:space="0" w:color="auto"/>
      </w:divBdr>
      <w:divsChild>
        <w:div w:id="1750693672">
          <w:marLeft w:val="0"/>
          <w:marRight w:val="0"/>
          <w:marTop w:val="0"/>
          <w:marBottom w:val="0"/>
          <w:divBdr>
            <w:top w:val="none" w:sz="0" w:space="0" w:color="auto"/>
            <w:left w:val="none" w:sz="0" w:space="0" w:color="auto"/>
            <w:bottom w:val="none" w:sz="0" w:space="0" w:color="auto"/>
            <w:right w:val="none" w:sz="0" w:space="0" w:color="auto"/>
          </w:divBdr>
          <w:divsChild>
            <w:div w:id="232664648">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969634163">
              <w:marLeft w:val="0"/>
              <w:marRight w:val="0"/>
              <w:marTop w:val="0"/>
              <w:marBottom w:val="0"/>
              <w:divBdr>
                <w:top w:val="none" w:sz="0" w:space="0" w:color="auto"/>
                <w:left w:val="none" w:sz="0" w:space="0" w:color="auto"/>
                <w:bottom w:val="none" w:sz="0" w:space="0" w:color="auto"/>
                <w:right w:val="none" w:sz="0" w:space="0" w:color="auto"/>
              </w:divBdr>
            </w:div>
            <w:div w:id="1945647818">
              <w:marLeft w:val="0"/>
              <w:marRight w:val="0"/>
              <w:marTop w:val="0"/>
              <w:marBottom w:val="0"/>
              <w:divBdr>
                <w:top w:val="none" w:sz="0" w:space="0" w:color="auto"/>
                <w:left w:val="none" w:sz="0" w:space="0" w:color="auto"/>
                <w:bottom w:val="none" w:sz="0" w:space="0" w:color="auto"/>
                <w:right w:val="none" w:sz="0" w:space="0" w:color="auto"/>
              </w:divBdr>
            </w:div>
            <w:div w:id="1727994343">
              <w:marLeft w:val="0"/>
              <w:marRight w:val="0"/>
              <w:marTop w:val="0"/>
              <w:marBottom w:val="0"/>
              <w:divBdr>
                <w:top w:val="none" w:sz="0" w:space="0" w:color="auto"/>
                <w:left w:val="none" w:sz="0" w:space="0" w:color="auto"/>
                <w:bottom w:val="none" w:sz="0" w:space="0" w:color="auto"/>
                <w:right w:val="none" w:sz="0" w:space="0" w:color="auto"/>
              </w:divBdr>
            </w:div>
            <w:div w:id="11201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976">
      <w:bodyDiv w:val="1"/>
      <w:marLeft w:val="0"/>
      <w:marRight w:val="0"/>
      <w:marTop w:val="0"/>
      <w:marBottom w:val="0"/>
      <w:divBdr>
        <w:top w:val="none" w:sz="0" w:space="0" w:color="auto"/>
        <w:left w:val="none" w:sz="0" w:space="0" w:color="auto"/>
        <w:bottom w:val="none" w:sz="0" w:space="0" w:color="auto"/>
        <w:right w:val="none" w:sz="0" w:space="0" w:color="auto"/>
      </w:divBdr>
      <w:divsChild>
        <w:div w:id="398484813">
          <w:marLeft w:val="0"/>
          <w:marRight w:val="0"/>
          <w:marTop w:val="0"/>
          <w:marBottom w:val="0"/>
          <w:divBdr>
            <w:top w:val="none" w:sz="0" w:space="0" w:color="auto"/>
            <w:left w:val="none" w:sz="0" w:space="0" w:color="auto"/>
            <w:bottom w:val="none" w:sz="0" w:space="0" w:color="auto"/>
            <w:right w:val="none" w:sz="0" w:space="0" w:color="auto"/>
          </w:divBdr>
          <w:divsChild>
            <w:div w:id="1360860510">
              <w:marLeft w:val="0"/>
              <w:marRight w:val="0"/>
              <w:marTop w:val="0"/>
              <w:marBottom w:val="0"/>
              <w:divBdr>
                <w:top w:val="none" w:sz="0" w:space="0" w:color="auto"/>
                <w:left w:val="none" w:sz="0" w:space="0" w:color="auto"/>
                <w:bottom w:val="none" w:sz="0" w:space="0" w:color="auto"/>
                <w:right w:val="none" w:sz="0" w:space="0" w:color="auto"/>
              </w:divBdr>
            </w:div>
            <w:div w:id="1449621856">
              <w:marLeft w:val="0"/>
              <w:marRight w:val="0"/>
              <w:marTop w:val="0"/>
              <w:marBottom w:val="0"/>
              <w:divBdr>
                <w:top w:val="none" w:sz="0" w:space="0" w:color="auto"/>
                <w:left w:val="none" w:sz="0" w:space="0" w:color="auto"/>
                <w:bottom w:val="none" w:sz="0" w:space="0" w:color="auto"/>
                <w:right w:val="none" w:sz="0" w:space="0" w:color="auto"/>
              </w:divBdr>
            </w:div>
            <w:div w:id="16546840">
              <w:marLeft w:val="0"/>
              <w:marRight w:val="0"/>
              <w:marTop w:val="0"/>
              <w:marBottom w:val="0"/>
              <w:divBdr>
                <w:top w:val="none" w:sz="0" w:space="0" w:color="auto"/>
                <w:left w:val="none" w:sz="0" w:space="0" w:color="auto"/>
                <w:bottom w:val="none" w:sz="0" w:space="0" w:color="auto"/>
                <w:right w:val="none" w:sz="0" w:space="0" w:color="auto"/>
              </w:divBdr>
            </w:div>
            <w:div w:id="1265264304">
              <w:marLeft w:val="0"/>
              <w:marRight w:val="0"/>
              <w:marTop w:val="0"/>
              <w:marBottom w:val="0"/>
              <w:divBdr>
                <w:top w:val="none" w:sz="0" w:space="0" w:color="auto"/>
                <w:left w:val="none" w:sz="0" w:space="0" w:color="auto"/>
                <w:bottom w:val="none" w:sz="0" w:space="0" w:color="auto"/>
                <w:right w:val="none" w:sz="0" w:space="0" w:color="auto"/>
              </w:divBdr>
            </w:div>
            <w:div w:id="276570941">
              <w:marLeft w:val="0"/>
              <w:marRight w:val="0"/>
              <w:marTop w:val="0"/>
              <w:marBottom w:val="0"/>
              <w:divBdr>
                <w:top w:val="none" w:sz="0" w:space="0" w:color="auto"/>
                <w:left w:val="none" w:sz="0" w:space="0" w:color="auto"/>
                <w:bottom w:val="none" w:sz="0" w:space="0" w:color="auto"/>
                <w:right w:val="none" w:sz="0" w:space="0" w:color="auto"/>
              </w:divBdr>
            </w:div>
            <w:div w:id="1965043440">
              <w:marLeft w:val="0"/>
              <w:marRight w:val="0"/>
              <w:marTop w:val="0"/>
              <w:marBottom w:val="0"/>
              <w:divBdr>
                <w:top w:val="none" w:sz="0" w:space="0" w:color="auto"/>
                <w:left w:val="none" w:sz="0" w:space="0" w:color="auto"/>
                <w:bottom w:val="none" w:sz="0" w:space="0" w:color="auto"/>
                <w:right w:val="none" w:sz="0" w:space="0" w:color="auto"/>
              </w:divBdr>
            </w:div>
            <w:div w:id="1281688497">
              <w:marLeft w:val="0"/>
              <w:marRight w:val="0"/>
              <w:marTop w:val="0"/>
              <w:marBottom w:val="0"/>
              <w:divBdr>
                <w:top w:val="none" w:sz="0" w:space="0" w:color="auto"/>
                <w:left w:val="none" w:sz="0" w:space="0" w:color="auto"/>
                <w:bottom w:val="none" w:sz="0" w:space="0" w:color="auto"/>
                <w:right w:val="none" w:sz="0" w:space="0" w:color="auto"/>
              </w:divBdr>
            </w:div>
            <w:div w:id="795175607">
              <w:marLeft w:val="0"/>
              <w:marRight w:val="0"/>
              <w:marTop w:val="0"/>
              <w:marBottom w:val="0"/>
              <w:divBdr>
                <w:top w:val="none" w:sz="0" w:space="0" w:color="auto"/>
                <w:left w:val="none" w:sz="0" w:space="0" w:color="auto"/>
                <w:bottom w:val="none" w:sz="0" w:space="0" w:color="auto"/>
                <w:right w:val="none" w:sz="0" w:space="0" w:color="auto"/>
              </w:divBdr>
            </w:div>
            <w:div w:id="418331875">
              <w:marLeft w:val="0"/>
              <w:marRight w:val="0"/>
              <w:marTop w:val="0"/>
              <w:marBottom w:val="0"/>
              <w:divBdr>
                <w:top w:val="none" w:sz="0" w:space="0" w:color="auto"/>
                <w:left w:val="none" w:sz="0" w:space="0" w:color="auto"/>
                <w:bottom w:val="none" w:sz="0" w:space="0" w:color="auto"/>
                <w:right w:val="none" w:sz="0" w:space="0" w:color="auto"/>
              </w:divBdr>
            </w:div>
            <w:div w:id="1731726406">
              <w:marLeft w:val="0"/>
              <w:marRight w:val="0"/>
              <w:marTop w:val="0"/>
              <w:marBottom w:val="0"/>
              <w:divBdr>
                <w:top w:val="none" w:sz="0" w:space="0" w:color="auto"/>
                <w:left w:val="none" w:sz="0" w:space="0" w:color="auto"/>
                <w:bottom w:val="none" w:sz="0" w:space="0" w:color="auto"/>
                <w:right w:val="none" w:sz="0" w:space="0" w:color="auto"/>
              </w:divBdr>
            </w:div>
            <w:div w:id="1589581429">
              <w:marLeft w:val="0"/>
              <w:marRight w:val="0"/>
              <w:marTop w:val="0"/>
              <w:marBottom w:val="0"/>
              <w:divBdr>
                <w:top w:val="none" w:sz="0" w:space="0" w:color="auto"/>
                <w:left w:val="none" w:sz="0" w:space="0" w:color="auto"/>
                <w:bottom w:val="none" w:sz="0" w:space="0" w:color="auto"/>
                <w:right w:val="none" w:sz="0" w:space="0" w:color="auto"/>
              </w:divBdr>
            </w:div>
            <w:div w:id="6404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809">
      <w:bodyDiv w:val="1"/>
      <w:marLeft w:val="0"/>
      <w:marRight w:val="0"/>
      <w:marTop w:val="0"/>
      <w:marBottom w:val="0"/>
      <w:divBdr>
        <w:top w:val="none" w:sz="0" w:space="0" w:color="auto"/>
        <w:left w:val="none" w:sz="0" w:space="0" w:color="auto"/>
        <w:bottom w:val="none" w:sz="0" w:space="0" w:color="auto"/>
        <w:right w:val="none" w:sz="0" w:space="0" w:color="auto"/>
      </w:divBdr>
      <w:divsChild>
        <w:div w:id="1605265565">
          <w:marLeft w:val="0"/>
          <w:marRight w:val="0"/>
          <w:marTop w:val="0"/>
          <w:marBottom w:val="0"/>
          <w:divBdr>
            <w:top w:val="none" w:sz="0" w:space="0" w:color="auto"/>
            <w:left w:val="none" w:sz="0" w:space="0" w:color="auto"/>
            <w:bottom w:val="none" w:sz="0" w:space="0" w:color="auto"/>
            <w:right w:val="none" w:sz="0" w:space="0" w:color="auto"/>
          </w:divBdr>
        </w:div>
      </w:divsChild>
    </w:div>
    <w:div w:id="1858427520">
      <w:bodyDiv w:val="1"/>
      <w:marLeft w:val="0"/>
      <w:marRight w:val="0"/>
      <w:marTop w:val="0"/>
      <w:marBottom w:val="0"/>
      <w:divBdr>
        <w:top w:val="none" w:sz="0" w:space="0" w:color="auto"/>
        <w:left w:val="none" w:sz="0" w:space="0" w:color="auto"/>
        <w:bottom w:val="none" w:sz="0" w:space="0" w:color="auto"/>
        <w:right w:val="none" w:sz="0" w:space="0" w:color="auto"/>
      </w:divBdr>
      <w:divsChild>
        <w:div w:id="1127745192">
          <w:marLeft w:val="0"/>
          <w:marRight w:val="0"/>
          <w:marTop w:val="0"/>
          <w:marBottom w:val="0"/>
          <w:divBdr>
            <w:top w:val="none" w:sz="0" w:space="0" w:color="auto"/>
            <w:left w:val="none" w:sz="0" w:space="0" w:color="auto"/>
            <w:bottom w:val="none" w:sz="0" w:space="0" w:color="auto"/>
            <w:right w:val="none" w:sz="0" w:space="0" w:color="auto"/>
          </w:divBdr>
          <w:divsChild>
            <w:div w:id="1436437151">
              <w:marLeft w:val="0"/>
              <w:marRight w:val="0"/>
              <w:marTop w:val="0"/>
              <w:marBottom w:val="0"/>
              <w:divBdr>
                <w:top w:val="none" w:sz="0" w:space="0" w:color="auto"/>
                <w:left w:val="none" w:sz="0" w:space="0" w:color="auto"/>
                <w:bottom w:val="none" w:sz="0" w:space="0" w:color="auto"/>
                <w:right w:val="none" w:sz="0" w:space="0" w:color="auto"/>
              </w:divBdr>
            </w:div>
            <w:div w:id="1658027987">
              <w:marLeft w:val="0"/>
              <w:marRight w:val="0"/>
              <w:marTop w:val="0"/>
              <w:marBottom w:val="0"/>
              <w:divBdr>
                <w:top w:val="none" w:sz="0" w:space="0" w:color="auto"/>
                <w:left w:val="none" w:sz="0" w:space="0" w:color="auto"/>
                <w:bottom w:val="none" w:sz="0" w:space="0" w:color="auto"/>
                <w:right w:val="none" w:sz="0" w:space="0" w:color="auto"/>
              </w:divBdr>
            </w:div>
            <w:div w:id="1676496038">
              <w:marLeft w:val="0"/>
              <w:marRight w:val="0"/>
              <w:marTop w:val="0"/>
              <w:marBottom w:val="0"/>
              <w:divBdr>
                <w:top w:val="none" w:sz="0" w:space="0" w:color="auto"/>
                <w:left w:val="none" w:sz="0" w:space="0" w:color="auto"/>
                <w:bottom w:val="none" w:sz="0" w:space="0" w:color="auto"/>
                <w:right w:val="none" w:sz="0" w:space="0" w:color="auto"/>
              </w:divBdr>
            </w:div>
            <w:div w:id="179852168">
              <w:marLeft w:val="0"/>
              <w:marRight w:val="0"/>
              <w:marTop w:val="0"/>
              <w:marBottom w:val="0"/>
              <w:divBdr>
                <w:top w:val="none" w:sz="0" w:space="0" w:color="auto"/>
                <w:left w:val="none" w:sz="0" w:space="0" w:color="auto"/>
                <w:bottom w:val="none" w:sz="0" w:space="0" w:color="auto"/>
                <w:right w:val="none" w:sz="0" w:space="0" w:color="auto"/>
              </w:divBdr>
            </w:div>
            <w:div w:id="381909373">
              <w:marLeft w:val="0"/>
              <w:marRight w:val="0"/>
              <w:marTop w:val="0"/>
              <w:marBottom w:val="0"/>
              <w:divBdr>
                <w:top w:val="none" w:sz="0" w:space="0" w:color="auto"/>
                <w:left w:val="none" w:sz="0" w:space="0" w:color="auto"/>
                <w:bottom w:val="none" w:sz="0" w:space="0" w:color="auto"/>
                <w:right w:val="none" w:sz="0" w:space="0" w:color="auto"/>
              </w:divBdr>
            </w:div>
            <w:div w:id="1710688652">
              <w:marLeft w:val="0"/>
              <w:marRight w:val="0"/>
              <w:marTop w:val="0"/>
              <w:marBottom w:val="0"/>
              <w:divBdr>
                <w:top w:val="none" w:sz="0" w:space="0" w:color="auto"/>
                <w:left w:val="none" w:sz="0" w:space="0" w:color="auto"/>
                <w:bottom w:val="none" w:sz="0" w:space="0" w:color="auto"/>
                <w:right w:val="none" w:sz="0" w:space="0" w:color="auto"/>
              </w:divBdr>
            </w:div>
            <w:div w:id="10498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139">
      <w:bodyDiv w:val="1"/>
      <w:marLeft w:val="0"/>
      <w:marRight w:val="0"/>
      <w:marTop w:val="0"/>
      <w:marBottom w:val="0"/>
      <w:divBdr>
        <w:top w:val="none" w:sz="0" w:space="0" w:color="auto"/>
        <w:left w:val="none" w:sz="0" w:space="0" w:color="auto"/>
        <w:bottom w:val="none" w:sz="0" w:space="0" w:color="auto"/>
        <w:right w:val="none" w:sz="0" w:space="0" w:color="auto"/>
      </w:divBdr>
      <w:divsChild>
        <w:div w:id="765223605">
          <w:marLeft w:val="0"/>
          <w:marRight w:val="0"/>
          <w:marTop w:val="0"/>
          <w:marBottom w:val="0"/>
          <w:divBdr>
            <w:top w:val="none" w:sz="0" w:space="0" w:color="auto"/>
            <w:left w:val="none" w:sz="0" w:space="0" w:color="auto"/>
            <w:bottom w:val="none" w:sz="0" w:space="0" w:color="auto"/>
            <w:right w:val="none" w:sz="0" w:space="0" w:color="auto"/>
          </w:divBdr>
        </w:div>
      </w:divsChild>
    </w:div>
    <w:div w:id="1932159560">
      <w:bodyDiv w:val="1"/>
      <w:marLeft w:val="0"/>
      <w:marRight w:val="0"/>
      <w:marTop w:val="0"/>
      <w:marBottom w:val="0"/>
      <w:divBdr>
        <w:top w:val="none" w:sz="0" w:space="0" w:color="auto"/>
        <w:left w:val="none" w:sz="0" w:space="0" w:color="auto"/>
        <w:bottom w:val="none" w:sz="0" w:space="0" w:color="auto"/>
        <w:right w:val="none" w:sz="0" w:space="0" w:color="auto"/>
      </w:divBdr>
      <w:divsChild>
        <w:div w:id="1393579754">
          <w:marLeft w:val="0"/>
          <w:marRight w:val="0"/>
          <w:marTop w:val="0"/>
          <w:marBottom w:val="0"/>
          <w:divBdr>
            <w:top w:val="none" w:sz="0" w:space="0" w:color="auto"/>
            <w:left w:val="none" w:sz="0" w:space="0" w:color="auto"/>
            <w:bottom w:val="none" w:sz="0" w:space="0" w:color="auto"/>
            <w:right w:val="none" w:sz="0" w:space="0" w:color="auto"/>
          </w:divBdr>
          <w:divsChild>
            <w:div w:id="2068068853">
              <w:marLeft w:val="0"/>
              <w:marRight w:val="0"/>
              <w:marTop w:val="0"/>
              <w:marBottom w:val="0"/>
              <w:divBdr>
                <w:top w:val="none" w:sz="0" w:space="0" w:color="auto"/>
                <w:left w:val="none" w:sz="0" w:space="0" w:color="auto"/>
                <w:bottom w:val="none" w:sz="0" w:space="0" w:color="auto"/>
                <w:right w:val="none" w:sz="0" w:space="0" w:color="auto"/>
              </w:divBdr>
            </w:div>
            <w:div w:id="140196913">
              <w:marLeft w:val="0"/>
              <w:marRight w:val="0"/>
              <w:marTop w:val="0"/>
              <w:marBottom w:val="0"/>
              <w:divBdr>
                <w:top w:val="none" w:sz="0" w:space="0" w:color="auto"/>
                <w:left w:val="none" w:sz="0" w:space="0" w:color="auto"/>
                <w:bottom w:val="none" w:sz="0" w:space="0" w:color="auto"/>
                <w:right w:val="none" w:sz="0" w:space="0" w:color="auto"/>
              </w:divBdr>
            </w:div>
            <w:div w:id="1288004936">
              <w:marLeft w:val="0"/>
              <w:marRight w:val="0"/>
              <w:marTop w:val="0"/>
              <w:marBottom w:val="0"/>
              <w:divBdr>
                <w:top w:val="none" w:sz="0" w:space="0" w:color="auto"/>
                <w:left w:val="none" w:sz="0" w:space="0" w:color="auto"/>
                <w:bottom w:val="none" w:sz="0" w:space="0" w:color="auto"/>
                <w:right w:val="none" w:sz="0" w:space="0" w:color="auto"/>
              </w:divBdr>
            </w:div>
            <w:div w:id="573390943">
              <w:marLeft w:val="0"/>
              <w:marRight w:val="0"/>
              <w:marTop w:val="0"/>
              <w:marBottom w:val="0"/>
              <w:divBdr>
                <w:top w:val="none" w:sz="0" w:space="0" w:color="auto"/>
                <w:left w:val="none" w:sz="0" w:space="0" w:color="auto"/>
                <w:bottom w:val="none" w:sz="0" w:space="0" w:color="auto"/>
                <w:right w:val="none" w:sz="0" w:space="0" w:color="auto"/>
              </w:divBdr>
            </w:div>
            <w:div w:id="124742698">
              <w:marLeft w:val="0"/>
              <w:marRight w:val="0"/>
              <w:marTop w:val="0"/>
              <w:marBottom w:val="0"/>
              <w:divBdr>
                <w:top w:val="none" w:sz="0" w:space="0" w:color="auto"/>
                <w:left w:val="none" w:sz="0" w:space="0" w:color="auto"/>
                <w:bottom w:val="none" w:sz="0" w:space="0" w:color="auto"/>
                <w:right w:val="none" w:sz="0" w:space="0" w:color="auto"/>
              </w:divBdr>
            </w:div>
            <w:div w:id="824856600">
              <w:marLeft w:val="0"/>
              <w:marRight w:val="0"/>
              <w:marTop w:val="0"/>
              <w:marBottom w:val="0"/>
              <w:divBdr>
                <w:top w:val="none" w:sz="0" w:space="0" w:color="auto"/>
                <w:left w:val="none" w:sz="0" w:space="0" w:color="auto"/>
                <w:bottom w:val="none" w:sz="0" w:space="0" w:color="auto"/>
                <w:right w:val="none" w:sz="0" w:space="0" w:color="auto"/>
              </w:divBdr>
            </w:div>
            <w:div w:id="1045523145">
              <w:marLeft w:val="0"/>
              <w:marRight w:val="0"/>
              <w:marTop w:val="0"/>
              <w:marBottom w:val="0"/>
              <w:divBdr>
                <w:top w:val="none" w:sz="0" w:space="0" w:color="auto"/>
                <w:left w:val="none" w:sz="0" w:space="0" w:color="auto"/>
                <w:bottom w:val="none" w:sz="0" w:space="0" w:color="auto"/>
                <w:right w:val="none" w:sz="0" w:space="0" w:color="auto"/>
              </w:divBdr>
            </w:div>
            <w:div w:id="1010252029">
              <w:marLeft w:val="0"/>
              <w:marRight w:val="0"/>
              <w:marTop w:val="0"/>
              <w:marBottom w:val="0"/>
              <w:divBdr>
                <w:top w:val="none" w:sz="0" w:space="0" w:color="auto"/>
                <w:left w:val="none" w:sz="0" w:space="0" w:color="auto"/>
                <w:bottom w:val="none" w:sz="0" w:space="0" w:color="auto"/>
                <w:right w:val="none" w:sz="0" w:space="0" w:color="auto"/>
              </w:divBdr>
            </w:div>
            <w:div w:id="1706371465">
              <w:marLeft w:val="0"/>
              <w:marRight w:val="0"/>
              <w:marTop w:val="0"/>
              <w:marBottom w:val="0"/>
              <w:divBdr>
                <w:top w:val="none" w:sz="0" w:space="0" w:color="auto"/>
                <w:left w:val="none" w:sz="0" w:space="0" w:color="auto"/>
                <w:bottom w:val="none" w:sz="0" w:space="0" w:color="auto"/>
                <w:right w:val="none" w:sz="0" w:space="0" w:color="auto"/>
              </w:divBdr>
            </w:div>
            <w:div w:id="1929197489">
              <w:marLeft w:val="0"/>
              <w:marRight w:val="0"/>
              <w:marTop w:val="0"/>
              <w:marBottom w:val="0"/>
              <w:divBdr>
                <w:top w:val="none" w:sz="0" w:space="0" w:color="auto"/>
                <w:left w:val="none" w:sz="0" w:space="0" w:color="auto"/>
                <w:bottom w:val="none" w:sz="0" w:space="0" w:color="auto"/>
                <w:right w:val="none" w:sz="0" w:space="0" w:color="auto"/>
              </w:divBdr>
            </w:div>
            <w:div w:id="442649549">
              <w:marLeft w:val="0"/>
              <w:marRight w:val="0"/>
              <w:marTop w:val="0"/>
              <w:marBottom w:val="0"/>
              <w:divBdr>
                <w:top w:val="none" w:sz="0" w:space="0" w:color="auto"/>
                <w:left w:val="none" w:sz="0" w:space="0" w:color="auto"/>
                <w:bottom w:val="none" w:sz="0" w:space="0" w:color="auto"/>
                <w:right w:val="none" w:sz="0" w:space="0" w:color="auto"/>
              </w:divBdr>
            </w:div>
            <w:div w:id="525023283">
              <w:marLeft w:val="0"/>
              <w:marRight w:val="0"/>
              <w:marTop w:val="0"/>
              <w:marBottom w:val="0"/>
              <w:divBdr>
                <w:top w:val="none" w:sz="0" w:space="0" w:color="auto"/>
                <w:left w:val="none" w:sz="0" w:space="0" w:color="auto"/>
                <w:bottom w:val="none" w:sz="0" w:space="0" w:color="auto"/>
                <w:right w:val="none" w:sz="0" w:space="0" w:color="auto"/>
              </w:divBdr>
            </w:div>
            <w:div w:id="578246666">
              <w:marLeft w:val="0"/>
              <w:marRight w:val="0"/>
              <w:marTop w:val="0"/>
              <w:marBottom w:val="0"/>
              <w:divBdr>
                <w:top w:val="none" w:sz="0" w:space="0" w:color="auto"/>
                <w:left w:val="none" w:sz="0" w:space="0" w:color="auto"/>
                <w:bottom w:val="none" w:sz="0" w:space="0" w:color="auto"/>
                <w:right w:val="none" w:sz="0" w:space="0" w:color="auto"/>
              </w:divBdr>
            </w:div>
            <w:div w:id="728461256">
              <w:marLeft w:val="0"/>
              <w:marRight w:val="0"/>
              <w:marTop w:val="0"/>
              <w:marBottom w:val="0"/>
              <w:divBdr>
                <w:top w:val="none" w:sz="0" w:space="0" w:color="auto"/>
                <w:left w:val="none" w:sz="0" w:space="0" w:color="auto"/>
                <w:bottom w:val="none" w:sz="0" w:space="0" w:color="auto"/>
                <w:right w:val="none" w:sz="0" w:space="0" w:color="auto"/>
              </w:divBdr>
            </w:div>
            <w:div w:id="1943369309">
              <w:marLeft w:val="0"/>
              <w:marRight w:val="0"/>
              <w:marTop w:val="0"/>
              <w:marBottom w:val="0"/>
              <w:divBdr>
                <w:top w:val="none" w:sz="0" w:space="0" w:color="auto"/>
                <w:left w:val="none" w:sz="0" w:space="0" w:color="auto"/>
                <w:bottom w:val="none" w:sz="0" w:space="0" w:color="auto"/>
                <w:right w:val="none" w:sz="0" w:space="0" w:color="auto"/>
              </w:divBdr>
            </w:div>
            <w:div w:id="1712027316">
              <w:marLeft w:val="0"/>
              <w:marRight w:val="0"/>
              <w:marTop w:val="0"/>
              <w:marBottom w:val="0"/>
              <w:divBdr>
                <w:top w:val="none" w:sz="0" w:space="0" w:color="auto"/>
                <w:left w:val="none" w:sz="0" w:space="0" w:color="auto"/>
                <w:bottom w:val="none" w:sz="0" w:space="0" w:color="auto"/>
                <w:right w:val="none" w:sz="0" w:space="0" w:color="auto"/>
              </w:divBdr>
            </w:div>
            <w:div w:id="39983957">
              <w:marLeft w:val="0"/>
              <w:marRight w:val="0"/>
              <w:marTop w:val="0"/>
              <w:marBottom w:val="0"/>
              <w:divBdr>
                <w:top w:val="none" w:sz="0" w:space="0" w:color="auto"/>
                <w:left w:val="none" w:sz="0" w:space="0" w:color="auto"/>
                <w:bottom w:val="none" w:sz="0" w:space="0" w:color="auto"/>
                <w:right w:val="none" w:sz="0" w:space="0" w:color="auto"/>
              </w:divBdr>
            </w:div>
            <w:div w:id="287055685">
              <w:marLeft w:val="0"/>
              <w:marRight w:val="0"/>
              <w:marTop w:val="0"/>
              <w:marBottom w:val="0"/>
              <w:divBdr>
                <w:top w:val="none" w:sz="0" w:space="0" w:color="auto"/>
                <w:left w:val="none" w:sz="0" w:space="0" w:color="auto"/>
                <w:bottom w:val="none" w:sz="0" w:space="0" w:color="auto"/>
                <w:right w:val="none" w:sz="0" w:space="0" w:color="auto"/>
              </w:divBdr>
            </w:div>
            <w:div w:id="614946770">
              <w:marLeft w:val="0"/>
              <w:marRight w:val="0"/>
              <w:marTop w:val="0"/>
              <w:marBottom w:val="0"/>
              <w:divBdr>
                <w:top w:val="none" w:sz="0" w:space="0" w:color="auto"/>
                <w:left w:val="none" w:sz="0" w:space="0" w:color="auto"/>
                <w:bottom w:val="none" w:sz="0" w:space="0" w:color="auto"/>
                <w:right w:val="none" w:sz="0" w:space="0" w:color="auto"/>
              </w:divBdr>
            </w:div>
            <w:div w:id="873231200">
              <w:marLeft w:val="0"/>
              <w:marRight w:val="0"/>
              <w:marTop w:val="0"/>
              <w:marBottom w:val="0"/>
              <w:divBdr>
                <w:top w:val="none" w:sz="0" w:space="0" w:color="auto"/>
                <w:left w:val="none" w:sz="0" w:space="0" w:color="auto"/>
                <w:bottom w:val="none" w:sz="0" w:space="0" w:color="auto"/>
                <w:right w:val="none" w:sz="0" w:space="0" w:color="auto"/>
              </w:divBdr>
            </w:div>
            <w:div w:id="1726224637">
              <w:marLeft w:val="0"/>
              <w:marRight w:val="0"/>
              <w:marTop w:val="0"/>
              <w:marBottom w:val="0"/>
              <w:divBdr>
                <w:top w:val="none" w:sz="0" w:space="0" w:color="auto"/>
                <w:left w:val="none" w:sz="0" w:space="0" w:color="auto"/>
                <w:bottom w:val="none" w:sz="0" w:space="0" w:color="auto"/>
                <w:right w:val="none" w:sz="0" w:space="0" w:color="auto"/>
              </w:divBdr>
            </w:div>
            <w:div w:id="684601426">
              <w:marLeft w:val="0"/>
              <w:marRight w:val="0"/>
              <w:marTop w:val="0"/>
              <w:marBottom w:val="0"/>
              <w:divBdr>
                <w:top w:val="none" w:sz="0" w:space="0" w:color="auto"/>
                <w:left w:val="none" w:sz="0" w:space="0" w:color="auto"/>
                <w:bottom w:val="none" w:sz="0" w:space="0" w:color="auto"/>
                <w:right w:val="none" w:sz="0" w:space="0" w:color="auto"/>
              </w:divBdr>
            </w:div>
            <w:div w:id="1606496051">
              <w:marLeft w:val="0"/>
              <w:marRight w:val="0"/>
              <w:marTop w:val="0"/>
              <w:marBottom w:val="0"/>
              <w:divBdr>
                <w:top w:val="none" w:sz="0" w:space="0" w:color="auto"/>
                <w:left w:val="none" w:sz="0" w:space="0" w:color="auto"/>
                <w:bottom w:val="none" w:sz="0" w:space="0" w:color="auto"/>
                <w:right w:val="none" w:sz="0" w:space="0" w:color="auto"/>
              </w:divBdr>
            </w:div>
            <w:div w:id="131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4680">
      <w:bodyDiv w:val="1"/>
      <w:marLeft w:val="0"/>
      <w:marRight w:val="0"/>
      <w:marTop w:val="0"/>
      <w:marBottom w:val="0"/>
      <w:divBdr>
        <w:top w:val="none" w:sz="0" w:space="0" w:color="auto"/>
        <w:left w:val="none" w:sz="0" w:space="0" w:color="auto"/>
        <w:bottom w:val="none" w:sz="0" w:space="0" w:color="auto"/>
        <w:right w:val="none" w:sz="0" w:space="0" w:color="auto"/>
      </w:divBdr>
      <w:divsChild>
        <w:div w:id="594245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kernel.org/pub/scm/linux/kernel/git/torvalds/linux.git/tree/include/linux/list.h?h=v5.11-rc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iggs\Documents\Templates\CMPE2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CMPE220.dotx</Template>
  <TotalTime>482</TotalTime>
  <Pages>12</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CSC447</vt:lpstr>
    </vt:vector>
  </TitlesOfParts>
  <Manager/>
  <Company/>
  <LinksUpToDate>false</LinksUpToDate>
  <CharactersWithSpaces>18281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tbriggs</dc:creator>
  <cp:keywords/>
  <dc:description/>
  <cp:lastModifiedBy>Morgan Willams-Burrell</cp:lastModifiedBy>
  <cp:revision>239</cp:revision>
  <cp:lastPrinted>2003-12-08T15:19:00Z</cp:lastPrinted>
  <dcterms:created xsi:type="dcterms:W3CDTF">2021-01-28T21:33:00Z</dcterms:created>
  <dcterms:modified xsi:type="dcterms:W3CDTF">2021-02-20T19:39:00Z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id="hklfGVUE"/&gt;&lt;style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