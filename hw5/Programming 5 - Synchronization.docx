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79B5" w14:textId="47ED455A" w:rsidR="00697159" w:rsidRDefault="00D60B47" w:rsidP="00D60B47">
      <w:pPr>
        <w:pStyle w:val="Heading1"/>
      </w:pPr>
      <w:r>
        <w:t>Semaphores, Mutex, and Conditions</w:t>
      </w:r>
    </w:p>
    <w:p w14:paraId="748A6BBA" w14:textId="0AC4FE8F" w:rsidR="00D60B47" w:rsidRDefault="00D60B47" w:rsidP="00D60B47"/>
    <w:p w14:paraId="426676A3" w14:textId="73ED8B88" w:rsidR="00D60B47" w:rsidRDefault="00D60B47" w:rsidP="00D60B47">
      <w:pPr>
        <w:pStyle w:val="Heading2"/>
      </w:pPr>
      <w:r>
        <w:t>Part 1 – Thread Startup and Signal/Wait</w:t>
      </w:r>
    </w:p>
    <w:p w14:paraId="0921630D" w14:textId="55D97E38" w:rsidR="00D60B47" w:rsidRDefault="00D60B47" w:rsidP="00D60B47">
      <w:r>
        <w:t xml:space="preserve">In this part, create two threads: ping and pong.  Ping sends a message (a simple integer) Pong.  To send the message, Ping locks a mutex, increments a shared integer in memory, and unlocks the mutex.  Ping then uses a </w:t>
      </w:r>
      <w:proofErr w:type="spellStart"/>
      <w:r w:rsidRPr="00D60B47">
        <w:rPr>
          <w:i/>
          <w:iCs/>
        </w:rPr>
        <w:t>pthread</w:t>
      </w:r>
      <w:proofErr w:type="spellEnd"/>
      <w:r>
        <w:t xml:space="preserve"> condition variable to signal to Pong that there is a new value available.  </w:t>
      </w:r>
      <w:r w:rsidRPr="00D60B47">
        <w:t>Pong</w:t>
      </w:r>
      <w:r>
        <w:t xml:space="preserve"> waits for the signal from Ping, and then prints the number.  </w:t>
      </w:r>
    </w:p>
    <w:p w14:paraId="13CC18F1" w14:textId="17E58CED" w:rsidR="00D60B47" w:rsidRDefault="00D60B47" w:rsidP="00D60B47"/>
    <w:p w14:paraId="5C5C1C7D" w14:textId="1BC1712B" w:rsidR="00D60B47" w:rsidRDefault="00D60B47" w:rsidP="00D60B47">
      <w:r>
        <w:t xml:space="preserve">There is only possible race condition: if Pong starts before Ping, it </w:t>
      </w:r>
      <w:proofErr w:type="gramStart"/>
      <w:r>
        <w:t>won’t</w:t>
      </w:r>
      <w:proofErr w:type="gramEnd"/>
      <w:r>
        <w:t xml:space="preserve"> be waiting for the first signal, and then the message will get lost.  To fix this, we can create a semaphore, that is initially zero.  When Ping starts up, it will try to </w:t>
      </w:r>
      <w:proofErr w:type="spellStart"/>
      <w:r>
        <w:t>sem_wait</w:t>
      </w:r>
      <w:proofErr w:type="spellEnd"/>
      <w:r>
        <w:t xml:space="preserve">, but </w:t>
      </w:r>
      <w:proofErr w:type="gramStart"/>
      <w:r>
        <w:t>won’t</w:t>
      </w:r>
      <w:proofErr w:type="gramEnd"/>
      <w:r>
        <w:t xml:space="preserve"> be able to pass the semaphore until Pong has started and is ready, and then Pong does a </w:t>
      </w:r>
      <w:proofErr w:type="spellStart"/>
      <w:r>
        <w:t>sem_post</w:t>
      </w:r>
      <w:proofErr w:type="spellEnd"/>
      <w:r>
        <w:t xml:space="preserve"> to let Ping get started.</w:t>
      </w:r>
    </w:p>
    <w:p w14:paraId="671F3518" w14:textId="3344B595" w:rsidR="00D60B47" w:rsidRDefault="00D60B47" w:rsidP="00D60B47"/>
    <w:p w14:paraId="6DF6E320" w14:textId="7F983049" w:rsidR="00D60B47" w:rsidRDefault="00D60B47" w:rsidP="00D60B47">
      <w:r>
        <w:t>Sample Output:</w:t>
      </w:r>
    </w:p>
    <w:p w14:paraId="166F1B17" w14:textId="77777777" w:rsidR="00D60B47" w:rsidRDefault="00D60B47" w:rsidP="00D60B47">
      <w:r>
        <w:t>PING: 1</w:t>
      </w:r>
    </w:p>
    <w:p w14:paraId="3F6F0025" w14:textId="77777777" w:rsidR="00D60B47" w:rsidRDefault="00D60B47" w:rsidP="00D60B47">
      <w:r>
        <w:t>PONG: 1</w:t>
      </w:r>
    </w:p>
    <w:p w14:paraId="20656D86" w14:textId="77777777" w:rsidR="00D60B47" w:rsidRDefault="00D60B47" w:rsidP="00D60B47">
      <w:r>
        <w:t>PING: 2</w:t>
      </w:r>
    </w:p>
    <w:p w14:paraId="6E277E9A" w14:textId="77777777" w:rsidR="00D60B47" w:rsidRDefault="00D60B47" w:rsidP="00D60B47">
      <w:r>
        <w:t>PONG: 2</w:t>
      </w:r>
    </w:p>
    <w:p w14:paraId="7C30BA60" w14:textId="77777777" w:rsidR="00D60B47" w:rsidRDefault="00D60B47" w:rsidP="00D60B47">
      <w:r>
        <w:t>PING: 3</w:t>
      </w:r>
    </w:p>
    <w:p w14:paraId="746AEC62" w14:textId="77777777" w:rsidR="00D60B47" w:rsidRDefault="00D60B47" w:rsidP="00D60B47">
      <w:r>
        <w:t>PONG: 3</w:t>
      </w:r>
    </w:p>
    <w:p w14:paraId="44FB6104" w14:textId="77777777" w:rsidR="00D60B47" w:rsidRDefault="00D60B47" w:rsidP="00D60B47">
      <w:r>
        <w:t>PING: 4</w:t>
      </w:r>
    </w:p>
    <w:p w14:paraId="7AC5A234" w14:textId="77777777" w:rsidR="00D60B47" w:rsidRDefault="00D60B47" w:rsidP="00D60B47">
      <w:r>
        <w:t>PONG: 4</w:t>
      </w:r>
    </w:p>
    <w:p w14:paraId="0AEC973C" w14:textId="77777777" w:rsidR="00D60B47" w:rsidRDefault="00D60B47" w:rsidP="00D60B47">
      <w:r>
        <w:t>PING: 5</w:t>
      </w:r>
    </w:p>
    <w:p w14:paraId="31729378" w14:textId="77777777" w:rsidR="00D60B47" w:rsidRDefault="00D60B47" w:rsidP="00D60B47">
      <w:r>
        <w:t>PONG: 5</w:t>
      </w:r>
    </w:p>
    <w:p w14:paraId="13901EB0" w14:textId="77777777" w:rsidR="00D60B47" w:rsidRDefault="00D60B47" w:rsidP="00D60B47">
      <w:r>
        <w:t>PING: 6</w:t>
      </w:r>
    </w:p>
    <w:p w14:paraId="1AF61357" w14:textId="77777777" w:rsidR="00D60B47" w:rsidRDefault="00D60B47" w:rsidP="00D60B47">
      <w:r>
        <w:t>PONG: 6</w:t>
      </w:r>
    </w:p>
    <w:p w14:paraId="6D50BC6E" w14:textId="77777777" w:rsidR="00D60B47" w:rsidRDefault="00D60B47" w:rsidP="00D60B47">
      <w:r>
        <w:t>PING: 7</w:t>
      </w:r>
    </w:p>
    <w:p w14:paraId="4D59C145" w14:textId="77777777" w:rsidR="00D60B47" w:rsidRDefault="00D60B47" w:rsidP="00D60B47">
      <w:r>
        <w:t>PONG: 7</w:t>
      </w:r>
    </w:p>
    <w:p w14:paraId="075850E8" w14:textId="77777777" w:rsidR="00D60B47" w:rsidRDefault="00D60B47" w:rsidP="00D60B47">
      <w:r>
        <w:t>PING: 8</w:t>
      </w:r>
    </w:p>
    <w:p w14:paraId="622489C7" w14:textId="77777777" w:rsidR="00D60B47" w:rsidRDefault="00D60B47" w:rsidP="00D60B47">
      <w:r>
        <w:t>PONG: 8</w:t>
      </w:r>
    </w:p>
    <w:p w14:paraId="2EC68BA8" w14:textId="77777777" w:rsidR="00D60B47" w:rsidRDefault="00D60B47" w:rsidP="00D60B47">
      <w:r>
        <w:t>PING: 9</w:t>
      </w:r>
    </w:p>
    <w:p w14:paraId="11E8893F" w14:textId="77777777" w:rsidR="00D60B47" w:rsidRDefault="00D60B47" w:rsidP="00D60B47">
      <w:r>
        <w:t>PONG: 9</w:t>
      </w:r>
    </w:p>
    <w:p w14:paraId="20E5E7DE" w14:textId="77777777" w:rsidR="00D60B47" w:rsidRDefault="00D60B47" w:rsidP="00D60B47">
      <w:r>
        <w:t>PING: 10</w:t>
      </w:r>
    </w:p>
    <w:p w14:paraId="0C815F4D" w14:textId="0A7B6B3F" w:rsidR="00D60B47" w:rsidRDefault="00D60B47" w:rsidP="00D60B47">
      <w:r>
        <w:t>PONG: 10</w:t>
      </w:r>
    </w:p>
    <w:p w14:paraId="3BCE11F9" w14:textId="6B945F3C" w:rsidR="00D60B47" w:rsidRDefault="00D60B47" w:rsidP="00D60B47"/>
    <w:p w14:paraId="1099659B" w14:textId="19CE1B7A" w:rsidR="00D60B47" w:rsidRPr="00D60B47" w:rsidRDefault="00D60B47" w:rsidP="00D60B47">
      <w:r>
        <w:t xml:space="preserve">For full credit you must pass the </w:t>
      </w:r>
      <w:proofErr w:type="spellStart"/>
      <w:r>
        <w:t>autograder</w:t>
      </w:r>
      <w:proofErr w:type="spellEnd"/>
      <w:r>
        <w:t xml:space="preserve">, and you must have proper </w:t>
      </w:r>
      <w:proofErr w:type="spellStart"/>
      <w:r>
        <w:t>pthread</w:t>
      </w:r>
      <w:proofErr w:type="spellEnd"/>
      <w:r>
        <w:t xml:space="preserve"> mutex, condition variables, threads, and a semaphore.  I need to see that </w:t>
      </w:r>
      <w:proofErr w:type="gramStart"/>
      <w:r>
        <w:t>you’ve</w:t>
      </w:r>
      <w:proofErr w:type="gramEnd"/>
      <w:r>
        <w:t xml:space="preserve"> used all three.</w:t>
      </w:r>
    </w:p>
    <w:sectPr w:rsidR="00D60B47" w:rsidRPr="00D60B47" w:rsidSect="00BD3A2E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BB682" w14:textId="77777777" w:rsidR="00D60B47" w:rsidRDefault="00D60B47">
      <w:r>
        <w:separator/>
      </w:r>
    </w:p>
  </w:endnote>
  <w:endnote w:type="continuationSeparator" w:id="0">
    <w:p w14:paraId="576CB7EE" w14:textId="77777777" w:rsidR="00D60B47" w:rsidRDefault="00D6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FA55" w14:textId="77777777" w:rsidR="00B532B8" w:rsidRDefault="00B532B8" w:rsidP="00BD3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46341E" w14:textId="77777777" w:rsidR="00B532B8" w:rsidRDefault="00B532B8" w:rsidP="00BD3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695"/>
      <w:gridCol w:w="534"/>
      <w:gridCol w:w="4851"/>
    </w:tblGrid>
    <w:tr w:rsidR="00B532B8" w14:paraId="179D9D26" w14:textId="77777777" w:rsidTr="00166B0B">
      <w:tc>
        <w:tcPr>
          <w:tcW w:w="4788" w:type="dxa"/>
          <w:shd w:val="clear" w:color="auto" w:fill="auto"/>
        </w:tcPr>
        <w:p w14:paraId="739E5519" w14:textId="7B0DE805" w:rsidR="00B532B8" w:rsidRDefault="00D60B47" w:rsidP="00316482">
          <w:pPr>
            <w:pStyle w:val="Footer"/>
            <w:ind w:right="360"/>
          </w:pPr>
          <w:r>
            <w:t>CMPE320 – Operating Systems</w:t>
          </w:r>
        </w:p>
      </w:tc>
      <w:tc>
        <w:tcPr>
          <w:tcW w:w="540" w:type="dxa"/>
          <w:shd w:val="clear" w:color="auto" w:fill="auto"/>
        </w:tcPr>
        <w:p w14:paraId="1C339127" w14:textId="77777777" w:rsidR="00B532B8" w:rsidRDefault="00B532B8" w:rsidP="00BD3A2E">
          <w:pPr>
            <w:pStyle w:val="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968" w:type="dxa"/>
          <w:shd w:val="clear" w:color="auto" w:fill="auto"/>
        </w:tcPr>
        <w:p w14:paraId="01543C65" w14:textId="3BFBF8A4" w:rsidR="00B532B8" w:rsidRDefault="00B532B8" w:rsidP="00316482">
          <w:pPr>
            <w:pStyle w:val="Footer"/>
            <w:jc w:val="right"/>
          </w:pPr>
          <w:r>
            <w:t>Spring 20</w:t>
          </w:r>
          <w:r w:rsidR="00B36893">
            <w:t>2</w:t>
          </w:r>
          <w:r w:rsidR="00D60B47">
            <w:t>1</w:t>
          </w:r>
        </w:p>
      </w:tc>
    </w:tr>
  </w:tbl>
  <w:p w14:paraId="14A285F6" w14:textId="77777777" w:rsidR="00B532B8" w:rsidRDefault="00B532B8" w:rsidP="00BD3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C1062" w14:textId="77777777" w:rsidR="00D60B47" w:rsidRDefault="00D60B47">
      <w:r>
        <w:separator/>
      </w:r>
    </w:p>
  </w:footnote>
  <w:footnote w:type="continuationSeparator" w:id="0">
    <w:p w14:paraId="447366B9" w14:textId="77777777" w:rsidR="00D60B47" w:rsidRDefault="00D60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080"/>
    </w:tblGrid>
    <w:tr w:rsidR="00B532B8" w14:paraId="4D46C7D3" w14:textId="77777777" w:rsidTr="00166B0B">
      <w:tc>
        <w:tcPr>
          <w:tcW w:w="10296" w:type="dxa"/>
          <w:shd w:val="clear" w:color="auto" w:fill="auto"/>
        </w:tcPr>
        <w:p w14:paraId="223102D7" w14:textId="2EC67B99" w:rsidR="00B532B8" w:rsidRPr="00166B0B" w:rsidRDefault="00D60B47" w:rsidP="00BD3A2E">
          <w:pPr>
            <w:pStyle w:val="Head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Programming 5 – Mutual Exclusion</w:t>
          </w:r>
        </w:p>
      </w:tc>
    </w:tr>
  </w:tbl>
  <w:p w14:paraId="2F6CC734" w14:textId="77777777" w:rsidR="00B532B8" w:rsidRPr="005631C1" w:rsidRDefault="00B532B8" w:rsidP="00BD3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DE9C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BC4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864A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5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8A60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4E8E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EA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4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E1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EB4"/>
    <w:multiLevelType w:val="hybridMultilevel"/>
    <w:tmpl w:val="239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5075F"/>
    <w:multiLevelType w:val="hybridMultilevel"/>
    <w:tmpl w:val="E506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22449"/>
    <w:multiLevelType w:val="hybridMultilevel"/>
    <w:tmpl w:val="6BE4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C1E8A"/>
    <w:multiLevelType w:val="hybridMultilevel"/>
    <w:tmpl w:val="8C1200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DE331C5"/>
    <w:multiLevelType w:val="hybridMultilevel"/>
    <w:tmpl w:val="39B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E2FB0"/>
    <w:multiLevelType w:val="hybridMultilevel"/>
    <w:tmpl w:val="44DAC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56D7F"/>
    <w:multiLevelType w:val="hybridMultilevel"/>
    <w:tmpl w:val="25EC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6680F"/>
    <w:multiLevelType w:val="hybridMultilevel"/>
    <w:tmpl w:val="603A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F7D2B"/>
    <w:multiLevelType w:val="hybridMultilevel"/>
    <w:tmpl w:val="520C1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5216003"/>
    <w:multiLevelType w:val="hybridMultilevel"/>
    <w:tmpl w:val="0EFAF3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7212E8D"/>
    <w:multiLevelType w:val="hybridMultilevel"/>
    <w:tmpl w:val="421E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487F"/>
    <w:multiLevelType w:val="hybridMultilevel"/>
    <w:tmpl w:val="0468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E71CD"/>
    <w:multiLevelType w:val="hybridMultilevel"/>
    <w:tmpl w:val="4F60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6323E"/>
    <w:multiLevelType w:val="hybridMultilevel"/>
    <w:tmpl w:val="2856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1D87"/>
    <w:multiLevelType w:val="hybridMultilevel"/>
    <w:tmpl w:val="EE523D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9015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21430C"/>
    <w:multiLevelType w:val="hybridMultilevel"/>
    <w:tmpl w:val="5BB0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55ACA"/>
    <w:multiLevelType w:val="hybridMultilevel"/>
    <w:tmpl w:val="6F1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34062"/>
    <w:multiLevelType w:val="hybridMultilevel"/>
    <w:tmpl w:val="69E25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8B5FC4"/>
    <w:multiLevelType w:val="hybridMultilevel"/>
    <w:tmpl w:val="4AB2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D43D34"/>
    <w:multiLevelType w:val="hybridMultilevel"/>
    <w:tmpl w:val="3D3220E4"/>
    <w:lvl w:ilvl="0" w:tplc="0EF08B08">
      <w:numFmt w:val="bullet"/>
      <w:lvlText w:val="-"/>
      <w:lvlJc w:val="left"/>
      <w:pPr>
        <w:tabs>
          <w:tab w:val="num" w:pos="5688"/>
        </w:tabs>
        <w:ind w:left="5688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abstractNum w:abstractNumId="30" w15:restartNumberingAfterBreak="0">
    <w:nsid w:val="5B936CB3"/>
    <w:multiLevelType w:val="hybridMultilevel"/>
    <w:tmpl w:val="C222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A33EE8"/>
    <w:multiLevelType w:val="hybridMultilevel"/>
    <w:tmpl w:val="000C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65ACE"/>
    <w:multiLevelType w:val="hybridMultilevel"/>
    <w:tmpl w:val="D3448A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3F16F9D"/>
    <w:multiLevelType w:val="hybridMultilevel"/>
    <w:tmpl w:val="4AC24E8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5CC1B1A"/>
    <w:multiLevelType w:val="hybridMultilevel"/>
    <w:tmpl w:val="D1F0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225E3"/>
    <w:multiLevelType w:val="hybridMultilevel"/>
    <w:tmpl w:val="3E92F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FA4CC8"/>
    <w:multiLevelType w:val="hybridMultilevel"/>
    <w:tmpl w:val="B2CA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3665C"/>
    <w:multiLevelType w:val="hybridMultilevel"/>
    <w:tmpl w:val="302E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71D9C"/>
    <w:multiLevelType w:val="multilevel"/>
    <w:tmpl w:val="657E1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E196C37"/>
    <w:multiLevelType w:val="hybridMultilevel"/>
    <w:tmpl w:val="45B00316"/>
    <w:lvl w:ilvl="0" w:tplc="EE40C1D2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A11E32"/>
    <w:multiLevelType w:val="hybridMultilevel"/>
    <w:tmpl w:val="4A0C1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30"/>
  </w:num>
  <w:num w:numId="14">
    <w:abstractNumId w:val="32"/>
  </w:num>
  <w:num w:numId="15">
    <w:abstractNumId w:val="13"/>
  </w:num>
  <w:num w:numId="16">
    <w:abstractNumId w:val="33"/>
  </w:num>
  <w:num w:numId="17">
    <w:abstractNumId w:val="38"/>
  </w:num>
  <w:num w:numId="18">
    <w:abstractNumId w:val="24"/>
  </w:num>
  <w:num w:numId="19">
    <w:abstractNumId w:val="19"/>
  </w:num>
  <w:num w:numId="20">
    <w:abstractNumId w:val="35"/>
  </w:num>
  <w:num w:numId="21">
    <w:abstractNumId w:val="27"/>
  </w:num>
  <w:num w:numId="22">
    <w:abstractNumId w:val="28"/>
  </w:num>
  <w:num w:numId="23">
    <w:abstractNumId w:val="18"/>
  </w:num>
  <w:num w:numId="24">
    <w:abstractNumId w:val="12"/>
  </w:num>
  <w:num w:numId="25">
    <w:abstractNumId w:val="26"/>
  </w:num>
  <w:num w:numId="26">
    <w:abstractNumId w:val="36"/>
  </w:num>
  <w:num w:numId="27">
    <w:abstractNumId w:val="14"/>
  </w:num>
  <w:num w:numId="28">
    <w:abstractNumId w:val="34"/>
  </w:num>
  <w:num w:numId="29">
    <w:abstractNumId w:val="10"/>
  </w:num>
  <w:num w:numId="30">
    <w:abstractNumId w:val="37"/>
  </w:num>
  <w:num w:numId="31">
    <w:abstractNumId w:val="23"/>
  </w:num>
  <w:num w:numId="32">
    <w:abstractNumId w:val="21"/>
  </w:num>
  <w:num w:numId="33">
    <w:abstractNumId w:val="40"/>
  </w:num>
  <w:num w:numId="34">
    <w:abstractNumId w:val="25"/>
  </w:num>
  <w:num w:numId="35">
    <w:abstractNumId w:val="20"/>
  </w:num>
  <w:num w:numId="36">
    <w:abstractNumId w:val="11"/>
  </w:num>
  <w:num w:numId="37">
    <w:abstractNumId w:val="31"/>
  </w:num>
  <w:num w:numId="38">
    <w:abstractNumId w:val="39"/>
  </w:num>
  <w:num w:numId="39">
    <w:abstractNumId w:val="16"/>
  </w:num>
  <w:num w:numId="40">
    <w:abstractNumId w:val="1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47"/>
    <w:rsid w:val="000166FA"/>
    <w:rsid w:val="00022C3F"/>
    <w:rsid w:val="0006308A"/>
    <w:rsid w:val="000702F5"/>
    <w:rsid w:val="00071F13"/>
    <w:rsid w:val="00075813"/>
    <w:rsid w:val="000768EE"/>
    <w:rsid w:val="000F6D25"/>
    <w:rsid w:val="00147EC6"/>
    <w:rsid w:val="00166B0B"/>
    <w:rsid w:val="0023578D"/>
    <w:rsid w:val="0024289D"/>
    <w:rsid w:val="00246C4E"/>
    <w:rsid w:val="00297F90"/>
    <w:rsid w:val="002A5364"/>
    <w:rsid w:val="002C6760"/>
    <w:rsid w:val="002D559F"/>
    <w:rsid w:val="00312ACE"/>
    <w:rsid w:val="00316482"/>
    <w:rsid w:val="00396561"/>
    <w:rsid w:val="003D468B"/>
    <w:rsid w:val="00443885"/>
    <w:rsid w:val="00485C5C"/>
    <w:rsid w:val="004D7D0A"/>
    <w:rsid w:val="005028E6"/>
    <w:rsid w:val="00546B52"/>
    <w:rsid w:val="00577F83"/>
    <w:rsid w:val="005B2B85"/>
    <w:rsid w:val="005C741A"/>
    <w:rsid w:val="005D5178"/>
    <w:rsid w:val="005E5591"/>
    <w:rsid w:val="00601A25"/>
    <w:rsid w:val="00611346"/>
    <w:rsid w:val="00642310"/>
    <w:rsid w:val="00643633"/>
    <w:rsid w:val="0065172E"/>
    <w:rsid w:val="00697159"/>
    <w:rsid w:val="007003F5"/>
    <w:rsid w:val="00746684"/>
    <w:rsid w:val="0075425D"/>
    <w:rsid w:val="007A25A0"/>
    <w:rsid w:val="007F2556"/>
    <w:rsid w:val="008151F1"/>
    <w:rsid w:val="008266A5"/>
    <w:rsid w:val="0084458D"/>
    <w:rsid w:val="00854C56"/>
    <w:rsid w:val="0089206C"/>
    <w:rsid w:val="008C0DAB"/>
    <w:rsid w:val="008D5ACF"/>
    <w:rsid w:val="008F2E35"/>
    <w:rsid w:val="0094608E"/>
    <w:rsid w:val="00952059"/>
    <w:rsid w:val="00961942"/>
    <w:rsid w:val="00990B94"/>
    <w:rsid w:val="0099149A"/>
    <w:rsid w:val="00995436"/>
    <w:rsid w:val="009B128E"/>
    <w:rsid w:val="009D68B4"/>
    <w:rsid w:val="00A06F3B"/>
    <w:rsid w:val="00A561AF"/>
    <w:rsid w:val="00A92ACC"/>
    <w:rsid w:val="00A94F6C"/>
    <w:rsid w:val="00AA76D8"/>
    <w:rsid w:val="00AD3050"/>
    <w:rsid w:val="00AF0CCC"/>
    <w:rsid w:val="00B36893"/>
    <w:rsid w:val="00B532B8"/>
    <w:rsid w:val="00B53F04"/>
    <w:rsid w:val="00B83064"/>
    <w:rsid w:val="00BB671B"/>
    <w:rsid w:val="00BD3A2E"/>
    <w:rsid w:val="00C25F4D"/>
    <w:rsid w:val="00C31CC7"/>
    <w:rsid w:val="00C62F7A"/>
    <w:rsid w:val="00C83CFA"/>
    <w:rsid w:val="00CA2C88"/>
    <w:rsid w:val="00CB6618"/>
    <w:rsid w:val="00D03197"/>
    <w:rsid w:val="00D21CF8"/>
    <w:rsid w:val="00D60B47"/>
    <w:rsid w:val="00D63381"/>
    <w:rsid w:val="00D64CF7"/>
    <w:rsid w:val="00D75C17"/>
    <w:rsid w:val="00D852AC"/>
    <w:rsid w:val="00DD5850"/>
    <w:rsid w:val="00DE43A1"/>
    <w:rsid w:val="00DE7004"/>
    <w:rsid w:val="00DF3B19"/>
    <w:rsid w:val="00EC040E"/>
    <w:rsid w:val="00EC31D3"/>
    <w:rsid w:val="00EC4EAB"/>
    <w:rsid w:val="00ED563F"/>
    <w:rsid w:val="00EF03FF"/>
    <w:rsid w:val="00EF05F0"/>
    <w:rsid w:val="00F43A15"/>
    <w:rsid w:val="00F44D21"/>
    <w:rsid w:val="00F515F7"/>
    <w:rsid w:val="00F560E6"/>
    <w:rsid w:val="00F645EE"/>
    <w:rsid w:val="00F67C92"/>
    <w:rsid w:val="00F70867"/>
    <w:rsid w:val="00F85AF5"/>
    <w:rsid w:val="00FA5004"/>
    <w:rsid w:val="00FB7429"/>
    <w:rsid w:val="00FD1EB6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CAF24"/>
  <w14:defaultImageDpi w14:val="330"/>
  <w15:docId w15:val="{9A1F5D65-44F8-480D-9A48-47BC51F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21B60"/>
    <w:rPr>
      <w:rFonts w:ascii="Palatino Linotype" w:hAnsi="Palatino Linotype"/>
      <w:spacing w:val="-8"/>
      <w:kern w:val="28"/>
      <w:sz w:val="24"/>
      <w:szCs w:val="24"/>
    </w:rPr>
  </w:style>
  <w:style w:type="paragraph" w:styleId="Heading1">
    <w:name w:val="heading 1"/>
    <w:basedOn w:val="Normal"/>
    <w:next w:val="Normal"/>
    <w:qFormat/>
    <w:rsid w:val="003F6B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F6B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Code">
    <w:name w:val="Program Code"/>
    <w:basedOn w:val="PlainText"/>
    <w:rsid w:val="0002065C"/>
    <w:pPr>
      <w:framePr w:wrap="notBeside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120" w:after="120"/>
      <w:contextualSpacing/>
    </w:pPr>
  </w:style>
  <w:style w:type="paragraph" w:styleId="Footer">
    <w:name w:val="footer"/>
    <w:basedOn w:val="Normal"/>
    <w:rsid w:val="00FC352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FC352D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FC352D"/>
  </w:style>
  <w:style w:type="paragraph" w:styleId="Header">
    <w:name w:val="header"/>
    <w:basedOn w:val="Normal"/>
    <w:rsid w:val="00FC352D"/>
    <w:pPr>
      <w:tabs>
        <w:tab w:val="center" w:pos="4320"/>
        <w:tab w:val="right" w:pos="8640"/>
      </w:tabs>
    </w:pPr>
  </w:style>
  <w:style w:type="paragraph" w:customStyle="1" w:styleId="LongQuote">
    <w:name w:val="Long Quote"/>
    <w:basedOn w:val="Normal"/>
    <w:rsid w:val="003F6BE7"/>
    <w:pPr>
      <w:pBdr>
        <w:left w:val="single" w:sz="4" w:space="4" w:color="auto"/>
      </w:pBdr>
      <w:spacing w:before="120" w:after="120"/>
      <w:ind w:left="1008" w:right="1008"/>
      <w:contextualSpacing/>
    </w:pPr>
  </w:style>
  <w:style w:type="paragraph" w:styleId="Title">
    <w:name w:val="Title"/>
    <w:basedOn w:val="Normal"/>
    <w:qFormat/>
    <w:rsid w:val="003F6B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3F6BE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LongQuoteAttribution">
    <w:name w:val="Long Quote Attribution"/>
    <w:basedOn w:val="LongQuote"/>
    <w:next w:val="Normal"/>
    <w:rsid w:val="0002065C"/>
    <w:pPr>
      <w:ind w:firstLine="4320"/>
    </w:pPr>
    <w:rPr>
      <w:i/>
      <w:sz w:val="20"/>
    </w:rPr>
  </w:style>
  <w:style w:type="paragraph" w:styleId="Caption">
    <w:name w:val="caption"/>
    <w:basedOn w:val="Normal"/>
    <w:next w:val="Normal"/>
    <w:qFormat/>
    <w:rsid w:val="0002065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0139C"/>
    <w:rPr>
      <w:color w:val="6633CC"/>
      <w:u w:val="single"/>
    </w:rPr>
  </w:style>
  <w:style w:type="paragraph" w:styleId="NormalWeb">
    <w:name w:val="Normal (Web)"/>
    <w:basedOn w:val="Normal"/>
    <w:rsid w:val="0040139C"/>
    <w:pPr>
      <w:spacing w:before="100" w:beforeAutospacing="1" w:after="100" w:afterAutospacing="1"/>
    </w:pPr>
    <w:rPr>
      <w:rFonts w:ascii="Times New Roman" w:hAnsi="Times New Roman"/>
      <w:spacing w:val="0"/>
      <w:kern w:val="0"/>
    </w:rPr>
  </w:style>
  <w:style w:type="table" w:styleId="TableGrid">
    <w:name w:val="Table Grid"/>
    <w:basedOn w:val="TableNormal"/>
    <w:rsid w:val="00DA1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5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645EE"/>
    <w:rPr>
      <w:rFonts w:ascii="Consolas" w:hAnsi="Consolas"/>
      <w:b/>
      <w:i/>
    </w:rPr>
  </w:style>
  <w:style w:type="character" w:customStyle="1" w:styleId="codeChar">
    <w:name w:val="code Char"/>
    <w:basedOn w:val="DefaultParagraphFont"/>
    <w:link w:val="code"/>
    <w:rsid w:val="00F645EE"/>
    <w:rPr>
      <w:rFonts w:ascii="Consolas" w:hAnsi="Consolas"/>
      <w:b/>
      <w:i/>
      <w:spacing w:val="-8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43633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56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3F"/>
    <w:rPr>
      <w:rFonts w:ascii="Palatino Linotype" w:hAnsi="Palatino Linotype"/>
      <w:spacing w:val="-8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ED563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C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riggs\Documents\Templates\My%20Templates\CMPE411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55FCE-B79F-46D0-9FB9-7C0CD505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CMPE411_2020.dotx</Template>
  <TotalTime>8</TotalTime>
  <Pages>1</Pages>
  <Words>220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CSC447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CSC447</dc:title>
  <dc:subject/>
  <dc:creator>Tom Briggs</dc:creator>
  <cp:keywords/>
  <dc:description/>
  <cp:lastModifiedBy>Tom Briggs</cp:lastModifiedBy>
  <cp:revision>1</cp:revision>
  <cp:lastPrinted>2003-12-08T15:19:00Z</cp:lastPrinted>
  <dcterms:created xsi:type="dcterms:W3CDTF">2021-04-14T23:39:00Z</dcterms:created>
  <dcterms:modified xsi:type="dcterms:W3CDTF">2021-04-14T23:47:00Z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id="iNVpJ57V"/&gt;&lt;style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