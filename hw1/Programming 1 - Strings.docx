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476DB" w14:textId="0A129B61" w:rsidR="00A225F6" w:rsidRDefault="005234FF" w:rsidP="005234FF">
      <w:pPr>
        <w:pStyle w:val="Heading1"/>
      </w:pPr>
      <w:r>
        <w:t>String Processing and Memory in C</w:t>
      </w:r>
    </w:p>
    <w:p w14:paraId="06DF85B9" w14:textId="4819C780" w:rsidR="005234FF" w:rsidRDefault="005234FF" w:rsidP="005234FF"/>
    <w:p w14:paraId="6A2C9730" w14:textId="6ECFF5A2" w:rsidR="005234FF" w:rsidRDefault="005234FF" w:rsidP="005234FF">
      <w:r>
        <w:t xml:space="preserve">This is an individual assignment, not a group effort.  You can use any of the C library functions.  The point of this project is to help you get better with using strings and memory allocation in C.  </w:t>
      </w:r>
      <w:proofErr w:type="gramStart"/>
      <w:r>
        <w:t>The majority of</w:t>
      </w:r>
      <w:proofErr w:type="gramEnd"/>
      <w:r>
        <w:t xml:space="preserve"> the work is expected to be your own, see the Department’s plagiarism case studies if in doubt.</w:t>
      </w:r>
    </w:p>
    <w:p w14:paraId="4A938F9D" w14:textId="6995BDE0" w:rsidR="005234FF" w:rsidRDefault="005234FF" w:rsidP="005234FF">
      <w:pPr>
        <w:pStyle w:val="Heading2"/>
      </w:pPr>
      <w:r>
        <w:t>Description</w:t>
      </w:r>
    </w:p>
    <w:p w14:paraId="30A22D17" w14:textId="15D31814" w:rsidR="005234FF" w:rsidRDefault="005234FF" w:rsidP="005234FF">
      <w:r>
        <w:t>The “Lorem Ipsum” typesetter’s text is a common source of text for different applications that just need a place holder.  In fact, an approximately 3KB string of text is available from this git repo:</w:t>
      </w:r>
      <w:r>
        <w:br/>
      </w:r>
    </w:p>
    <w:p w14:paraId="5E4F8557" w14:textId="1851372E" w:rsidR="005234FF" w:rsidRDefault="00390DCB" w:rsidP="005234FF">
      <w:pPr>
        <w:ind w:firstLine="720"/>
      </w:pPr>
      <w:hyperlink r:id="rId7" w:history="1">
        <w:r w:rsidR="005234FF" w:rsidRPr="00AE023B">
          <w:rPr>
            <w:rStyle w:val="Hyperlink"/>
          </w:rPr>
          <w:t>https://github.com/ccpalettes/sublime-lorem-text.git</w:t>
        </w:r>
      </w:hyperlink>
    </w:p>
    <w:p w14:paraId="3630A2EA" w14:textId="02E6ABC0" w:rsidR="005234FF" w:rsidRDefault="005234FF" w:rsidP="005234FF"/>
    <w:p w14:paraId="665795D3" w14:textId="07DF9D2B" w:rsidR="005234FF" w:rsidRDefault="005234FF" w:rsidP="005234FF">
      <w:r>
        <w:rPr>
          <w:noProof/>
        </w:rPr>
        <mc:AlternateContent>
          <mc:Choice Requires="wps">
            <w:drawing>
              <wp:anchor distT="45720" distB="45720" distL="114300" distR="114300" simplePos="0" relativeHeight="251659264" behindDoc="0" locked="0" layoutInCell="1" allowOverlap="1" wp14:anchorId="485E73EB" wp14:editId="1294D19D">
                <wp:simplePos x="0" y="0"/>
                <wp:positionH relativeFrom="margin">
                  <wp:align>right</wp:align>
                </wp:positionH>
                <wp:positionV relativeFrom="paragraph">
                  <wp:posOffset>464185</wp:posOffset>
                </wp:positionV>
                <wp:extent cx="6267450" cy="1404620"/>
                <wp:effectExtent l="0" t="0" r="1905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549C2B6C" w14:textId="03DBA9AD" w:rsidR="005234FF" w:rsidRPr="005234FF" w:rsidRDefault="005234FF" w:rsidP="005234FF">
                            <w:r w:rsidRPr="005234FF">
                              <w:t xml:space="preserve">Lorem ipsum dolor sit </w:t>
                            </w:r>
                            <w:proofErr w:type="spellStart"/>
                            <w:r w:rsidRPr="005234FF">
                              <w:t>amet</w:t>
                            </w:r>
                            <w:proofErr w:type="spellEnd"/>
                            <w:r w:rsidRPr="005234FF">
                              <w:t xml:space="preserve">, </w:t>
                            </w:r>
                            <w:proofErr w:type="spellStart"/>
                            <w:r w:rsidRPr="005234FF">
                              <w:t>consectetuer</w:t>
                            </w:r>
                            <w:proofErr w:type="spellEnd"/>
                            <w:r w:rsidRPr="005234FF">
                              <w:t xml:space="preserve"> </w:t>
                            </w:r>
                            <w:proofErr w:type="spellStart"/>
                            <w:r w:rsidRPr="005234FF">
                              <w:t>adipiscing</w:t>
                            </w:r>
                            <w:proofErr w:type="spellEnd"/>
                            <w:r w:rsidRPr="005234FF">
                              <w:t xml:space="preserve"> </w:t>
                            </w:r>
                            <w:proofErr w:type="spellStart"/>
                            <w:r w:rsidRPr="005234FF">
                              <w:t>elit</w:t>
                            </w:r>
                            <w:proofErr w:type="spellEnd"/>
                            <w:r w:rsidRPr="005234FF">
                              <w:t xml:space="preserve">. Maecenas </w:t>
                            </w:r>
                            <w:proofErr w:type="spellStart"/>
                            <w:r w:rsidRPr="005234FF">
                              <w:t>porttitor</w:t>
                            </w:r>
                            <w:proofErr w:type="spellEnd"/>
                            <w:r w:rsidRPr="005234FF">
                              <w:t xml:space="preserve"> </w:t>
                            </w:r>
                            <w:proofErr w:type="spellStart"/>
                            <w:r w:rsidRPr="005234FF">
                              <w:t>congue</w:t>
                            </w:r>
                            <w:proofErr w:type="spellEnd"/>
                            <w:r w:rsidRPr="005234FF">
                              <w:t xml:space="preserve"> </w:t>
                            </w:r>
                            <w:proofErr w:type="spellStart"/>
                            <w:r w:rsidRPr="005234FF">
                              <w:t>massa</w:t>
                            </w:r>
                            <w:proofErr w:type="spellEnd"/>
                            <w:r w:rsidRPr="005234FF">
                              <w:t xml:space="preserve">. </w:t>
                            </w:r>
                            <w:proofErr w:type="spellStart"/>
                            <w:r w:rsidRPr="005234FF">
                              <w:t>Fusce</w:t>
                            </w:r>
                            <w:proofErr w:type="spellEnd"/>
                            <w:r w:rsidRPr="005234FF">
                              <w:t xml:space="preserve"> </w:t>
                            </w:r>
                            <w:proofErr w:type="spellStart"/>
                            <w:r w:rsidRPr="005234FF">
                              <w:t>posuere</w:t>
                            </w:r>
                            <w:proofErr w:type="spellEnd"/>
                            <w:r w:rsidRPr="005234FF">
                              <w:t xml:space="preserve">, magna sed pulvinar </w:t>
                            </w:r>
                            <w:proofErr w:type="spellStart"/>
                            <w:r w:rsidRPr="005234FF">
                              <w:t>ultricies</w:t>
                            </w:r>
                            <w:proofErr w:type="spellEnd"/>
                            <w:r w:rsidRPr="005234FF">
                              <w:t xml:space="preserve">, </w:t>
                            </w:r>
                            <w:proofErr w:type="spellStart"/>
                            <w:r w:rsidRPr="005234FF">
                              <w:t>purus</w:t>
                            </w:r>
                            <w:proofErr w:type="spellEnd"/>
                            <w:r w:rsidRPr="005234FF">
                              <w:t xml:space="preserve"> </w:t>
                            </w:r>
                            <w:proofErr w:type="spellStart"/>
                            <w:r w:rsidRPr="005234FF">
                              <w:t>lectus</w:t>
                            </w:r>
                            <w:proofErr w:type="spellEnd"/>
                            <w:r w:rsidRPr="005234FF">
                              <w:t xml:space="preserve"> </w:t>
                            </w:r>
                            <w:proofErr w:type="spellStart"/>
                            <w:r w:rsidRPr="005234FF">
                              <w:t>malesuada</w:t>
                            </w:r>
                            <w:proofErr w:type="spellEnd"/>
                            <w:r w:rsidRPr="005234FF">
                              <w:t xml:space="preserve"> libero, sit </w:t>
                            </w:r>
                            <w:proofErr w:type="spellStart"/>
                            <w:r w:rsidRPr="005234FF">
                              <w:t>amet</w:t>
                            </w:r>
                            <w:proofErr w:type="spellEnd"/>
                            <w:r w:rsidRPr="005234FF">
                              <w:t xml:space="preserve"> </w:t>
                            </w:r>
                            <w:proofErr w:type="spellStart"/>
                            <w:r w:rsidRPr="005234FF">
                              <w:t>commodo</w:t>
                            </w:r>
                            <w:proofErr w:type="spellEnd"/>
                            <w:r w:rsidRPr="005234FF">
                              <w:t xml:space="preserve"> magna eros </w:t>
                            </w:r>
                            <w:proofErr w:type="spellStart"/>
                            <w:r w:rsidRPr="005234FF">
                              <w:t>quis</w:t>
                            </w:r>
                            <w:proofErr w:type="spellEnd"/>
                            <w:r w:rsidRPr="005234FF">
                              <w:t xml:space="preserve"> </w:t>
                            </w:r>
                            <w:proofErr w:type="spellStart"/>
                            <w:r w:rsidRPr="005234FF">
                              <w:t>urna</w:t>
                            </w:r>
                            <w:proofErr w:type="spellEnd"/>
                            <w:r w:rsidRPr="005234FF">
                              <w:t xml:space="preserve">. Nunc </w:t>
                            </w:r>
                            <w:proofErr w:type="spellStart"/>
                            <w:r w:rsidRPr="005234FF">
                              <w:t>viverra</w:t>
                            </w:r>
                            <w:proofErr w:type="spellEnd"/>
                            <w:r w:rsidRPr="005234FF">
                              <w:t xml:space="preserve"> </w:t>
                            </w:r>
                            <w:proofErr w:type="spellStart"/>
                            <w:r w:rsidRPr="005234FF">
                              <w:t>imperdiet</w:t>
                            </w:r>
                            <w:proofErr w:type="spellEnd"/>
                            <w:r w:rsidRPr="005234FF">
                              <w:t xml:space="preserve"> </w:t>
                            </w:r>
                            <w:proofErr w:type="spellStart"/>
                            <w:r w:rsidRPr="005234FF">
                              <w:t>enim</w:t>
                            </w:r>
                            <w:proofErr w:type="spellEnd"/>
                            <w:r w:rsidRPr="005234FF">
                              <w:t xml:space="preserve">. </w:t>
                            </w:r>
                            <w:proofErr w:type="spellStart"/>
                            <w:r w:rsidRPr="005234FF">
                              <w:t>Fusce</w:t>
                            </w:r>
                            <w:proofErr w:type="spellEnd"/>
                            <w:r w:rsidRPr="005234FF">
                              <w:t xml:space="preserve"> est.</w:t>
                            </w:r>
                          </w:p>
                          <w:p w14:paraId="19540C9F" w14:textId="61E75CB0" w:rsidR="005234FF" w:rsidRDefault="005234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5E73EB" id="_x0000_t202" coordsize="21600,21600" o:spt="202" path="m,l,21600r21600,l21600,xe">
                <v:stroke joinstyle="miter"/>
                <v:path gradientshapeok="t" o:connecttype="rect"/>
              </v:shapetype>
              <v:shape id="Text Box 2" o:spid="_x0000_s1026" type="#_x0000_t202" style="position:absolute;margin-left:442.3pt;margin-top:36.55pt;width:49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N8JA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">
                <v:textbox style="mso-fit-shape-to-text:t">
                  <w:txbxContent>
                    <w:p w14:paraId="549C2B6C" w14:textId="03DBA9AD" w:rsidR="005234FF" w:rsidRPr="005234FF" w:rsidRDefault="005234FF" w:rsidP="005234FF">
                      <w:r w:rsidRPr="005234FF">
                        <w:t xml:space="preserve">Lorem ipsum dolor sit </w:t>
                      </w:r>
                      <w:proofErr w:type="spellStart"/>
                      <w:r w:rsidRPr="005234FF">
                        <w:t>amet</w:t>
                      </w:r>
                      <w:proofErr w:type="spellEnd"/>
                      <w:r w:rsidRPr="005234FF">
                        <w:t xml:space="preserve">, </w:t>
                      </w:r>
                      <w:proofErr w:type="spellStart"/>
                      <w:r w:rsidRPr="005234FF">
                        <w:t>consectetuer</w:t>
                      </w:r>
                      <w:proofErr w:type="spellEnd"/>
                      <w:r w:rsidRPr="005234FF">
                        <w:t xml:space="preserve"> </w:t>
                      </w:r>
                      <w:proofErr w:type="spellStart"/>
                      <w:r w:rsidRPr="005234FF">
                        <w:t>adipiscing</w:t>
                      </w:r>
                      <w:proofErr w:type="spellEnd"/>
                      <w:r w:rsidRPr="005234FF">
                        <w:t xml:space="preserve"> </w:t>
                      </w:r>
                      <w:proofErr w:type="spellStart"/>
                      <w:r w:rsidRPr="005234FF">
                        <w:t>elit</w:t>
                      </w:r>
                      <w:proofErr w:type="spellEnd"/>
                      <w:r w:rsidRPr="005234FF">
                        <w:t xml:space="preserve">. Maecenas </w:t>
                      </w:r>
                      <w:proofErr w:type="spellStart"/>
                      <w:r w:rsidRPr="005234FF">
                        <w:t>porttitor</w:t>
                      </w:r>
                      <w:proofErr w:type="spellEnd"/>
                      <w:r w:rsidRPr="005234FF">
                        <w:t xml:space="preserve"> </w:t>
                      </w:r>
                      <w:proofErr w:type="spellStart"/>
                      <w:r w:rsidRPr="005234FF">
                        <w:t>congue</w:t>
                      </w:r>
                      <w:proofErr w:type="spellEnd"/>
                      <w:r w:rsidRPr="005234FF">
                        <w:t xml:space="preserve"> </w:t>
                      </w:r>
                      <w:proofErr w:type="spellStart"/>
                      <w:r w:rsidRPr="005234FF">
                        <w:t>massa</w:t>
                      </w:r>
                      <w:proofErr w:type="spellEnd"/>
                      <w:r w:rsidRPr="005234FF">
                        <w:t xml:space="preserve">. </w:t>
                      </w:r>
                      <w:proofErr w:type="spellStart"/>
                      <w:r w:rsidRPr="005234FF">
                        <w:t>Fusce</w:t>
                      </w:r>
                      <w:proofErr w:type="spellEnd"/>
                      <w:r w:rsidRPr="005234FF">
                        <w:t xml:space="preserve"> </w:t>
                      </w:r>
                      <w:proofErr w:type="spellStart"/>
                      <w:r w:rsidRPr="005234FF">
                        <w:t>posuere</w:t>
                      </w:r>
                      <w:proofErr w:type="spellEnd"/>
                      <w:r w:rsidRPr="005234FF">
                        <w:t xml:space="preserve">, magna sed pulvinar </w:t>
                      </w:r>
                      <w:proofErr w:type="spellStart"/>
                      <w:r w:rsidRPr="005234FF">
                        <w:t>ultricies</w:t>
                      </w:r>
                      <w:proofErr w:type="spellEnd"/>
                      <w:r w:rsidRPr="005234FF">
                        <w:t xml:space="preserve">, </w:t>
                      </w:r>
                      <w:proofErr w:type="spellStart"/>
                      <w:r w:rsidRPr="005234FF">
                        <w:t>purus</w:t>
                      </w:r>
                      <w:proofErr w:type="spellEnd"/>
                      <w:r w:rsidRPr="005234FF">
                        <w:t xml:space="preserve"> </w:t>
                      </w:r>
                      <w:proofErr w:type="spellStart"/>
                      <w:r w:rsidRPr="005234FF">
                        <w:t>lectus</w:t>
                      </w:r>
                      <w:proofErr w:type="spellEnd"/>
                      <w:r w:rsidRPr="005234FF">
                        <w:t xml:space="preserve"> </w:t>
                      </w:r>
                      <w:proofErr w:type="spellStart"/>
                      <w:r w:rsidRPr="005234FF">
                        <w:t>malesuada</w:t>
                      </w:r>
                      <w:proofErr w:type="spellEnd"/>
                      <w:r w:rsidRPr="005234FF">
                        <w:t xml:space="preserve"> libero, sit </w:t>
                      </w:r>
                      <w:proofErr w:type="spellStart"/>
                      <w:r w:rsidRPr="005234FF">
                        <w:t>amet</w:t>
                      </w:r>
                      <w:proofErr w:type="spellEnd"/>
                      <w:r w:rsidRPr="005234FF">
                        <w:t xml:space="preserve"> </w:t>
                      </w:r>
                      <w:proofErr w:type="spellStart"/>
                      <w:r w:rsidRPr="005234FF">
                        <w:t>commodo</w:t>
                      </w:r>
                      <w:proofErr w:type="spellEnd"/>
                      <w:r w:rsidRPr="005234FF">
                        <w:t xml:space="preserve"> magna eros </w:t>
                      </w:r>
                      <w:proofErr w:type="spellStart"/>
                      <w:r w:rsidRPr="005234FF">
                        <w:t>quis</w:t>
                      </w:r>
                      <w:proofErr w:type="spellEnd"/>
                      <w:r w:rsidRPr="005234FF">
                        <w:t xml:space="preserve"> </w:t>
                      </w:r>
                      <w:proofErr w:type="spellStart"/>
                      <w:r w:rsidRPr="005234FF">
                        <w:t>urna</w:t>
                      </w:r>
                      <w:proofErr w:type="spellEnd"/>
                      <w:r w:rsidRPr="005234FF">
                        <w:t xml:space="preserve">. Nunc </w:t>
                      </w:r>
                      <w:proofErr w:type="spellStart"/>
                      <w:r w:rsidRPr="005234FF">
                        <w:t>viverra</w:t>
                      </w:r>
                      <w:proofErr w:type="spellEnd"/>
                      <w:r w:rsidRPr="005234FF">
                        <w:t xml:space="preserve"> </w:t>
                      </w:r>
                      <w:proofErr w:type="spellStart"/>
                      <w:r w:rsidRPr="005234FF">
                        <w:t>imperdiet</w:t>
                      </w:r>
                      <w:proofErr w:type="spellEnd"/>
                      <w:r w:rsidRPr="005234FF">
                        <w:t xml:space="preserve"> </w:t>
                      </w:r>
                      <w:proofErr w:type="spellStart"/>
                      <w:r w:rsidRPr="005234FF">
                        <w:t>enim</w:t>
                      </w:r>
                      <w:proofErr w:type="spellEnd"/>
                      <w:r w:rsidRPr="005234FF">
                        <w:t xml:space="preserve">. </w:t>
                      </w:r>
                      <w:proofErr w:type="spellStart"/>
                      <w:r w:rsidRPr="005234FF">
                        <w:t>Fusce</w:t>
                      </w:r>
                      <w:proofErr w:type="spellEnd"/>
                      <w:r w:rsidRPr="005234FF">
                        <w:t xml:space="preserve"> est.</w:t>
                      </w:r>
                    </w:p>
                    <w:p w14:paraId="19540C9F" w14:textId="61E75CB0" w:rsidR="005234FF" w:rsidRDefault="005234FF"/>
                  </w:txbxContent>
                </v:textbox>
                <w10:wrap type="topAndBottom" anchorx="margin"/>
              </v:shape>
            </w:pict>
          </mc:Fallback>
        </mc:AlternateContent>
      </w:r>
      <w:r>
        <w:t xml:space="preserve">The contents of this file </w:t>
      </w:r>
      <w:proofErr w:type="gramStart"/>
      <w:r>
        <w:t>is</w:t>
      </w:r>
      <w:proofErr w:type="gramEnd"/>
      <w:r>
        <w:t xml:space="preserve"> a single long line, in the form (this is just the first few hundred characters).</w:t>
      </w:r>
      <w:r>
        <w:br/>
      </w:r>
    </w:p>
    <w:p w14:paraId="289D349E" w14:textId="1FDB2FFE" w:rsidR="005234FF" w:rsidRDefault="005234FF" w:rsidP="005234FF"/>
    <w:p w14:paraId="36CCEBBB" w14:textId="090D39A4" w:rsidR="005234FF" w:rsidRDefault="005234FF" w:rsidP="005234FF">
      <w:r>
        <w:t xml:space="preserve">Your job is to write a program that converts this to sentences.  A </w:t>
      </w:r>
      <w:r>
        <w:rPr>
          <w:i/>
          <w:iCs/>
        </w:rPr>
        <w:t>sentence</w:t>
      </w:r>
      <w:r>
        <w:t xml:space="preserve"> is defined here to be any string of characters that ends with (and includes) the “period” (ASCII 0x2E).  </w:t>
      </w:r>
    </w:p>
    <w:p w14:paraId="5B690D96" w14:textId="683B187E" w:rsidR="005234FF" w:rsidRDefault="005234FF" w:rsidP="005234FF"/>
    <w:p w14:paraId="3E279448" w14:textId="0D63CB21" w:rsidR="005234FF" w:rsidRDefault="005234FF" w:rsidP="005234FF">
      <w:r>
        <w:t xml:space="preserve">Your task is to read a single line of input from </w:t>
      </w:r>
      <w:r>
        <w:rPr>
          <w:i/>
          <w:iCs/>
        </w:rPr>
        <w:t>standard input</w:t>
      </w:r>
      <w:r>
        <w:t>, convert it to strings, and display the number of strings found, and then each string.</w:t>
      </w:r>
      <w:r w:rsidR="00CF069D">
        <w:t xml:space="preserve">  Since we don’t know ahead of time how many sentences you will have, you should count the number of periods in the input first.  Then use malloc() to create an array of string pointers, and as you find strings, you should use malloc() to create a place to copy each string, then copy the string that you’ve found, and go onto the next.</w:t>
      </w:r>
    </w:p>
    <w:p w14:paraId="48745986" w14:textId="329B4DC9" w:rsidR="00CF069D" w:rsidRDefault="00CF069D" w:rsidP="005234FF"/>
    <w:p w14:paraId="0B03E546" w14:textId="6BCBBBA6" w:rsidR="00CF069D" w:rsidRDefault="00CF069D" w:rsidP="005234FF">
      <w:r>
        <w:t xml:space="preserve">After you are done, you will need to free </w:t>
      </w:r>
      <w:proofErr w:type="gramStart"/>
      <w:r>
        <w:t>all of</w:t>
      </w:r>
      <w:proofErr w:type="gramEnd"/>
      <w:r>
        <w:t xml:space="preserve"> the memory you’ve allocated (in the right order / right way).  You can / should use “</w:t>
      </w:r>
      <w:proofErr w:type="spellStart"/>
      <w:r>
        <w:t>valgrind</w:t>
      </w:r>
      <w:proofErr w:type="spellEnd"/>
      <w:r>
        <w:t xml:space="preserve">” for this (I know the </w:t>
      </w:r>
      <w:proofErr w:type="spellStart"/>
      <w:r>
        <w:t>autograder</w:t>
      </w:r>
      <w:proofErr w:type="spellEnd"/>
      <w:r>
        <w:t xml:space="preserve"> will).</w:t>
      </w:r>
    </w:p>
    <w:p w14:paraId="01EAD20F" w14:textId="28893B94" w:rsidR="00CF069D" w:rsidRDefault="00CF069D" w:rsidP="005234FF"/>
    <w:p w14:paraId="33BF641A" w14:textId="32372CE9" w:rsidR="00CF069D" w:rsidRPr="00CF069D" w:rsidRDefault="00CF069D" w:rsidP="005234FF">
      <w:r>
        <w:t xml:space="preserve">One more tip is that </w:t>
      </w:r>
      <w:r>
        <w:rPr>
          <w:b/>
          <w:bCs/>
        </w:rPr>
        <w:t>good style</w:t>
      </w:r>
      <w:r>
        <w:t xml:space="preserve"> says that you should keep related data items together (usually in a struct), so use a struct to hold the </w:t>
      </w:r>
      <w:r>
        <w:rPr>
          <w:i/>
          <w:iCs/>
        </w:rPr>
        <w:t>number of sentences</w:t>
      </w:r>
      <w:r>
        <w:t xml:space="preserve"> and the </w:t>
      </w:r>
      <w:r w:rsidRPr="00CF069D">
        <w:rPr>
          <w:i/>
          <w:iCs/>
        </w:rPr>
        <w:t>array of strings</w:t>
      </w:r>
      <w:r>
        <w:t xml:space="preserve">.  </w:t>
      </w:r>
    </w:p>
    <w:p w14:paraId="04A6C8BE" w14:textId="53B1B8A6" w:rsidR="005234FF" w:rsidRDefault="00CF069D" w:rsidP="005234FF">
      <w:pPr>
        <w:pStyle w:val="Heading2"/>
      </w:pPr>
      <w:r>
        <w:rPr>
          <w:noProof/>
        </w:rPr>
        <w:lastRenderedPageBreak/>
        <mc:AlternateContent>
          <mc:Choice Requires="wps">
            <w:drawing>
              <wp:anchor distT="45720" distB="45720" distL="114300" distR="114300" simplePos="0" relativeHeight="251661312" behindDoc="0" locked="0" layoutInCell="1" allowOverlap="1" wp14:anchorId="023DBCEE" wp14:editId="6405A89F">
                <wp:simplePos x="0" y="0"/>
                <wp:positionH relativeFrom="margin">
                  <wp:align>left</wp:align>
                </wp:positionH>
                <wp:positionV relativeFrom="paragraph">
                  <wp:posOffset>502920</wp:posOffset>
                </wp:positionV>
                <wp:extent cx="6267450" cy="1404620"/>
                <wp:effectExtent l="0" t="0" r="19050" b="1079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4421F530" w14:textId="65F72CF0" w:rsidR="00EF03EE" w:rsidRDefault="00EF03EE" w:rsidP="00CF069D">
                            <w:pPr>
                              <w:shd w:val="clear" w:color="auto" w:fill="0C0C0C"/>
                              <w:rPr>
                                <w:rFonts w:ascii="Consolas" w:hAnsi="Consolas"/>
                                <w:color w:val="CCCCCC"/>
                                <w:spacing w:val="0"/>
                                <w:kern w:val="0"/>
                                <w:shd w:val="clear" w:color="auto" w:fill="0C0C0C"/>
                              </w:rPr>
                            </w:pPr>
                            <w:r>
                              <w:rPr>
                                <w:rFonts w:ascii="Consolas" w:hAnsi="Consolas"/>
                                <w:color w:val="CCCCCC"/>
                                <w:spacing w:val="0"/>
                                <w:kern w:val="0"/>
                                <w:shd w:val="clear" w:color="auto" w:fill="0C0C0C"/>
                              </w:rPr>
                              <w:t xml:space="preserve">$make </w:t>
                            </w:r>
                            <w:proofErr w:type="gramStart"/>
                            <w:r>
                              <w:rPr>
                                <w:rFonts w:ascii="Consolas" w:hAnsi="Consolas"/>
                                <w:color w:val="CCCCCC"/>
                                <w:spacing w:val="0"/>
                                <w:kern w:val="0"/>
                                <w:shd w:val="clear" w:color="auto" w:fill="0C0C0C"/>
                              </w:rPr>
                              <w:t>clean ;</w:t>
                            </w:r>
                            <w:proofErr w:type="gramEnd"/>
                            <w:r>
                              <w:rPr>
                                <w:rFonts w:ascii="Consolas" w:hAnsi="Consolas"/>
                                <w:color w:val="CCCCCC"/>
                                <w:spacing w:val="0"/>
                                <w:kern w:val="0"/>
                                <w:shd w:val="clear" w:color="auto" w:fill="0C0C0C"/>
                              </w:rPr>
                              <w:t xml:space="preserve"> make all</w:t>
                            </w:r>
                          </w:p>
                          <w:p w14:paraId="41F41F03" w14:textId="659FF25E" w:rsidR="00CF069D" w:rsidRPr="00CF069D" w:rsidRDefault="00CF069D" w:rsidP="00CF069D">
                            <w:pPr>
                              <w:shd w:val="clear" w:color="auto" w:fill="0C0C0C"/>
                              <w:rPr>
                                <w:rFonts w:ascii="Consolas" w:hAnsi="Consolas"/>
                                <w:spacing w:val="0"/>
                                <w:kern w:val="0"/>
                              </w:rPr>
                            </w:pPr>
                            <w:proofErr w:type="spellStart"/>
                            <w:r w:rsidRPr="00CF069D">
                              <w:rPr>
                                <w:rFonts w:ascii="Consolas" w:hAnsi="Consolas"/>
                                <w:color w:val="CCCCCC"/>
                                <w:spacing w:val="0"/>
                                <w:kern w:val="0"/>
                                <w:shd w:val="clear" w:color="auto" w:fill="0C0C0C"/>
                              </w:rPr>
                              <w:t>gcc</w:t>
                            </w:r>
                            <w:proofErr w:type="spellEnd"/>
                            <w:r w:rsidRPr="00CF069D">
                              <w:rPr>
                                <w:rFonts w:ascii="Consolas" w:hAnsi="Consolas"/>
                                <w:color w:val="CCCCCC"/>
                                <w:spacing w:val="0"/>
                                <w:kern w:val="0"/>
                                <w:shd w:val="clear" w:color="auto" w:fill="0C0C0C"/>
                              </w:rPr>
                              <w:t xml:space="preserve"> -o sentences </w:t>
                            </w:r>
                            <w:proofErr w:type="spellStart"/>
                            <w:r w:rsidRPr="00CF069D">
                              <w:rPr>
                                <w:rFonts w:ascii="Consolas" w:hAnsi="Consolas"/>
                                <w:color w:val="CCCCCC"/>
                                <w:spacing w:val="0"/>
                                <w:kern w:val="0"/>
                                <w:shd w:val="clear" w:color="auto" w:fill="0C0C0C"/>
                              </w:rPr>
                              <w:t>sentences.c</w:t>
                            </w:r>
                            <w:proofErr w:type="spellEnd"/>
                            <w:r w:rsidRPr="00CF069D">
                              <w:rPr>
                                <w:rFonts w:ascii="Consolas" w:hAnsi="Consolas"/>
                                <w:color w:val="CCCCCC"/>
                                <w:spacing w:val="0"/>
                                <w:kern w:val="0"/>
                                <w:shd w:val="clear" w:color="auto" w:fill="0C0C0C"/>
                              </w:rPr>
                              <w:br/>
                              <w:t xml:space="preserve">$ echo "I'm sorry Dave.  I cannot do that." </w:t>
                            </w:r>
                            <w:proofErr w:type="gramStart"/>
                            <w:r w:rsidRPr="00CF069D">
                              <w:rPr>
                                <w:rFonts w:ascii="Consolas" w:hAnsi="Consolas"/>
                                <w:color w:val="CCCCCC"/>
                                <w:spacing w:val="0"/>
                                <w:kern w:val="0"/>
                                <w:shd w:val="clear" w:color="auto" w:fill="0C0C0C"/>
                              </w:rPr>
                              <w:t>|</w:t>
                            </w:r>
                            <w:r>
                              <w:rPr>
                                <w:rFonts w:ascii="Consolas" w:hAnsi="Consolas"/>
                                <w:color w:val="CCCCCC"/>
                                <w:spacing w:val="0"/>
                                <w:kern w:val="0"/>
                                <w:shd w:val="clear" w:color="auto" w:fill="0C0C0C"/>
                              </w:rPr>
                              <w:t xml:space="preserve"> </w:t>
                            </w:r>
                            <w:r w:rsidRPr="00CF069D">
                              <w:rPr>
                                <w:rFonts w:ascii="Consolas" w:hAnsi="Consolas"/>
                                <w:color w:val="CCCCCC"/>
                                <w:spacing w:val="0"/>
                                <w:kern w:val="0"/>
                                <w:shd w:val="clear" w:color="auto" w:fill="0C0C0C"/>
                              </w:rPr>
                              <w:t>.</w:t>
                            </w:r>
                            <w:proofErr w:type="gramEnd"/>
                            <w:r w:rsidRPr="00CF069D">
                              <w:rPr>
                                <w:rFonts w:ascii="Consolas" w:hAnsi="Consolas"/>
                                <w:color w:val="CCCCCC"/>
                                <w:spacing w:val="0"/>
                                <w:kern w:val="0"/>
                                <w:shd w:val="clear" w:color="auto" w:fill="0C0C0C"/>
                              </w:rPr>
                              <w:t>/sentences</w:t>
                            </w:r>
                            <w:r w:rsidRPr="00CF069D">
                              <w:rPr>
                                <w:rFonts w:ascii="Consolas" w:hAnsi="Consolas"/>
                                <w:color w:val="CCCCCC"/>
                                <w:spacing w:val="0"/>
                                <w:kern w:val="0"/>
                                <w:shd w:val="clear" w:color="auto" w:fill="0C0C0C"/>
                              </w:rPr>
                              <w:br/>
                              <w:t>num: 2</w:t>
                            </w:r>
                            <w:r w:rsidRPr="00CF069D">
                              <w:rPr>
                                <w:rFonts w:ascii="Consolas" w:hAnsi="Consolas"/>
                                <w:color w:val="CCCCCC"/>
                                <w:spacing w:val="0"/>
                                <w:kern w:val="0"/>
                                <w:shd w:val="clear" w:color="auto" w:fill="0C0C0C"/>
                              </w:rPr>
                              <w:br/>
                              <w:t>0 : (I'm sorry Dave.)</w:t>
                            </w:r>
                            <w:r w:rsidRPr="00CF069D">
                              <w:rPr>
                                <w:rFonts w:ascii="Consolas" w:hAnsi="Consolas"/>
                                <w:color w:val="CCCCCC"/>
                                <w:spacing w:val="0"/>
                                <w:kern w:val="0"/>
                                <w:shd w:val="clear" w:color="auto" w:fill="0C0C0C"/>
                              </w:rPr>
                              <w:br/>
                              <w:t>1 : (I cannot do that.)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DBCEE" id="_x0000_s1027" type="#_x0000_t202" style="position:absolute;margin-left:0;margin-top:39.6pt;width:493.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">
                <v:textbox style="mso-fit-shape-to-text:t">
                  <w:txbxContent>
                    <w:p w14:paraId="4421F530" w14:textId="65F72CF0" w:rsidR="00EF03EE" w:rsidRDefault="00EF03EE" w:rsidP="00CF069D">
                      <w:pPr>
                        <w:shd w:val="clear" w:color="auto" w:fill="0C0C0C"/>
                        <w:rPr>
                          <w:rFonts w:ascii="Consolas" w:hAnsi="Consolas"/>
                          <w:color w:val="CCCCCC"/>
                          <w:spacing w:val="0"/>
                          <w:kern w:val="0"/>
                          <w:shd w:val="clear" w:color="auto" w:fill="0C0C0C"/>
                        </w:rPr>
                      </w:pPr>
                      <w:r>
                        <w:rPr>
                          <w:rFonts w:ascii="Consolas" w:hAnsi="Consolas"/>
                          <w:color w:val="CCCCCC"/>
                          <w:spacing w:val="0"/>
                          <w:kern w:val="0"/>
                          <w:shd w:val="clear" w:color="auto" w:fill="0C0C0C"/>
                        </w:rPr>
                        <w:t xml:space="preserve">$make </w:t>
                      </w:r>
                      <w:proofErr w:type="gramStart"/>
                      <w:r>
                        <w:rPr>
                          <w:rFonts w:ascii="Consolas" w:hAnsi="Consolas"/>
                          <w:color w:val="CCCCCC"/>
                          <w:spacing w:val="0"/>
                          <w:kern w:val="0"/>
                          <w:shd w:val="clear" w:color="auto" w:fill="0C0C0C"/>
                        </w:rPr>
                        <w:t>clean ;</w:t>
                      </w:r>
                      <w:proofErr w:type="gramEnd"/>
                      <w:r>
                        <w:rPr>
                          <w:rFonts w:ascii="Consolas" w:hAnsi="Consolas"/>
                          <w:color w:val="CCCCCC"/>
                          <w:spacing w:val="0"/>
                          <w:kern w:val="0"/>
                          <w:shd w:val="clear" w:color="auto" w:fill="0C0C0C"/>
                        </w:rPr>
                        <w:t xml:space="preserve"> make all</w:t>
                      </w:r>
                    </w:p>
                    <w:p w14:paraId="41F41F03" w14:textId="659FF25E" w:rsidR="00CF069D" w:rsidRPr="00CF069D" w:rsidRDefault="00CF069D" w:rsidP="00CF069D">
                      <w:pPr>
                        <w:shd w:val="clear" w:color="auto" w:fill="0C0C0C"/>
                        <w:rPr>
                          <w:rFonts w:ascii="Consolas" w:hAnsi="Consolas"/>
                          <w:spacing w:val="0"/>
                          <w:kern w:val="0"/>
                        </w:rPr>
                      </w:pPr>
                      <w:proofErr w:type="spellStart"/>
                      <w:r w:rsidRPr="00CF069D">
                        <w:rPr>
                          <w:rFonts w:ascii="Consolas" w:hAnsi="Consolas"/>
                          <w:color w:val="CCCCCC"/>
                          <w:spacing w:val="0"/>
                          <w:kern w:val="0"/>
                          <w:shd w:val="clear" w:color="auto" w:fill="0C0C0C"/>
                        </w:rPr>
                        <w:t>gcc</w:t>
                      </w:r>
                      <w:proofErr w:type="spellEnd"/>
                      <w:r w:rsidRPr="00CF069D">
                        <w:rPr>
                          <w:rFonts w:ascii="Consolas" w:hAnsi="Consolas"/>
                          <w:color w:val="CCCCCC"/>
                          <w:spacing w:val="0"/>
                          <w:kern w:val="0"/>
                          <w:shd w:val="clear" w:color="auto" w:fill="0C0C0C"/>
                        </w:rPr>
                        <w:t xml:space="preserve"> -o sentences </w:t>
                      </w:r>
                      <w:proofErr w:type="spellStart"/>
                      <w:r w:rsidRPr="00CF069D">
                        <w:rPr>
                          <w:rFonts w:ascii="Consolas" w:hAnsi="Consolas"/>
                          <w:color w:val="CCCCCC"/>
                          <w:spacing w:val="0"/>
                          <w:kern w:val="0"/>
                          <w:shd w:val="clear" w:color="auto" w:fill="0C0C0C"/>
                        </w:rPr>
                        <w:t>sentences.c</w:t>
                      </w:r>
                      <w:proofErr w:type="spellEnd"/>
                      <w:r w:rsidRPr="00CF069D">
                        <w:rPr>
                          <w:rFonts w:ascii="Consolas" w:hAnsi="Consolas"/>
                          <w:color w:val="CCCCCC"/>
                          <w:spacing w:val="0"/>
                          <w:kern w:val="0"/>
                          <w:shd w:val="clear" w:color="auto" w:fill="0C0C0C"/>
                        </w:rPr>
                        <w:br/>
                        <w:t xml:space="preserve">$ echo "I'm sorry Dave.  I cannot do that." </w:t>
                      </w:r>
                      <w:proofErr w:type="gramStart"/>
                      <w:r w:rsidRPr="00CF069D">
                        <w:rPr>
                          <w:rFonts w:ascii="Consolas" w:hAnsi="Consolas"/>
                          <w:color w:val="CCCCCC"/>
                          <w:spacing w:val="0"/>
                          <w:kern w:val="0"/>
                          <w:shd w:val="clear" w:color="auto" w:fill="0C0C0C"/>
                        </w:rPr>
                        <w:t>|</w:t>
                      </w:r>
                      <w:r>
                        <w:rPr>
                          <w:rFonts w:ascii="Consolas" w:hAnsi="Consolas"/>
                          <w:color w:val="CCCCCC"/>
                          <w:spacing w:val="0"/>
                          <w:kern w:val="0"/>
                          <w:shd w:val="clear" w:color="auto" w:fill="0C0C0C"/>
                        </w:rPr>
                        <w:t xml:space="preserve"> </w:t>
                      </w:r>
                      <w:r w:rsidRPr="00CF069D">
                        <w:rPr>
                          <w:rFonts w:ascii="Consolas" w:hAnsi="Consolas"/>
                          <w:color w:val="CCCCCC"/>
                          <w:spacing w:val="0"/>
                          <w:kern w:val="0"/>
                          <w:shd w:val="clear" w:color="auto" w:fill="0C0C0C"/>
                        </w:rPr>
                        <w:t>.</w:t>
                      </w:r>
                      <w:proofErr w:type="gramEnd"/>
                      <w:r w:rsidRPr="00CF069D">
                        <w:rPr>
                          <w:rFonts w:ascii="Consolas" w:hAnsi="Consolas"/>
                          <w:color w:val="CCCCCC"/>
                          <w:spacing w:val="0"/>
                          <w:kern w:val="0"/>
                          <w:shd w:val="clear" w:color="auto" w:fill="0C0C0C"/>
                        </w:rPr>
                        <w:t>/sentences</w:t>
                      </w:r>
                      <w:r w:rsidRPr="00CF069D">
                        <w:rPr>
                          <w:rFonts w:ascii="Consolas" w:hAnsi="Consolas"/>
                          <w:color w:val="CCCCCC"/>
                          <w:spacing w:val="0"/>
                          <w:kern w:val="0"/>
                          <w:shd w:val="clear" w:color="auto" w:fill="0C0C0C"/>
                        </w:rPr>
                        <w:br/>
                        <w:t>num: 2</w:t>
                      </w:r>
                      <w:r w:rsidRPr="00CF069D">
                        <w:rPr>
                          <w:rFonts w:ascii="Consolas" w:hAnsi="Consolas"/>
                          <w:color w:val="CCCCCC"/>
                          <w:spacing w:val="0"/>
                          <w:kern w:val="0"/>
                          <w:shd w:val="clear" w:color="auto" w:fill="0C0C0C"/>
                        </w:rPr>
                        <w:br/>
                        <w:t>0 : (I'm sorry Dave.)</w:t>
                      </w:r>
                      <w:r w:rsidRPr="00CF069D">
                        <w:rPr>
                          <w:rFonts w:ascii="Consolas" w:hAnsi="Consolas"/>
                          <w:color w:val="CCCCCC"/>
                          <w:spacing w:val="0"/>
                          <w:kern w:val="0"/>
                          <w:shd w:val="clear" w:color="auto" w:fill="0C0C0C"/>
                        </w:rPr>
                        <w:br/>
                        <w:t>1 : (I cannot do that.)</w:t>
                      </w:r>
                    </w:p>
                  </w:txbxContent>
                </v:textbox>
                <w10:wrap type="topAndBottom" anchorx="margin"/>
              </v:shape>
            </w:pict>
          </mc:Fallback>
        </mc:AlternateContent>
      </w:r>
      <w:r w:rsidR="005234FF">
        <w:t>Sample Input &amp; Output</w:t>
      </w:r>
    </w:p>
    <w:p w14:paraId="0B229F19" w14:textId="7AD885EF" w:rsidR="005234FF" w:rsidRPr="005234FF" w:rsidRDefault="005234FF" w:rsidP="005234FF"/>
    <w:p w14:paraId="5743E99C" w14:textId="2A70BAAE" w:rsidR="005234FF" w:rsidRDefault="00CF069D" w:rsidP="005234FF">
      <w:r>
        <w:t xml:space="preserve">The maximum length of input will be 4096 (4KB).  </w:t>
      </w:r>
    </w:p>
    <w:p w14:paraId="41B68126" w14:textId="118563C7" w:rsidR="00CF069D" w:rsidRDefault="00CF069D" w:rsidP="005234FF"/>
    <w:p w14:paraId="45517C05" w14:textId="77777777" w:rsidR="00CF069D" w:rsidRDefault="00CF069D" w:rsidP="005234FF"/>
    <w:p w14:paraId="73EEC7B7" w14:textId="0020C876" w:rsidR="00CF069D" w:rsidRDefault="00D61F52" w:rsidP="00D61F52">
      <w:pPr>
        <w:pStyle w:val="Heading2"/>
      </w:pPr>
      <w:r>
        <w:t>Deliverables</w:t>
      </w:r>
    </w:p>
    <w:p w14:paraId="04B70D0B" w14:textId="542F92F7" w:rsidR="00D61F52" w:rsidRDefault="00D61F52" w:rsidP="005234FF"/>
    <w:p w14:paraId="4025FFC6" w14:textId="589E5491" w:rsidR="00D61F52" w:rsidRDefault="00D61F52" w:rsidP="005234FF">
      <w:r>
        <w:t xml:space="preserve">You will upload your </w:t>
      </w:r>
      <w:r>
        <w:rPr>
          <w:i/>
          <w:iCs/>
        </w:rPr>
        <w:t>source code</w:t>
      </w:r>
      <w:r>
        <w:t xml:space="preserve"> to </w:t>
      </w:r>
      <w:proofErr w:type="spellStart"/>
      <w:r>
        <w:t>Gradescope</w:t>
      </w:r>
      <w:proofErr w:type="spellEnd"/>
      <w:r>
        <w:t xml:space="preserve">.  An </w:t>
      </w:r>
      <w:proofErr w:type="spellStart"/>
      <w:r>
        <w:t>autograder</w:t>
      </w:r>
      <w:proofErr w:type="spellEnd"/>
      <w:r>
        <w:t xml:space="preserve"> will run several tests on it.  After the due date has passed then I will review and grade your source code.  </w:t>
      </w:r>
      <w:r w:rsidR="00213DF1">
        <w:t>I am looking specifically for the following three areas:</w:t>
      </w:r>
    </w:p>
    <w:p w14:paraId="4D1F20D5" w14:textId="3E3B6345" w:rsidR="00213DF1" w:rsidRDefault="00213DF1" w:rsidP="005234FF"/>
    <w:p w14:paraId="075C2A62" w14:textId="35108991" w:rsidR="00213DF1" w:rsidRDefault="00213DF1" w:rsidP="00213DF1">
      <w:pPr>
        <w:pStyle w:val="ListParagraph"/>
        <w:numPr>
          <w:ilvl w:val="0"/>
          <w:numId w:val="23"/>
        </w:numPr>
      </w:pPr>
      <w:r>
        <w:t xml:space="preserve">Proper use of </w:t>
      </w:r>
      <w:proofErr w:type="gramStart"/>
      <w:r>
        <w:t>malloc(</w:t>
      </w:r>
      <w:proofErr w:type="gramEnd"/>
      <w:r>
        <w:t>) / free() (or equivalent)</w:t>
      </w:r>
    </w:p>
    <w:p w14:paraId="567A44AF" w14:textId="603E6EA7" w:rsidR="00213DF1" w:rsidRDefault="00213DF1" w:rsidP="00213DF1">
      <w:pPr>
        <w:pStyle w:val="ListParagraph"/>
        <w:numPr>
          <w:ilvl w:val="0"/>
          <w:numId w:val="23"/>
        </w:numPr>
      </w:pPr>
      <w:r>
        <w:t xml:space="preserve">Proper code style – </w:t>
      </w:r>
      <w:r w:rsidR="00DE4871">
        <w:t xml:space="preserve">proper </w:t>
      </w:r>
      <w:r>
        <w:t xml:space="preserve">use of </w:t>
      </w:r>
      <w:r w:rsidR="00DE4871">
        <w:t>built-in and user-defined data types, function names, comments, readability</w:t>
      </w:r>
    </w:p>
    <w:p w14:paraId="5627D741" w14:textId="5484DF24" w:rsidR="00DE4871" w:rsidRDefault="00DE4871" w:rsidP="00213DF1">
      <w:pPr>
        <w:pStyle w:val="ListParagraph"/>
        <w:numPr>
          <w:ilvl w:val="0"/>
          <w:numId w:val="23"/>
        </w:numPr>
      </w:pPr>
      <w:r>
        <w:t>Proper functional decomposition – using functions to break down complex tasks into smaller, easier to code, easier to understand tasks.</w:t>
      </w:r>
    </w:p>
    <w:p w14:paraId="08715002" w14:textId="6E11D56F" w:rsidR="00DE4871" w:rsidRDefault="00DE4871" w:rsidP="00DE4871"/>
    <w:p w14:paraId="3D35EFBF" w14:textId="370B82CD" w:rsidR="00DE4871" w:rsidRDefault="00DE4871" w:rsidP="00DE4871">
      <w:r>
        <w:t xml:space="preserve">You shall include </w:t>
      </w:r>
      <w:r w:rsidR="00390DCB">
        <w:t xml:space="preserve">only </w:t>
      </w:r>
      <w:proofErr w:type="gramStart"/>
      <w:r w:rsidR="00390DCB">
        <w:t xml:space="preserve">a </w:t>
      </w:r>
      <w:r>
        <w:t xml:space="preserve"> </w:t>
      </w:r>
      <w:proofErr w:type="spellStart"/>
      <w:r>
        <w:t>Makefile</w:t>
      </w:r>
      <w:proofErr w:type="spellEnd"/>
      <w:proofErr w:type="gramEnd"/>
      <w:r>
        <w:t xml:space="preserve"> that creates an executable called “sentences”</w:t>
      </w:r>
      <w:r w:rsidR="00390DCB">
        <w:t xml:space="preserve"> when run as “make all”, and your needed source files.</w:t>
      </w:r>
    </w:p>
    <w:p w14:paraId="1C515534" w14:textId="773E7B9C" w:rsidR="00EF03EE" w:rsidRDefault="00EF03EE" w:rsidP="00DE4871"/>
    <w:p w14:paraId="33191A11" w14:textId="69C25488" w:rsidR="00EF03EE" w:rsidRDefault="00EF03EE" w:rsidP="00DE4871">
      <w:r>
        <w:t xml:space="preserve">The </w:t>
      </w:r>
      <w:proofErr w:type="spellStart"/>
      <w:r>
        <w:t>autograder</w:t>
      </w:r>
      <w:proofErr w:type="spellEnd"/>
      <w:r>
        <w:t xml:space="preserve"> code will take whatever files you upload, strip out executables (and report an error)</w:t>
      </w:r>
      <w:r w:rsidR="00390DCB">
        <w:t xml:space="preserve">.  The </w:t>
      </w:r>
      <w:proofErr w:type="spellStart"/>
      <w:r w:rsidR="00390DCB">
        <w:t>autograder</w:t>
      </w:r>
      <w:proofErr w:type="spellEnd"/>
      <w:r w:rsidR="00390DCB">
        <w:t xml:space="preserve"> will invoke your “make all”, and then run your “sentences” executable.</w:t>
      </w:r>
    </w:p>
    <w:p w14:paraId="1BD28794" w14:textId="77777777" w:rsidR="00213DF1" w:rsidRPr="00D61F52" w:rsidRDefault="00213DF1" w:rsidP="005234FF"/>
    <w:sectPr w:rsidR="00213DF1" w:rsidRPr="00D61F52" w:rsidSect="00BD3A2E">
      <w:headerReference w:type="default" r:id="rId8"/>
      <w:footerReference w:type="even" r:id="rId9"/>
      <w:footerReference w:type="default" r:id="rId10"/>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C7900" w14:textId="77777777" w:rsidR="005234FF" w:rsidRDefault="005234FF">
      <w:r>
        <w:separator/>
      </w:r>
    </w:p>
  </w:endnote>
  <w:endnote w:type="continuationSeparator" w:id="0">
    <w:p w14:paraId="7B301C02" w14:textId="77777777" w:rsidR="005234FF" w:rsidRDefault="00523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A9953" w14:textId="77777777" w:rsidR="00BD3A2E" w:rsidRDefault="00147EC6"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68B9F9" w14:textId="77777777" w:rsidR="00BD3A2E" w:rsidRDefault="00BD3A2E"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5"/>
      <w:gridCol w:w="534"/>
      <w:gridCol w:w="4851"/>
    </w:tblGrid>
    <w:tr w:rsidR="00BD3A2E" w14:paraId="5983D25F" w14:textId="77777777" w:rsidTr="00166B0B">
      <w:tc>
        <w:tcPr>
          <w:tcW w:w="4788" w:type="dxa"/>
          <w:shd w:val="clear" w:color="auto" w:fill="auto"/>
        </w:tcPr>
        <w:p w14:paraId="446ED251" w14:textId="682E3578" w:rsidR="00BD3A2E" w:rsidRDefault="00062D11" w:rsidP="00316482">
          <w:pPr>
            <w:pStyle w:val="Footer"/>
            <w:ind w:right="360"/>
          </w:pPr>
          <w:r>
            <w:t>CMPE</w:t>
          </w:r>
          <w:r w:rsidR="00CF069D">
            <w:t>3</w:t>
          </w:r>
          <w:r>
            <w:t>20 – Computer Organization</w:t>
          </w:r>
        </w:p>
      </w:tc>
      <w:tc>
        <w:tcPr>
          <w:tcW w:w="540" w:type="dxa"/>
          <w:shd w:val="clear" w:color="auto" w:fill="auto"/>
        </w:tcPr>
        <w:p w14:paraId="6A874264" w14:textId="77777777" w:rsidR="00BD3A2E" w:rsidRDefault="00147EC6" w:rsidP="00BD3A2E">
          <w:pPr>
            <w:pStyle w:val="Footer"/>
          </w:pPr>
          <w:r>
            <w:rPr>
              <w:rStyle w:val="PageNumber"/>
            </w:rPr>
            <w:fldChar w:fldCharType="begin"/>
          </w:r>
          <w:r>
            <w:rPr>
              <w:rStyle w:val="PageNumber"/>
            </w:rPr>
            <w:instrText xml:space="preserve">PAGE  </w:instrText>
          </w:r>
          <w:r>
            <w:rPr>
              <w:rStyle w:val="PageNumber"/>
            </w:rPr>
            <w:fldChar w:fldCharType="separate"/>
          </w:r>
          <w:r w:rsidR="00FB64A2">
            <w:rPr>
              <w:rStyle w:val="PageNumber"/>
              <w:noProof/>
            </w:rPr>
            <w:t>1</w:t>
          </w:r>
          <w:r>
            <w:rPr>
              <w:rStyle w:val="PageNumber"/>
            </w:rPr>
            <w:fldChar w:fldCharType="end"/>
          </w:r>
        </w:p>
      </w:tc>
      <w:tc>
        <w:tcPr>
          <w:tcW w:w="4968" w:type="dxa"/>
          <w:shd w:val="clear" w:color="auto" w:fill="auto"/>
        </w:tcPr>
        <w:p w14:paraId="620AF5C8" w14:textId="1AF57414" w:rsidR="00BD3A2E" w:rsidRDefault="00CF069D" w:rsidP="00316482">
          <w:pPr>
            <w:pStyle w:val="Footer"/>
            <w:jc w:val="right"/>
          </w:pPr>
          <w:proofErr w:type="gramStart"/>
          <w:r>
            <w:t>Spring</w:t>
          </w:r>
          <w:r w:rsidR="00062D11">
            <w:t xml:space="preserve"> </w:t>
          </w:r>
          <w:r w:rsidR="00147EC6">
            <w:t xml:space="preserve"> 20</w:t>
          </w:r>
          <w:r>
            <w:t>21</w:t>
          </w:r>
          <w:proofErr w:type="gramEnd"/>
          <w:r w:rsidR="00062D11">
            <w:t xml:space="preserve"> - THB</w:t>
          </w:r>
        </w:p>
      </w:tc>
    </w:tr>
  </w:tbl>
  <w:p w14:paraId="312A62C0" w14:textId="77777777" w:rsidR="00BD3A2E" w:rsidRDefault="00BD3A2E"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08DAB" w14:textId="77777777" w:rsidR="005234FF" w:rsidRDefault="005234FF">
      <w:r>
        <w:separator/>
      </w:r>
    </w:p>
  </w:footnote>
  <w:footnote w:type="continuationSeparator" w:id="0">
    <w:p w14:paraId="4B884FBA" w14:textId="77777777" w:rsidR="005234FF" w:rsidRDefault="00523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BD3A2E" w14:paraId="2C1B6287" w14:textId="77777777" w:rsidTr="00166B0B">
      <w:tc>
        <w:tcPr>
          <w:tcW w:w="10296" w:type="dxa"/>
          <w:shd w:val="clear" w:color="auto" w:fill="auto"/>
        </w:tcPr>
        <w:p w14:paraId="08046821" w14:textId="06057EBB" w:rsidR="00BD3A2E" w:rsidRPr="00166B0B" w:rsidRDefault="005234FF" w:rsidP="00BD3A2E">
          <w:pPr>
            <w:pStyle w:val="Header"/>
            <w:rPr>
              <w:rFonts w:ascii="Arial Black" w:hAnsi="Arial Black"/>
            </w:rPr>
          </w:pPr>
          <w:r>
            <w:rPr>
              <w:rFonts w:ascii="Arial Black" w:hAnsi="Arial Black"/>
            </w:rPr>
            <w:t>Programming Homework 1 - Strings</w:t>
          </w:r>
        </w:p>
      </w:tc>
    </w:tr>
  </w:tbl>
  <w:p w14:paraId="319F92C9" w14:textId="77777777" w:rsidR="00BD3A2E" w:rsidRPr="005631C1" w:rsidRDefault="00BD3A2E"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2601466"/>
    <w:multiLevelType w:val="hybridMultilevel"/>
    <w:tmpl w:val="FA30C08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18"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8"/>
  </w:num>
  <w:num w:numId="14">
    <w:abstractNumId w:val="19"/>
  </w:num>
  <w:num w:numId="15">
    <w:abstractNumId w:val="10"/>
  </w:num>
  <w:num w:numId="16">
    <w:abstractNumId w:val="20"/>
  </w:num>
  <w:num w:numId="17">
    <w:abstractNumId w:val="22"/>
  </w:num>
  <w:num w:numId="18">
    <w:abstractNumId w:val="14"/>
  </w:num>
  <w:num w:numId="19">
    <w:abstractNumId w:val="12"/>
  </w:num>
  <w:num w:numId="20">
    <w:abstractNumId w:val="21"/>
  </w:num>
  <w:num w:numId="21">
    <w:abstractNumId w:val="15"/>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FF"/>
    <w:rsid w:val="00062D11"/>
    <w:rsid w:val="0006308A"/>
    <w:rsid w:val="000E5F1F"/>
    <w:rsid w:val="000F6D25"/>
    <w:rsid w:val="00147EC6"/>
    <w:rsid w:val="00166B0B"/>
    <w:rsid w:val="00213DF1"/>
    <w:rsid w:val="00316482"/>
    <w:rsid w:val="00390DCB"/>
    <w:rsid w:val="003E66C6"/>
    <w:rsid w:val="005234FF"/>
    <w:rsid w:val="005E5591"/>
    <w:rsid w:val="0075425D"/>
    <w:rsid w:val="007C2F1F"/>
    <w:rsid w:val="008158AA"/>
    <w:rsid w:val="00A225F6"/>
    <w:rsid w:val="00A85FDF"/>
    <w:rsid w:val="00BD3A2E"/>
    <w:rsid w:val="00BF6CC3"/>
    <w:rsid w:val="00CF069D"/>
    <w:rsid w:val="00D61F52"/>
    <w:rsid w:val="00D64CF7"/>
    <w:rsid w:val="00DE4871"/>
    <w:rsid w:val="00EF03EE"/>
    <w:rsid w:val="00FB64A2"/>
    <w:rsid w:val="00FB7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D0C19FB"/>
  <w14:defaultImageDpi w14:val="300"/>
  <w15:docId w15:val="{B12C601F-0C15-453D-861D-0479D69D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61F52"/>
    <w:rPr>
      <w:rFonts w:ascii="Palatino Linotype" w:hAnsi="Palatino Linotype"/>
      <w:spacing w:val="-8"/>
      <w:kern w:val="28"/>
      <w:sz w:val="24"/>
      <w:szCs w:val="24"/>
    </w:rPr>
  </w:style>
  <w:style w:type="paragraph" w:styleId="Heading1">
    <w:name w:val="heading 1"/>
    <w:basedOn w:val="Normal"/>
    <w:next w:val="Normal"/>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spacing w:val="0"/>
      <w:kern w:val="0"/>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character" w:styleId="UnresolvedMention">
    <w:name w:val="Unresolved Mention"/>
    <w:basedOn w:val="DefaultParagraphFont"/>
    <w:uiPriority w:val="99"/>
    <w:rsid w:val="005234FF"/>
    <w:rPr>
      <w:color w:val="605E5C"/>
      <w:shd w:val="clear" w:color="auto" w:fill="E1DFDD"/>
    </w:rPr>
  </w:style>
  <w:style w:type="character" w:customStyle="1" w:styleId="Heading2Char">
    <w:name w:val="Heading 2 Char"/>
    <w:basedOn w:val="DefaultParagraphFont"/>
    <w:link w:val="Heading2"/>
    <w:rsid w:val="005234FF"/>
    <w:rPr>
      <w:rFonts w:ascii="Arial" w:hAnsi="Arial" w:cs="Arial"/>
      <w:b/>
      <w:bCs/>
      <w:i/>
      <w:iCs/>
      <w:spacing w:val="-8"/>
      <w:kern w:val="28"/>
      <w:sz w:val="28"/>
      <w:szCs w:val="28"/>
    </w:rPr>
  </w:style>
  <w:style w:type="paragraph" w:styleId="ListParagraph">
    <w:name w:val="List Paragraph"/>
    <w:basedOn w:val="Normal"/>
    <w:uiPriority w:val="34"/>
    <w:qFormat/>
    <w:rsid w:val="00213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61437">
      <w:bodyDiv w:val="1"/>
      <w:marLeft w:val="0"/>
      <w:marRight w:val="0"/>
      <w:marTop w:val="0"/>
      <w:marBottom w:val="0"/>
      <w:divBdr>
        <w:top w:val="none" w:sz="0" w:space="0" w:color="auto"/>
        <w:left w:val="none" w:sz="0" w:space="0" w:color="auto"/>
        <w:bottom w:val="none" w:sz="0" w:space="0" w:color="auto"/>
        <w:right w:val="none" w:sz="0" w:space="0" w:color="auto"/>
      </w:divBdr>
      <w:divsChild>
        <w:div w:id="1896313764">
          <w:marLeft w:val="0"/>
          <w:marRight w:val="0"/>
          <w:marTop w:val="0"/>
          <w:marBottom w:val="0"/>
          <w:divBdr>
            <w:top w:val="none" w:sz="0" w:space="0" w:color="auto"/>
            <w:left w:val="none" w:sz="0" w:space="0" w:color="auto"/>
            <w:bottom w:val="none" w:sz="0" w:space="0" w:color="auto"/>
            <w:right w:val="none" w:sz="0" w:space="0" w:color="auto"/>
          </w:divBdr>
        </w:div>
      </w:divsChild>
    </w:div>
    <w:div w:id="1007057167">
      <w:bodyDiv w:val="1"/>
      <w:marLeft w:val="0"/>
      <w:marRight w:val="0"/>
      <w:marTop w:val="0"/>
      <w:marBottom w:val="0"/>
      <w:divBdr>
        <w:top w:val="none" w:sz="0" w:space="0" w:color="auto"/>
        <w:left w:val="none" w:sz="0" w:space="0" w:color="auto"/>
        <w:bottom w:val="none" w:sz="0" w:space="0" w:color="auto"/>
        <w:right w:val="none" w:sz="0" w:space="0" w:color="auto"/>
      </w:divBdr>
      <w:divsChild>
        <w:div w:id="1044409206">
          <w:marLeft w:val="0"/>
          <w:marRight w:val="0"/>
          <w:marTop w:val="0"/>
          <w:marBottom w:val="0"/>
          <w:divBdr>
            <w:top w:val="none" w:sz="0" w:space="0" w:color="auto"/>
            <w:left w:val="none" w:sz="0" w:space="0" w:color="auto"/>
            <w:bottom w:val="none" w:sz="0" w:space="0" w:color="auto"/>
            <w:right w:val="none" w:sz="0" w:space="0" w:color="auto"/>
          </w:divBdr>
          <w:divsChild>
            <w:div w:id="567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5784">
      <w:bodyDiv w:val="1"/>
      <w:marLeft w:val="0"/>
      <w:marRight w:val="0"/>
      <w:marTop w:val="0"/>
      <w:marBottom w:val="0"/>
      <w:divBdr>
        <w:top w:val="none" w:sz="0" w:space="0" w:color="auto"/>
        <w:left w:val="none" w:sz="0" w:space="0" w:color="auto"/>
        <w:bottom w:val="none" w:sz="0" w:space="0" w:color="auto"/>
        <w:right w:val="none" w:sz="0" w:space="0" w:color="auto"/>
      </w:divBdr>
      <w:divsChild>
        <w:div w:id="733045936">
          <w:marLeft w:val="0"/>
          <w:marRight w:val="0"/>
          <w:marTop w:val="0"/>
          <w:marBottom w:val="0"/>
          <w:divBdr>
            <w:top w:val="none" w:sz="0" w:space="0" w:color="auto"/>
            <w:left w:val="none" w:sz="0" w:space="0" w:color="auto"/>
            <w:bottom w:val="none" w:sz="0" w:space="0" w:color="auto"/>
            <w:right w:val="none" w:sz="0" w:space="0" w:color="auto"/>
          </w:divBdr>
        </w:div>
      </w:divsChild>
    </w:div>
    <w:div w:id="1679384362">
      <w:bodyDiv w:val="1"/>
      <w:marLeft w:val="0"/>
      <w:marRight w:val="0"/>
      <w:marTop w:val="0"/>
      <w:marBottom w:val="0"/>
      <w:divBdr>
        <w:top w:val="none" w:sz="0" w:space="0" w:color="auto"/>
        <w:left w:val="none" w:sz="0" w:space="0" w:color="auto"/>
        <w:bottom w:val="none" w:sz="0" w:space="0" w:color="auto"/>
        <w:right w:val="none" w:sz="0" w:space="0" w:color="auto"/>
      </w:divBdr>
      <w:divsChild>
        <w:div w:id="357462834">
          <w:marLeft w:val="0"/>
          <w:marRight w:val="0"/>
          <w:marTop w:val="0"/>
          <w:marBottom w:val="0"/>
          <w:divBdr>
            <w:top w:val="none" w:sz="0" w:space="0" w:color="auto"/>
            <w:left w:val="none" w:sz="0" w:space="0" w:color="auto"/>
            <w:bottom w:val="none" w:sz="0" w:space="0" w:color="auto"/>
            <w:right w:val="none" w:sz="0" w:space="0" w:color="auto"/>
          </w:divBdr>
        </w:div>
      </w:divsChild>
    </w:div>
    <w:div w:id="1816988120">
      <w:bodyDiv w:val="1"/>
      <w:marLeft w:val="0"/>
      <w:marRight w:val="0"/>
      <w:marTop w:val="0"/>
      <w:marBottom w:val="0"/>
      <w:divBdr>
        <w:top w:val="none" w:sz="0" w:space="0" w:color="auto"/>
        <w:left w:val="none" w:sz="0" w:space="0" w:color="auto"/>
        <w:bottom w:val="none" w:sz="0" w:space="0" w:color="auto"/>
        <w:right w:val="none" w:sz="0" w:space="0" w:color="auto"/>
      </w:divBdr>
      <w:divsChild>
        <w:div w:id="1129855893">
          <w:marLeft w:val="0"/>
          <w:marRight w:val="0"/>
          <w:marTop w:val="0"/>
          <w:marBottom w:val="0"/>
          <w:divBdr>
            <w:top w:val="none" w:sz="0" w:space="0" w:color="auto"/>
            <w:left w:val="none" w:sz="0" w:space="0" w:color="auto"/>
            <w:bottom w:val="none" w:sz="0" w:space="0" w:color="auto"/>
            <w:right w:val="none" w:sz="0" w:space="0" w:color="auto"/>
          </w:divBdr>
        </w:div>
      </w:divsChild>
    </w:div>
    <w:div w:id="2082481902">
      <w:bodyDiv w:val="1"/>
      <w:marLeft w:val="0"/>
      <w:marRight w:val="0"/>
      <w:marTop w:val="0"/>
      <w:marBottom w:val="0"/>
      <w:divBdr>
        <w:top w:val="none" w:sz="0" w:space="0" w:color="auto"/>
        <w:left w:val="none" w:sz="0" w:space="0" w:color="auto"/>
        <w:bottom w:val="none" w:sz="0" w:space="0" w:color="auto"/>
        <w:right w:val="none" w:sz="0" w:space="0" w:color="auto"/>
      </w:divBdr>
      <w:divsChild>
        <w:div w:id="808940235">
          <w:marLeft w:val="0"/>
          <w:marRight w:val="0"/>
          <w:marTop w:val="0"/>
          <w:marBottom w:val="0"/>
          <w:divBdr>
            <w:top w:val="none" w:sz="0" w:space="0" w:color="auto"/>
            <w:left w:val="none" w:sz="0" w:space="0" w:color="auto"/>
            <w:bottom w:val="none" w:sz="0" w:space="0" w:color="auto"/>
            <w:right w:val="none" w:sz="0" w:space="0" w:color="auto"/>
          </w:divBdr>
          <w:divsChild>
            <w:div w:id="7808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cpalettes/sublime-lorem-tex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iggs\Documents\Templates\CMPE2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CMPE220.dotx</Template>
  <TotalTime>23</TotalTime>
  <Pages>2</Pages>
  <Words>460</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tbriggs</dc:creator>
  <cp:keywords/>
  <dc:description/>
  <cp:lastModifiedBy>Tom Briggs</cp:lastModifiedBy>
  <cp:revision>6</cp:revision>
  <cp:lastPrinted>2003-12-08T15:19:00Z</cp:lastPrinted>
  <dcterms:created xsi:type="dcterms:W3CDTF">2021-01-28T18:38:00Z</dcterms:created>
  <dcterms:modified xsi:type="dcterms:W3CDTF">2021-01-28T19:02:00Z</dcterms:modified>
  <cp:category/>
</cp:coreProperties>
</file>